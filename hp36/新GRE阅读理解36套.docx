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3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40" w:lineRule="exact"/>
        <w:ind w:left="4322"/>
        <w:jc w:val="left"/>
        <w:rPr>
          <w:rFonts w:ascii="??" w:hAnsi="??" w:cs="??"/>
          <w:color w:val="000000"/>
          <w:kern w:val="0"/>
          <w:sz w:val="30"/>
          <w:szCs w:val="30"/>
        </w:rPr>
      </w:pPr>
      <w:r>
        <w:rPr>
          <w:rFonts w:ascii="??" w:hAnsi="??" w:cs="??" w:hint="eastAsia"/>
          <w:color w:val="000000"/>
          <w:kern w:val="0"/>
          <w:sz w:val="30"/>
          <w:szCs w:val="30"/>
        </w:rPr>
        <w:t>新</w:t>
      </w:r>
      <w:r>
        <w:rPr>
          <w:rFonts w:ascii="Times New Roman" w:hAnsi="Times New Roman"/>
          <w:b/>
          <w:bCs/>
          <w:color w:val="000000"/>
          <w:kern w:val="0"/>
          <w:sz w:val="30"/>
          <w:szCs w:val="30"/>
        </w:rPr>
        <w:t xml:space="preserve"> GRE</w:t>
      </w:r>
      <w:r>
        <w:rPr>
          <w:rFonts w:ascii="??" w:hAnsi="??" w:cs="??"/>
          <w:color w:val="000000"/>
          <w:kern w:val="0"/>
          <w:sz w:val="30"/>
          <w:szCs w:val="30"/>
        </w:rPr>
        <w:t xml:space="preserve"> </w:t>
      </w:r>
      <w:r>
        <w:rPr>
          <w:rFonts w:ascii="??" w:hAnsi="??" w:cs="??" w:hint="eastAsia"/>
          <w:color w:val="000000"/>
          <w:kern w:val="0"/>
          <w:sz w:val="30"/>
          <w:szCs w:val="30"/>
        </w:rPr>
        <w:t>阅读理解</w:t>
      </w:r>
      <w:r>
        <w:rPr>
          <w:rFonts w:ascii="Times New Roman" w:hAnsi="Times New Roman"/>
          <w:b/>
          <w:bCs/>
          <w:color w:val="000000"/>
          <w:kern w:val="0"/>
          <w:sz w:val="30"/>
          <w:szCs w:val="30"/>
        </w:rPr>
        <w:t xml:space="preserve"> 36</w:t>
      </w:r>
      <w:r>
        <w:rPr>
          <w:rFonts w:ascii="??" w:hAnsi="??" w:cs="??"/>
          <w:color w:val="000000"/>
          <w:kern w:val="0"/>
          <w:sz w:val="30"/>
          <w:szCs w:val="30"/>
        </w:rPr>
        <w:t xml:space="preserve"> </w:t>
      </w:r>
      <w:r>
        <w:rPr>
          <w:rFonts w:ascii="??" w:hAnsi="??" w:cs="??" w:hint="eastAsia"/>
          <w:color w:val="000000"/>
          <w:kern w:val="0"/>
          <w:sz w:val="30"/>
          <w:szCs w:val="30"/>
        </w:rPr>
        <w:t>套</w:t>
      </w:r>
    </w:p>
    <w:p w:rsidR="00351788" w:rsidRDefault="00351788">
      <w:pPr>
        <w:autoSpaceDE w:val="0"/>
        <w:autoSpaceDN w:val="0"/>
        <w:adjustRightInd w:val="0"/>
        <w:spacing w:line="29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11" w:lineRule="exact"/>
        <w:ind w:left="5165"/>
        <w:jc w:val="left"/>
        <w:rPr>
          <w:rFonts w:ascii="Times New Roman" w:hAnsi="Times New Roman"/>
          <w:b/>
          <w:bCs/>
          <w:color w:val="000000"/>
          <w:kern w:val="0"/>
          <w:sz w:val="28"/>
          <w:szCs w:val="28"/>
        </w:rPr>
        <w:sectPr w:rsidR="00351788">
          <w:type w:val="continuous"/>
          <w:pgSz w:w="11908" w:h="16840"/>
          <w:pgMar w:top="0" w:right="0" w:bottom="0" w:left="0" w:header="720" w:footer="720" w:gutter="0"/>
          <w:cols w:space="720"/>
          <w:noEndnote/>
        </w:sectPr>
      </w:pPr>
      <w:r>
        <w:rPr>
          <w:rFonts w:ascii="Times New Roman" w:hAnsi="Times New Roman"/>
          <w:b/>
          <w:bCs/>
          <w:color w:val="000000"/>
          <w:kern w:val="0"/>
          <w:sz w:val="28"/>
          <w:szCs w:val="28"/>
        </w:rPr>
        <w:t>GRE–RC–36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4423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space="720"/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[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This page is intentionally left blank</w:t>
      </w:r>
      <w:r>
        <w:rPr>
          <w:rFonts w:ascii="Times New Roman" w:hAnsi="Times New Roman"/>
          <w:color w:val="000000"/>
          <w:kern w:val="0"/>
          <w:sz w:val="20"/>
          <w:szCs w:val="20"/>
        </w:rPr>
        <w:t>. ]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76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16" w:lineRule="exact"/>
        <w:ind w:left="5317"/>
        <w:jc w:val="left"/>
        <w:rPr>
          <w:rFonts w:ascii="??" w:hAnsi="??" w:cs="??"/>
          <w:color w:val="365F91"/>
          <w:kern w:val="0"/>
          <w:sz w:val="30"/>
          <w:szCs w:val="30"/>
        </w:rPr>
      </w:pPr>
      <w:r>
        <w:rPr>
          <w:rFonts w:ascii="??" w:hAnsi="??" w:cs="??" w:hint="eastAsia"/>
          <w:color w:val="365F91"/>
          <w:kern w:val="0"/>
          <w:sz w:val="30"/>
          <w:szCs w:val="30"/>
        </w:rPr>
        <w:t>目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??" w:hAnsi="??" w:cs="??"/>
          <w:color w:val="365F91"/>
          <w:kern w:val="0"/>
          <w:sz w:val="30"/>
          <w:szCs w:val="3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76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??" w:hAnsi="??" w:cs="??"/>
          <w:color w:val="365F91"/>
          <w:kern w:val="0"/>
          <w:sz w:val="30"/>
          <w:szCs w:val="30"/>
        </w:rPr>
      </w:pPr>
      <w:r>
        <w:rPr>
          <w:rFonts w:ascii="??" w:hAnsi="??" w:cs="??" w:hint="eastAsia"/>
          <w:color w:val="365F91"/>
          <w:kern w:val="0"/>
          <w:sz w:val="30"/>
          <w:szCs w:val="30"/>
        </w:rPr>
        <w:t>录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??" w:hAnsi="??" w:cs="??"/>
          <w:color w:val="365F91"/>
          <w:kern w:val="0"/>
          <w:sz w:val="30"/>
          <w:szCs w:val="3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270" w:space="10"/>
            <w:col w:w="562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0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4" w:lineRule="exact"/>
        <w:ind w:left="1080"/>
        <w:jc w:val="left"/>
        <w:rPr>
          <w:rFonts w:ascii="Times New Roman" w:hAnsi="Times New Roman"/>
          <w:color w:val="000000"/>
          <w:w w:val="96"/>
          <w:kern w:val="0"/>
          <w:sz w:val="20"/>
          <w:szCs w:val="20"/>
        </w:rPr>
      </w:pPr>
      <w:r>
        <w:rPr>
          <w:rFonts w:ascii="??" w:hAnsi="??" w:cs="??" w:hint="eastAsia"/>
          <w:color w:val="000000"/>
          <w:w w:val="96"/>
          <w:kern w:val="0"/>
          <w:sz w:val="20"/>
          <w:szCs w:val="20"/>
        </w:rPr>
        <w:t>新</w:t>
      </w:r>
      <w:r>
        <w:rPr>
          <w:rFonts w:ascii="Times New Roman" w:hAnsi="Times New Roman"/>
          <w:color w:val="000000"/>
          <w:w w:val="96"/>
          <w:kern w:val="0"/>
          <w:sz w:val="20"/>
          <w:szCs w:val="20"/>
        </w:rPr>
        <w:t xml:space="preserve"> GRE</w:t>
      </w:r>
      <w:r>
        <w:rPr>
          <w:rFonts w:ascii="??" w:hAnsi="??" w:cs="??"/>
          <w:color w:val="000000"/>
          <w:w w:val="96"/>
          <w:kern w:val="0"/>
          <w:sz w:val="20"/>
          <w:szCs w:val="20"/>
        </w:rPr>
        <w:t xml:space="preserve"> </w:t>
      </w:r>
      <w:r>
        <w:rPr>
          <w:rFonts w:ascii="??" w:hAnsi="??" w:cs="??" w:hint="eastAsia"/>
          <w:color w:val="000000"/>
          <w:w w:val="96"/>
          <w:kern w:val="0"/>
          <w:sz w:val="20"/>
          <w:szCs w:val="20"/>
        </w:rPr>
        <w:t>阅读理解</w:t>
      </w:r>
      <w:r>
        <w:rPr>
          <w:rFonts w:ascii="Times New Roman" w:hAnsi="Times New Roman"/>
          <w:color w:val="000000"/>
          <w:w w:val="96"/>
          <w:kern w:val="0"/>
          <w:sz w:val="20"/>
          <w:szCs w:val="20"/>
        </w:rPr>
        <w:t xml:space="preserve"> 36</w:t>
      </w:r>
      <w:r>
        <w:rPr>
          <w:rFonts w:ascii="??" w:hAnsi="??" w:cs="??"/>
          <w:color w:val="000000"/>
          <w:w w:val="96"/>
          <w:kern w:val="0"/>
          <w:sz w:val="20"/>
          <w:szCs w:val="20"/>
        </w:rPr>
        <w:t xml:space="preserve"> </w:t>
      </w:r>
      <w:r>
        <w:rPr>
          <w:rFonts w:ascii="??" w:hAnsi="??" w:cs="??" w:hint="eastAsia"/>
          <w:color w:val="000000"/>
          <w:w w:val="96"/>
          <w:kern w:val="0"/>
          <w:sz w:val="20"/>
          <w:szCs w:val="20"/>
        </w:rPr>
        <w:t>套</w:t>
      </w:r>
      <w:r>
        <w:rPr>
          <w:rFonts w:ascii="Times New Roman" w:hAnsi="Times New Roman"/>
          <w:color w:val="000000"/>
          <w:w w:val="96"/>
          <w:kern w:val="0"/>
          <w:sz w:val="20"/>
          <w:szCs w:val="20"/>
        </w:rPr>
        <w:t xml:space="preserve"> .................................................................................................................................................... 1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498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??" w:hAnsi="??" w:cs="??" w:hint="eastAsia"/>
          <w:color w:val="000000"/>
          <w:w w:val="89"/>
          <w:kern w:val="0"/>
          <w:sz w:val="20"/>
          <w:szCs w:val="20"/>
        </w:rPr>
        <w:t>提</w:t>
      </w:r>
      <w:r>
        <w:rPr>
          <w:rFonts w:ascii="??" w:hAnsi="??" w:cs="??"/>
          <w:color w:val="000000"/>
          <w:w w:val="89"/>
          <w:kern w:val="0"/>
          <w:sz w:val="20"/>
          <w:szCs w:val="20"/>
        </w:rPr>
        <w:t xml:space="preserve"> </w:t>
      </w:r>
      <w:r>
        <w:rPr>
          <w:rFonts w:ascii="??" w:hAnsi="??" w:cs="??" w:hint="eastAsia"/>
          <w:color w:val="000000"/>
          <w:w w:val="89"/>
          <w:kern w:val="0"/>
          <w:sz w:val="20"/>
          <w:szCs w:val="20"/>
        </w:rPr>
        <w:t>示</w:t>
      </w: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 xml:space="preserve"> ......................................................................................................................................................................... 1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498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Exercise 1 .................................................................................................................................................................... 1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498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Exercise 2 .................................................................................................................................................................... 7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498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Exercise 3 .................................................................................................................................................................. 13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498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Exercise 4 .................................................................................................................................................................. 19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498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Exercise 5 .................................................................................................................................................................. 24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498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Exercise 6 .................................................................................................................................................................. 29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498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Exercise 7 .................................................................................................................................................................. 34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498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Exercise 8 .................................................................................................................................................................. 40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498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Exercise 9 .................................................................................................................................................................. 47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498"/>
        <w:jc w:val="left"/>
        <w:rPr>
          <w:rFonts w:ascii="Times New Roman" w:hAnsi="Times New Roman"/>
          <w:color w:val="000000"/>
          <w:w w:val="96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6"/>
          <w:kern w:val="0"/>
          <w:sz w:val="20"/>
          <w:szCs w:val="20"/>
        </w:rPr>
        <w:t>Exercise 10 ................................................................................................................................................................ 53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498"/>
        <w:jc w:val="left"/>
        <w:rPr>
          <w:rFonts w:ascii="Times New Roman" w:hAnsi="Times New Roman"/>
          <w:color w:val="000000"/>
          <w:w w:val="96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6"/>
          <w:kern w:val="0"/>
          <w:sz w:val="20"/>
          <w:szCs w:val="20"/>
        </w:rPr>
        <w:t>Exercise 11 ................................................................................................................................................................ 59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498"/>
        <w:jc w:val="left"/>
        <w:rPr>
          <w:rFonts w:ascii="Times New Roman" w:hAnsi="Times New Roman"/>
          <w:color w:val="000000"/>
          <w:w w:val="96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6"/>
          <w:kern w:val="0"/>
          <w:sz w:val="20"/>
          <w:szCs w:val="20"/>
        </w:rPr>
        <w:t>Exercise 12 ................................................................................................................................................................ 65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498"/>
        <w:jc w:val="left"/>
        <w:rPr>
          <w:rFonts w:ascii="Times New Roman" w:hAnsi="Times New Roman"/>
          <w:color w:val="000000"/>
          <w:w w:val="96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6"/>
          <w:kern w:val="0"/>
          <w:sz w:val="20"/>
          <w:szCs w:val="20"/>
        </w:rPr>
        <w:t>Exercise 13 ................................................................................................................................................................ 71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498"/>
        <w:jc w:val="left"/>
        <w:rPr>
          <w:rFonts w:ascii="Times New Roman" w:hAnsi="Times New Roman"/>
          <w:color w:val="000000"/>
          <w:w w:val="96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6"/>
          <w:kern w:val="0"/>
          <w:sz w:val="20"/>
          <w:szCs w:val="20"/>
        </w:rPr>
        <w:t>Exercise 14 ................................................................................................................................................................ 78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498"/>
        <w:jc w:val="left"/>
        <w:rPr>
          <w:rFonts w:ascii="Times New Roman" w:hAnsi="Times New Roman"/>
          <w:color w:val="000000"/>
          <w:w w:val="96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6"/>
          <w:kern w:val="0"/>
          <w:sz w:val="20"/>
          <w:szCs w:val="20"/>
        </w:rPr>
        <w:t>Exercise 15 ................................................................................................................................................................ 84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498"/>
        <w:jc w:val="left"/>
        <w:rPr>
          <w:rFonts w:ascii="Times New Roman" w:hAnsi="Times New Roman"/>
          <w:color w:val="000000"/>
          <w:w w:val="96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6"/>
          <w:kern w:val="0"/>
          <w:sz w:val="20"/>
          <w:szCs w:val="20"/>
        </w:rPr>
        <w:t>Exercise 16 ................................................................................................................................................................ 90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498"/>
        <w:jc w:val="left"/>
        <w:rPr>
          <w:rFonts w:ascii="Times New Roman" w:hAnsi="Times New Roman"/>
          <w:color w:val="000000"/>
          <w:w w:val="96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w w:val="96"/>
          <w:kern w:val="0"/>
          <w:sz w:val="20"/>
          <w:szCs w:val="20"/>
        </w:rPr>
        <w:t>Exercise 17</w:t>
      </w:r>
      <w:r>
        <w:rPr>
          <w:rFonts w:ascii="Times New Roman" w:hAnsi="Times New Roman"/>
          <w:color w:val="000000"/>
          <w:w w:val="96"/>
          <w:kern w:val="0"/>
          <w:sz w:val="20"/>
          <w:szCs w:val="20"/>
        </w:rPr>
        <w:t xml:space="preserve"> ................................................................................................................................................................ 96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498"/>
        <w:jc w:val="left"/>
        <w:rPr>
          <w:rFonts w:ascii="Times New Roman" w:hAnsi="Times New Roman"/>
          <w:color w:val="000000"/>
          <w:w w:val="96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w w:val="96"/>
          <w:kern w:val="0"/>
          <w:sz w:val="20"/>
          <w:szCs w:val="20"/>
        </w:rPr>
        <w:t>Exercise 18</w:t>
      </w:r>
      <w:r>
        <w:rPr>
          <w:rFonts w:ascii="Times New Roman" w:hAnsi="Times New Roman"/>
          <w:color w:val="000000"/>
          <w:w w:val="96"/>
          <w:kern w:val="0"/>
          <w:sz w:val="20"/>
          <w:szCs w:val="20"/>
        </w:rPr>
        <w:t xml:space="preserve"> ..............................................................................................................................................................101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498"/>
        <w:jc w:val="left"/>
        <w:rPr>
          <w:rFonts w:ascii="Times New Roman" w:hAnsi="Times New Roman"/>
          <w:color w:val="000000"/>
          <w:w w:val="96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w w:val="96"/>
          <w:kern w:val="0"/>
          <w:sz w:val="20"/>
          <w:szCs w:val="20"/>
        </w:rPr>
        <w:t>Exercise 19</w:t>
      </w:r>
      <w:r>
        <w:rPr>
          <w:rFonts w:ascii="Times New Roman" w:hAnsi="Times New Roman"/>
          <w:color w:val="000000"/>
          <w:w w:val="96"/>
          <w:kern w:val="0"/>
          <w:sz w:val="20"/>
          <w:szCs w:val="20"/>
        </w:rPr>
        <w:t xml:space="preserve"> ..............................................................................................................................................................107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498"/>
        <w:jc w:val="left"/>
        <w:rPr>
          <w:rFonts w:ascii="Times New Roman" w:hAnsi="Times New Roman"/>
          <w:color w:val="000000"/>
          <w:w w:val="96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w w:val="96"/>
          <w:kern w:val="0"/>
          <w:sz w:val="20"/>
          <w:szCs w:val="20"/>
        </w:rPr>
        <w:t>Exercise 20</w:t>
      </w:r>
      <w:r>
        <w:rPr>
          <w:rFonts w:ascii="Times New Roman" w:hAnsi="Times New Roman"/>
          <w:color w:val="000000"/>
          <w:w w:val="96"/>
          <w:kern w:val="0"/>
          <w:sz w:val="20"/>
          <w:szCs w:val="20"/>
        </w:rPr>
        <w:t xml:space="preserve"> .............................................................................................................................................................. 113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498"/>
        <w:jc w:val="left"/>
        <w:rPr>
          <w:rFonts w:ascii="Times New Roman" w:hAnsi="Times New Roman"/>
          <w:color w:val="000000"/>
          <w:w w:val="96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w w:val="96"/>
          <w:kern w:val="0"/>
          <w:sz w:val="20"/>
          <w:szCs w:val="20"/>
        </w:rPr>
        <w:t>Exercise 21</w:t>
      </w:r>
      <w:r>
        <w:rPr>
          <w:rFonts w:ascii="Times New Roman" w:hAnsi="Times New Roman"/>
          <w:color w:val="000000"/>
          <w:w w:val="96"/>
          <w:kern w:val="0"/>
          <w:sz w:val="20"/>
          <w:szCs w:val="20"/>
        </w:rPr>
        <w:t xml:space="preserve"> .............................................................................................................................................................. 119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498"/>
        <w:jc w:val="left"/>
        <w:rPr>
          <w:rFonts w:ascii="Times New Roman" w:hAnsi="Times New Roman"/>
          <w:color w:val="000000"/>
          <w:w w:val="96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w w:val="96"/>
          <w:kern w:val="0"/>
          <w:sz w:val="20"/>
          <w:szCs w:val="20"/>
        </w:rPr>
        <w:t>Exercise 22</w:t>
      </w:r>
      <w:r>
        <w:rPr>
          <w:rFonts w:ascii="Times New Roman" w:hAnsi="Times New Roman"/>
          <w:color w:val="000000"/>
          <w:w w:val="96"/>
          <w:kern w:val="0"/>
          <w:sz w:val="20"/>
          <w:szCs w:val="20"/>
        </w:rPr>
        <w:t xml:space="preserve"> ..............................................................................................................................................................125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498"/>
        <w:jc w:val="left"/>
        <w:rPr>
          <w:rFonts w:ascii="Times New Roman" w:hAnsi="Times New Roman"/>
          <w:color w:val="000000"/>
          <w:w w:val="96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w w:val="96"/>
          <w:kern w:val="0"/>
          <w:sz w:val="20"/>
          <w:szCs w:val="20"/>
        </w:rPr>
        <w:t>Exercise 23</w:t>
      </w:r>
      <w:r>
        <w:rPr>
          <w:rFonts w:ascii="Times New Roman" w:hAnsi="Times New Roman"/>
          <w:color w:val="000000"/>
          <w:w w:val="96"/>
          <w:kern w:val="0"/>
          <w:sz w:val="20"/>
          <w:szCs w:val="20"/>
        </w:rPr>
        <w:t xml:space="preserve"> ..............................................................................................................................................................130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498"/>
        <w:jc w:val="left"/>
        <w:rPr>
          <w:rFonts w:ascii="Times New Roman" w:hAnsi="Times New Roman"/>
          <w:color w:val="000000"/>
          <w:w w:val="96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w w:val="96"/>
          <w:kern w:val="0"/>
          <w:sz w:val="20"/>
          <w:szCs w:val="20"/>
        </w:rPr>
        <w:t>Exercise 24</w:t>
      </w:r>
      <w:r>
        <w:rPr>
          <w:rFonts w:ascii="Times New Roman" w:hAnsi="Times New Roman"/>
          <w:color w:val="000000"/>
          <w:w w:val="96"/>
          <w:kern w:val="0"/>
          <w:sz w:val="20"/>
          <w:szCs w:val="20"/>
        </w:rPr>
        <w:t xml:space="preserve"> ..............................................................................................................................................................136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498"/>
        <w:jc w:val="left"/>
        <w:rPr>
          <w:rFonts w:ascii="Times New Roman" w:hAnsi="Times New Roman"/>
          <w:color w:val="000000"/>
          <w:w w:val="96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w w:val="96"/>
          <w:kern w:val="0"/>
          <w:sz w:val="20"/>
          <w:szCs w:val="20"/>
        </w:rPr>
        <w:t>Exercise 25</w:t>
      </w:r>
      <w:r>
        <w:rPr>
          <w:rFonts w:ascii="Times New Roman" w:hAnsi="Times New Roman"/>
          <w:color w:val="000000"/>
          <w:w w:val="96"/>
          <w:kern w:val="0"/>
          <w:sz w:val="20"/>
          <w:szCs w:val="20"/>
        </w:rPr>
        <w:t xml:space="preserve"> ..............................................................................................................................................................141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498"/>
        <w:jc w:val="left"/>
        <w:rPr>
          <w:rFonts w:ascii="Times New Roman" w:hAnsi="Times New Roman"/>
          <w:color w:val="000000"/>
          <w:w w:val="96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w w:val="96"/>
          <w:kern w:val="0"/>
          <w:sz w:val="20"/>
          <w:szCs w:val="20"/>
        </w:rPr>
        <w:t>Exercise 26</w:t>
      </w:r>
      <w:r>
        <w:rPr>
          <w:rFonts w:ascii="Times New Roman" w:hAnsi="Times New Roman"/>
          <w:color w:val="000000"/>
          <w:w w:val="96"/>
          <w:kern w:val="0"/>
          <w:sz w:val="20"/>
          <w:szCs w:val="20"/>
        </w:rPr>
        <w:t xml:space="preserve"> ..............................................................................................................................................................147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498"/>
        <w:jc w:val="left"/>
        <w:rPr>
          <w:rFonts w:ascii="Times New Roman" w:hAnsi="Times New Roman"/>
          <w:color w:val="000000"/>
          <w:w w:val="96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w w:val="96"/>
          <w:kern w:val="0"/>
          <w:sz w:val="20"/>
          <w:szCs w:val="20"/>
        </w:rPr>
        <w:t>Exercise 27</w:t>
      </w:r>
      <w:r>
        <w:rPr>
          <w:rFonts w:ascii="Times New Roman" w:hAnsi="Times New Roman"/>
          <w:color w:val="000000"/>
          <w:w w:val="96"/>
          <w:kern w:val="0"/>
          <w:sz w:val="20"/>
          <w:szCs w:val="20"/>
        </w:rPr>
        <w:t xml:space="preserve"> ..............................................................................................................................................................153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498"/>
        <w:jc w:val="left"/>
        <w:rPr>
          <w:rFonts w:ascii="Times New Roman" w:hAnsi="Times New Roman"/>
          <w:color w:val="000000"/>
          <w:w w:val="96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w w:val="96"/>
          <w:kern w:val="0"/>
          <w:sz w:val="20"/>
          <w:szCs w:val="20"/>
        </w:rPr>
        <w:t>Exercise 28</w:t>
      </w:r>
      <w:r>
        <w:rPr>
          <w:rFonts w:ascii="Times New Roman" w:hAnsi="Times New Roman"/>
          <w:color w:val="000000"/>
          <w:w w:val="96"/>
          <w:kern w:val="0"/>
          <w:sz w:val="20"/>
          <w:szCs w:val="20"/>
        </w:rPr>
        <w:t xml:space="preserve"> ..............................................................................................................................................................159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498"/>
        <w:jc w:val="left"/>
        <w:rPr>
          <w:rFonts w:ascii="Times New Roman" w:hAnsi="Times New Roman"/>
          <w:color w:val="000000"/>
          <w:w w:val="96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w w:val="96"/>
          <w:kern w:val="0"/>
          <w:sz w:val="20"/>
          <w:szCs w:val="20"/>
        </w:rPr>
        <w:t>Exercise 29</w:t>
      </w:r>
      <w:r>
        <w:rPr>
          <w:rFonts w:ascii="Times New Roman" w:hAnsi="Times New Roman"/>
          <w:color w:val="000000"/>
          <w:w w:val="96"/>
          <w:kern w:val="0"/>
          <w:sz w:val="20"/>
          <w:szCs w:val="20"/>
        </w:rPr>
        <w:t xml:space="preserve"> ..............................................................................................................................................................165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498"/>
        <w:jc w:val="left"/>
        <w:rPr>
          <w:rFonts w:ascii="Times New Roman" w:hAnsi="Times New Roman"/>
          <w:color w:val="000000"/>
          <w:w w:val="96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w w:val="96"/>
          <w:kern w:val="0"/>
          <w:sz w:val="20"/>
          <w:szCs w:val="20"/>
        </w:rPr>
        <w:t>Exercise 30</w:t>
      </w:r>
      <w:r>
        <w:rPr>
          <w:rFonts w:ascii="Times New Roman" w:hAnsi="Times New Roman"/>
          <w:color w:val="000000"/>
          <w:w w:val="96"/>
          <w:kern w:val="0"/>
          <w:sz w:val="20"/>
          <w:szCs w:val="20"/>
        </w:rPr>
        <w:t xml:space="preserve"> ..............................................................................................................................................................170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498"/>
        <w:jc w:val="left"/>
        <w:rPr>
          <w:rFonts w:ascii="Times New Roman" w:hAnsi="Times New Roman"/>
          <w:color w:val="000000"/>
          <w:w w:val="96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w w:val="96"/>
          <w:kern w:val="0"/>
          <w:sz w:val="20"/>
          <w:szCs w:val="20"/>
        </w:rPr>
        <w:t>Exercise 31</w:t>
      </w:r>
      <w:r>
        <w:rPr>
          <w:rFonts w:ascii="Times New Roman" w:hAnsi="Times New Roman"/>
          <w:color w:val="000000"/>
          <w:w w:val="96"/>
          <w:kern w:val="0"/>
          <w:sz w:val="20"/>
          <w:szCs w:val="20"/>
        </w:rPr>
        <w:t xml:space="preserve"> ..............................................................................................................................................................175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498"/>
        <w:jc w:val="left"/>
        <w:rPr>
          <w:rFonts w:ascii="Times New Roman" w:hAnsi="Times New Roman"/>
          <w:color w:val="000000"/>
          <w:w w:val="96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w w:val="96"/>
          <w:kern w:val="0"/>
          <w:sz w:val="20"/>
          <w:szCs w:val="20"/>
        </w:rPr>
        <w:t>Exercise 32</w:t>
      </w:r>
      <w:r>
        <w:rPr>
          <w:rFonts w:ascii="Times New Roman" w:hAnsi="Times New Roman"/>
          <w:color w:val="000000"/>
          <w:w w:val="96"/>
          <w:kern w:val="0"/>
          <w:sz w:val="20"/>
          <w:szCs w:val="20"/>
        </w:rPr>
        <w:t xml:space="preserve"> ..............................................................................................................................................................181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498"/>
        <w:jc w:val="left"/>
        <w:rPr>
          <w:rFonts w:ascii="Times New Roman" w:hAnsi="Times New Roman"/>
          <w:color w:val="000000"/>
          <w:w w:val="96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w w:val="96"/>
          <w:kern w:val="0"/>
          <w:sz w:val="20"/>
          <w:szCs w:val="20"/>
        </w:rPr>
        <w:t>Exercise 33</w:t>
      </w:r>
      <w:r>
        <w:rPr>
          <w:rFonts w:ascii="Times New Roman" w:hAnsi="Times New Roman"/>
          <w:color w:val="000000"/>
          <w:w w:val="96"/>
          <w:kern w:val="0"/>
          <w:sz w:val="20"/>
          <w:szCs w:val="20"/>
        </w:rPr>
        <w:t xml:space="preserve"> ..............................................................................................................................................................187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498"/>
        <w:jc w:val="left"/>
        <w:rPr>
          <w:rFonts w:ascii="Times New Roman" w:hAnsi="Times New Roman"/>
          <w:color w:val="000000"/>
          <w:w w:val="96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w w:val="96"/>
          <w:kern w:val="0"/>
          <w:sz w:val="20"/>
          <w:szCs w:val="20"/>
        </w:rPr>
        <w:t>Exercise 34</w:t>
      </w:r>
      <w:r>
        <w:rPr>
          <w:rFonts w:ascii="Times New Roman" w:hAnsi="Times New Roman"/>
          <w:color w:val="000000"/>
          <w:w w:val="96"/>
          <w:kern w:val="0"/>
          <w:sz w:val="20"/>
          <w:szCs w:val="20"/>
        </w:rPr>
        <w:t xml:space="preserve"> ..............................................................................................................................................................193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498"/>
        <w:jc w:val="left"/>
        <w:rPr>
          <w:rFonts w:ascii="Times New Roman" w:hAnsi="Times New Roman"/>
          <w:color w:val="000000"/>
          <w:w w:val="96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w w:val="96"/>
          <w:kern w:val="0"/>
          <w:sz w:val="20"/>
          <w:szCs w:val="20"/>
        </w:rPr>
        <w:t>Exercise 35</w:t>
      </w:r>
      <w:r>
        <w:rPr>
          <w:rFonts w:ascii="Times New Roman" w:hAnsi="Times New Roman"/>
          <w:color w:val="000000"/>
          <w:w w:val="96"/>
          <w:kern w:val="0"/>
          <w:sz w:val="20"/>
          <w:szCs w:val="20"/>
        </w:rPr>
        <w:t xml:space="preserve"> ..............................................................................................................................................................199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498"/>
        <w:jc w:val="left"/>
        <w:rPr>
          <w:rFonts w:ascii="Times New Roman" w:hAnsi="Times New Roman"/>
          <w:color w:val="000000"/>
          <w:w w:val="96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w w:val="96"/>
          <w:kern w:val="0"/>
          <w:sz w:val="20"/>
          <w:szCs w:val="20"/>
        </w:rPr>
        <w:t>Exercise 36</w:t>
      </w:r>
      <w:r>
        <w:rPr>
          <w:rFonts w:ascii="Times New Roman" w:hAnsi="Times New Roman"/>
          <w:color w:val="000000"/>
          <w:w w:val="96"/>
          <w:kern w:val="0"/>
          <w:sz w:val="20"/>
          <w:szCs w:val="20"/>
        </w:rPr>
        <w:t xml:space="preserve"> ..............................................................................................................................................................205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498"/>
        <w:jc w:val="left"/>
        <w:rPr>
          <w:rFonts w:ascii="Times New Roman" w:hAnsi="Times New Roman"/>
          <w:color w:val="000000"/>
          <w:w w:val="96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93" w:lineRule="exact"/>
        <w:ind w:left="1498"/>
        <w:jc w:val="left"/>
        <w:rPr>
          <w:rFonts w:ascii="??" w:hAnsi="??" w:cs="??"/>
          <w:color w:val="000000"/>
          <w:kern w:val="0"/>
          <w:sz w:val="20"/>
          <w:szCs w:val="20"/>
        </w:rPr>
      </w:pPr>
      <w:r>
        <w:rPr>
          <w:rFonts w:ascii="??" w:hAnsi="??" w:cs="??" w:hint="eastAsia"/>
          <w:color w:val="000000"/>
          <w:kern w:val="0"/>
          <w:sz w:val="20"/>
          <w:szCs w:val="20"/>
        </w:rPr>
        <w:t>答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2" w:space="720" w:equalWidth="0">
            <w:col w:w="2110" w:space="10"/>
            <w:col w:w="9780"/>
          </w:cols>
          <w:noEndnote/>
        </w:sect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??" w:hAnsi="??" w:cs="??" w:hint="eastAsia"/>
          <w:color w:val="000000"/>
          <w:w w:val="89"/>
          <w:kern w:val="0"/>
          <w:sz w:val="20"/>
          <w:szCs w:val="20"/>
        </w:rPr>
        <w:t>案</w:t>
      </w: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 xml:space="preserve"> .................................................................................................................................................................210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2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16" w:lineRule="exact"/>
        <w:ind w:left="5475"/>
        <w:jc w:val="left"/>
        <w:rPr>
          <w:rFonts w:ascii="??" w:hAnsi="??" w:cs="??"/>
          <w:color w:val="000000"/>
          <w:kern w:val="0"/>
          <w:sz w:val="30"/>
          <w:szCs w:val="30"/>
        </w:rPr>
      </w:pPr>
      <w:r>
        <w:rPr>
          <w:rFonts w:ascii="??" w:hAnsi="??" w:cs="??" w:hint="eastAsia"/>
          <w:color w:val="000000"/>
          <w:kern w:val="0"/>
          <w:sz w:val="30"/>
          <w:szCs w:val="30"/>
        </w:rPr>
        <w:t>提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??" w:hAnsi="??" w:cs="??"/>
          <w:color w:val="000000"/>
          <w:kern w:val="0"/>
          <w:sz w:val="30"/>
          <w:szCs w:val="3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2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??" w:hAnsi="??" w:cs="??"/>
          <w:color w:val="000000"/>
          <w:kern w:val="0"/>
          <w:sz w:val="30"/>
          <w:szCs w:val="30"/>
        </w:rPr>
      </w:pPr>
      <w:r>
        <w:rPr>
          <w:rFonts w:ascii="??" w:hAnsi="??" w:cs="??" w:hint="eastAsia"/>
          <w:color w:val="000000"/>
          <w:kern w:val="0"/>
          <w:sz w:val="30"/>
          <w:szCs w:val="30"/>
        </w:rPr>
        <w:t>示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??" w:hAnsi="??" w:cs="??"/>
          <w:color w:val="000000"/>
          <w:kern w:val="0"/>
          <w:sz w:val="30"/>
          <w:szCs w:val="3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110" w:space="10"/>
            <w:col w:w="578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9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0" w:lineRule="exact"/>
        <w:ind w:left="1080"/>
        <w:jc w:val="left"/>
        <w:rPr>
          <w:rFonts w:ascii="??" w:hAnsi="??" w:cs="??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>1.</w:t>
      </w:r>
      <w:r>
        <w:rPr>
          <w:rFonts w:ascii="??" w:hAnsi="??" w:cs="??"/>
          <w:color w:val="000000"/>
          <w:kern w:val="0"/>
          <w:sz w:val="22"/>
        </w:rPr>
        <w:t xml:space="preserve"> </w:t>
      </w:r>
      <w:r>
        <w:rPr>
          <w:rFonts w:ascii="??" w:hAnsi="??" w:cs="??" w:hint="eastAsia"/>
          <w:color w:val="000000"/>
          <w:kern w:val="0"/>
          <w:sz w:val="22"/>
        </w:rPr>
        <w:t>文章篇幅、题目数量、文章与题目难度、文字界面等均有可能与正式考试有差别。使用本材料训练</w:t>
      </w:r>
    </w:p>
    <w:p w:rsidR="00351788" w:rsidRDefault="00351788">
      <w:pPr>
        <w:autoSpaceDE w:val="0"/>
        <w:autoSpaceDN w:val="0"/>
        <w:adjustRightInd w:val="0"/>
        <w:spacing w:line="292" w:lineRule="exact"/>
        <w:ind w:left="1361"/>
        <w:jc w:val="left"/>
        <w:rPr>
          <w:rFonts w:ascii="??" w:hAnsi="??" w:cs="??"/>
          <w:color w:val="000000"/>
          <w:kern w:val="0"/>
          <w:sz w:val="22"/>
        </w:rPr>
      </w:pPr>
      <w:r>
        <w:rPr>
          <w:rFonts w:ascii="??" w:hAnsi="??" w:cs="??" w:hint="eastAsia"/>
          <w:color w:val="000000"/>
          <w:kern w:val="0"/>
          <w:sz w:val="22"/>
        </w:rPr>
        <w:t>者请遵循风险自担原则。但同时，编者已经尽可能使本材料符合实际考试情况。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0" w:lineRule="exact"/>
        <w:ind w:left="1080"/>
        <w:jc w:val="left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>2.</w:t>
      </w:r>
      <w:r>
        <w:rPr>
          <w:rFonts w:ascii="??" w:hAnsi="??" w:cs="??"/>
          <w:color w:val="000000"/>
          <w:kern w:val="0"/>
          <w:sz w:val="22"/>
        </w:rPr>
        <w:t xml:space="preserve"> </w:t>
      </w:r>
      <w:r>
        <w:rPr>
          <w:rFonts w:ascii="??" w:hAnsi="??" w:cs="??" w:hint="eastAsia"/>
          <w:color w:val="000000"/>
          <w:kern w:val="0"/>
          <w:sz w:val="22"/>
        </w:rPr>
        <w:t>练习</w:t>
      </w:r>
      <w:r>
        <w:rPr>
          <w:rFonts w:ascii="Times New Roman" w:hAnsi="Times New Roman"/>
          <w:color w:val="000000"/>
          <w:kern w:val="0"/>
          <w:sz w:val="22"/>
        </w:rPr>
        <w:t xml:space="preserve"> Exercise1-16</w:t>
      </w:r>
      <w:r>
        <w:rPr>
          <w:rFonts w:ascii="??" w:hAnsi="??" w:cs="??"/>
          <w:color w:val="000000"/>
          <w:kern w:val="0"/>
          <w:sz w:val="22"/>
        </w:rPr>
        <w:t xml:space="preserve"> </w:t>
      </w:r>
      <w:r>
        <w:rPr>
          <w:rFonts w:ascii="??" w:hAnsi="??" w:cs="??" w:hint="eastAsia"/>
          <w:color w:val="000000"/>
          <w:kern w:val="0"/>
          <w:sz w:val="22"/>
        </w:rPr>
        <w:t>有</w:t>
      </w:r>
      <w:r>
        <w:rPr>
          <w:rFonts w:ascii="Times New Roman" w:hAnsi="Times New Roman"/>
          <w:color w:val="000000"/>
          <w:kern w:val="0"/>
          <w:sz w:val="22"/>
        </w:rPr>
        <w:t xml:space="preserve"> 4-6</w:t>
      </w:r>
      <w:r>
        <w:rPr>
          <w:rFonts w:ascii="??" w:hAnsi="??" w:cs="??"/>
          <w:color w:val="000000"/>
          <w:kern w:val="0"/>
          <w:sz w:val="22"/>
        </w:rPr>
        <w:t xml:space="preserve"> </w:t>
      </w:r>
      <w:r>
        <w:rPr>
          <w:rFonts w:ascii="??" w:hAnsi="??" w:cs="??" w:hint="eastAsia"/>
          <w:color w:val="000000"/>
          <w:kern w:val="0"/>
          <w:sz w:val="22"/>
        </w:rPr>
        <w:t>篇文章，</w:t>
      </w:r>
      <w:r>
        <w:rPr>
          <w:rFonts w:ascii="Times New Roman" w:hAnsi="Times New Roman"/>
          <w:color w:val="000000"/>
          <w:kern w:val="0"/>
          <w:sz w:val="22"/>
        </w:rPr>
        <w:t>12-13</w:t>
      </w:r>
      <w:r>
        <w:rPr>
          <w:rFonts w:ascii="??" w:hAnsi="??" w:cs="??"/>
          <w:color w:val="000000"/>
          <w:kern w:val="0"/>
          <w:sz w:val="22"/>
        </w:rPr>
        <w:t xml:space="preserve"> </w:t>
      </w:r>
      <w:r>
        <w:rPr>
          <w:rFonts w:ascii="??" w:hAnsi="??" w:cs="??" w:hint="eastAsia"/>
          <w:color w:val="000000"/>
          <w:kern w:val="0"/>
          <w:sz w:val="22"/>
        </w:rPr>
        <w:t>道题，与笔试情况相符，可作为基础训练材料。从练习</w:t>
      </w:r>
      <w:r>
        <w:rPr>
          <w:rFonts w:ascii="Times New Roman" w:hAnsi="Times New Roman"/>
          <w:color w:val="000000"/>
          <w:kern w:val="0"/>
          <w:sz w:val="22"/>
        </w:rPr>
        <w:t xml:space="preserve"> 17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361"/>
        <w:jc w:val="left"/>
        <w:rPr>
          <w:rFonts w:ascii="??" w:hAnsi="??" w:cs="??"/>
          <w:color w:val="000000"/>
          <w:kern w:val="0"/>
          <w:sz w:val="22"/>
        </w:rPr>
      </w:pPr>
      <w:r>
        <w:rPr>
          <w:rFonts w:ascii="??" w:hAnsi="??" w:cs="??" w:hint="eastAsia"/>
          <w:color w:val="000000"/>
          <w:kern w:val="0"/>
          <w:sz w:val="22"/>
        </w:rPr>
        <w:t>开始，每个练习有</w:t>
      </w:r>
      <w:r>
        <w:rPr>
          <w:rFonts w:ascii="Times New Roman" w:hAnsi="Times New Roman"/>
          <w:color w:val="000000"/>
          <w:kern w:val="0"/>
          <w:sz w:val="22"/>
        </w:rPr>
        <w:t xml:space="preserve"> 10</w:t>
      </w:r>
      <w:r>
        <w:rPr>
          <w:rFonts w:ascii="??" w:hAnsi="??" w:cs="??"/>
          <w:color w:val="000000"/>
          <w:kern w:val="0"/>
          <w:sz w:val="22"/>
        </w:rPr>
        <w:t xml:space="preserve"> </w:t>
      </w:r>
      <w:r>
        <w:rPr>
          <w:rFonts w:ascii="??" w:hAnsi="??" w:cs="??" w:hint="eastAsia"/>
          <w:color w:val="000000"/>
          <w:kern w:val="0"/>
          <w:sz w:val="22"/>
        </w:rPr>
        <w:t>道题，涉及</w:t>
      </w:r>
      <w:r>
        <w:rPr>
          <w:rFonts w:ascii="Times New Roman" w:hAnsi="Times New Roman"/>
          <w:color w:val="000000"/>
          <w:kern w:val="0"/>
          <w:sz w:val="22"/>
        </w:rPr>
        <w:t xml:space="preserve"> 4</w:t>
      </w:r>
      <w:r>
        <w:rPr>
          <w:rFonts w:ascii="??" w:hAnsi="??" w:cs="??"/>
          <w:color w:val="000000"/>
          <w:kern w:val="0"/>
          <w:sz w:val="22"/>
        </w:rPr>
        <w:t xml:space="preserve"> </w:t>
      </w:r>
      <w:r>
        <w:rPr>
          <w:rFonts w:ascii="??" w:hAnsi="??" w:cs="??" w:hint="eastAsia"/>
          <w:color w:val="000000"/>
          <w:kern w:val="0"/>
          <w:sz w:val="22"/>
        </w:rPr>
        <w:t>篇文章（</w:t>
      </w:r>
      <w:r>
        <w:rPr>
          <w:rFonts w:ascii="Times New Roman" w:hAnsi="Times New Roman"/>
          <w:color w:val="000000"/>
          <w:kern w:val="0"/>
          <w:sz w:val="22"/>
        </w:rPr>
        <w:t>1</w:t>
      </w:r>
      <w:r>
        <w:rPr>
          <w:rFonts w:ascii="??" w:hAnsi="??" w:cs="??"/>
          <w:color w:val="000000"/>
          <w:kern w:val="0"/>
          <w:sz w:val="22"/>
        </w:rPr>
        <w:t xml:space="preserve"> </w:t>
      </w:r>
      <w:r>
        <w:rPr>
          <w:rFonts w:ascii="??" w:hAnsi="??" w:cs="??" w:hint="eastAsia"/>
          <w:color w:val="000000"/>
          <w:kern w:val="0"/>
          <w:sz w:val="22"/>
        </w:rPr>
        <w:t>长</w:t>
      </w:r>
      <w:r>
        <w:rPr>
          <w:rFonts w:ascii="Times New Roman" w:hAnsi="Times New Roman"/>
          <w:color w:val="000000"/>
          <w:kern w:val="0"/>
          <w:sz w:val="22"/>
        </w:rPr>
        <w:t xml:space="preserve"> 3</w:t>
      </w:r>
      <w:r>
        <w:rPr>
          <w:rFonts w:ascii="??" w:hAnsi="??" w:cs="??"/>
          <w:color w:val="000000"/>
          <w:kern w:val="0"/>
          <w:sz w:val="22"/>
        </w:rPr>
        <w:t xml:space="preserve"> </w:t>
      </w:r>
      <w:r>
        <w:rPr>
          <w:rFonts w:ascii="??" w:hAnsi="??" w:cs="??" w:hint="eastAsia"/>
          <w:color w:val="000000"/>
          <w:kern w:val="0"/>
          <w:sz w:val="22"/>
        </w:rPr>
        <w:t>短或</w:t>
      </w:r>
      <w:r>
        <w:rPr>
          <w:rFonts w:ascii="Times New Roman" w:hAnsi="Times New Roman"/>
          <w:color w:val="000000"/>
          <w:kern w:val="0"/>
          <w:sz w:val="22"/>
        </w:rPr>
        <w:t xml:space="preserve"> 4</w:t>
      </w:r>
      <w:r>
        <w:rPr>
          <w:rFonts w:ascii="??" w:hAnsi="??" w:cs="??"/>
          <w:color w:val="000000"/>
          <w:kern w:val="0"/>
          <w:sz w:val="22"/>
        </w:rPr>
        <w:t xml:space="preserve"> </w:t>
      </w:r>
      <w:r>
        <w:rPr>
          <w:rFonts w:ascii="??" w:hAnsi="??" w:cs="??" w:hint="eastAsia"/>
          <w:color w:val="000000"/>
          <w:kern w:val="0"/>
          <w:sz w:val="22"/>
        </w:rPr>
        <w:t>篇皆为短文章）和</w:t>
      </w:r>
      <w:r>
        <w:rPr>
          <w:rFonts w:ascii="Times New Roman" w:hAnsi="Times New Roman"/>
          <w:color w:val="000000"/>
          <w:kern w:val="0"/>
          <w:sz w:val="22"/>
        </w:rPr>
        <w:t xml:space="preserve"> 1</w:t>
      </w:r>
      <w:r>
        <w:rPr>
          <w:rFonts w:ascii="??" w:hAnsi="??" w:cs="??"/>
          <w:color w:val="000000"/>
          <w:kern w:val="0"/>
          <w:sz w:val="22"/>
        </w:rPr>
        <w:t xml:space="preserve"> </w:t>
      </w:r>
      <w:r>
        <w:rPr>
          <w:rFonts w:ascii="??" w:hAnsi="??" w:cs="??" w:hint="eastAsia"/>
          <w:color w:val="000000"/>
          <w:kern w:val="0"/>
          <w:sz w:val="22"/>
        </w:rPr>
        <w:t>个逻辑单题的短文章，</w:t>
      </w:r>
    </w:p>
    <w:p w:rsidR="00351788" w:rsidRDefault="00351788">
      <w:pPr>
        <w:autoSpaceDE w:val="0"/>
        <w:autoSpaceDN w:val="0"/>
        <w:adjustRightInd w:val="0"/>
        <w:spacing w:line="293" w:lineRule="exact"/>
        <w:ind w:left="1361"/>
        <w:jc w:val="left"/>
        <w:rPr>
          <w:rFonts w:ascii="??" w:hAnsi="??" w:cs="??"/>
          <w:color w:val="000000"/>
          <w:kern w:val="0"/>
          <w:sz w:val="22"/>
        </w:rPr>
      </w:pPr>
      <w:r>
        <w:rPr>
          <w:rFonts w:ascii="??" w:hAnsi="??" w:cs="??" w:hint="eastAsia"/>
          <w:color w:val="000000"/>
          <w:kern w:val="0"/>
          <w:sz w:val="22"/>
        </w:rPr>
        <w:t>与现有的机考光盘情况相符，我们预期这是实际考试的情况，可作为模拟训练材料。</w:t>
      </w:r>
      <w:r>
        <w:rPr>
          <w:rFonts w:ascii="??" w:hAnsi="??" w:cs="??"/>
          <w:color w:val="000000"/>
          <w:kern w:val="0"/>
          <w:sz w:val="22"/>
        </w:rPr>
        <w:t xml:space="preserve"> </w:t>
      </w:r>
      <w:r>
        <w:rPr>
          <w:rFonts w:ascii="??" w:hAnsi="??" w:cs="??" w:hint="eastAsia"/>
          <w:color w:val="000000"/>
          <w:kern w:val="0"/>
          <w:sz w:val="22"/>
        </w:rPr>
        <w:t>按照现有的光</w:t>
      </w:r>
    </w:p>
    <w:p w:rsidR="00351788" w:rsidRDefault="00351788">
      <w:pPr>
        <w:autoSpaceDE w:val="0"/>
        <w:autoSpaceDN w:val="0"/>
        <w:adjustRightInd w:val="0"/>
        <w:spacing w:line="333" w:lineRule="exact"/>
        <w:ind w:left="1361"/>
        <w:jc w:val="left"/>
        <w:rPr>
          <w:rFonts w:ascii="??" w:hAnsi="??" w:cs="??"/>
          <w:color w:val="000000"/>
          <w:kern w:val="0"/>
          <w:sz w:val="22"/>
        </w:rPr>
      </w:pPr>
      <w:r>
        <w:rPr>
          <w:rFonts w:ascii="??" w:hAnsi="??" w:cs="??" w:hint="eastAsia"/>
          <w:color w:val="000000"/>
          <w:kern w:val="0"/>
          <w:sz w:val="22"/>
        </w:rPr>
        <w:t>盘资料，含有长文章的</w:t>
      </w:r>
      <w:r>
        <w:rPr>
          <w:rFonts w:ascii="Times New Roman" w:hAnsi="Times New Roman"/>
          <w:color w:val="000000"/>
          <w:kern w:val="0"/>
          <w:sz w:val="22"/>
        </w:rPr>
        <w:t xml:space="preserve"> Section</w:t>
      </w:r>
      <w:r>
        <w:rPr>
          <w:rFonts w:ascii="??" w:hAnsi="??" w:cs="??"/>
          <w:color w:val="000000"/>
          <w:kern w:val="0"/>
          <w:sz w:val="22"/>
        </w:rPr>
        <w:t xml:space="preserve"> </w:t>
      </w:r>
      <w:r>
        <w:rPr>
          <w:rFonts w:ascii="??" w:hAnsi="??" w:cs="??" w:hint="eastAsia"/>
          <w:color w:val="000000"/>
          <w:kern w:val="0"/>
          <w:sz w:val="22"/>
        </w:rPr>
        <w:t>的阅读量会比全部由短文章组成的</w:t>
      </w:r>
      <w:r>
        <w:rPr>
          <w:rFonts w:ascii="Times New Roman" w:hAnsi="Times New Roman"/>
          <w:color w:val="000000"/>
          <w:kern w:val="0"/>
          <w:sz w:val="22"/>
        </w:rPr>
        <w:t xml:space="preserve"> Section</w:t>
      </w:r>
      <w:r>
        <w:rPr>
          <w:rFonts w:ascii="??" w:hAnsi="??" w:cs="??"/>
          <w:color w:val="000000"/>
          <w:kern w:val="0"/>
          <w:sz w:val="22"/>
        </w:rPr>
        <w:t xml:space="preserve"> </w:t>
      </w:r>
      <w:r>
        <w:rPr>
          <w:rFonts w:ascii="??" w:hAnsi="??" w:cs="??" w:hint="eastAsia"/>
          <w:color w:val="000000"/>
          <w:kern w:val="0"/>
          <w:sz w:val="22"/>
        </w:rPr>
        <w:t>的阅读量多</w:t>
      </w:r>
      <w:r>
        <w:rPr>
          <w:rFonts w:ascii="Times New Roman" w:hAnsi="Times New Roman"/>
          <w:color w:val="000000"/>
          <w:kern w:val="0"/>
          <w:sz w:val="22"/>
        </w:rPr>
        <w:t xml:space="preserve"> 200-300</w:t>
      </w:r>
      <w:r>
        <w:rPr>
          <w:rFonts w:ascii="??" w:hAnsi="??" w:cs="??"/>
          <w:color w:val="000000"/>
          <w:kern w:val="0"/>
          <w:sz w:val="22"/>
        </w:rPr>
        <w:t xml:space="preserve"> </w:t>
      </w:r>
      <w:r>
        <w:rPr>
          <w:rFonts w:ascii="??" w:hAnsi="??" w:cs="??" w:hint="eastAsia"/>
          <w:color w:val="000000"/>
          <w:kern w:val="0"/>
          <w:sz w:val="22"/>
        </w:rPr>
        <w:t>字，</w:t>
      </w:r>
    </w:p>
    <w:p w:rsidR="00351788" w:rsidRDefault="00351788">
      <w:pPr>
        <w:autoSpaceDE w:val="0"/>
        <w:autoSpaceDN w:val="0"/>
        <w:adjustRightInd w:val="0"/>
        <w:spacing w:line="292" w:lineRule="exact"/>
        <w:ind w:left="1361"/>
        <w:jc w:val="left"/>
        <w:rPr>
          <w:rFonts w:ascii="??" w:hAnsi="??" w:cs="??"/>
          <w:color w:val="000000"/>
          <w:kern w:val="0"/>
          <w:sz w:val="22"/>
        </w:rPr>
      </w:pPr>
      <w:r>
        <w:rPr>
          <w:rFonts w:ascii="??" w:hAnsi="??" w:cs="??" w:hint="eastAsia"/>
          <w:color w:val="000000"/>
          <w:kern w:val="0"/>
          <w:sz w:val="22"/>
        </w:rPr>
        <w:t>这种不对等情况令人感到困惑，请考生留意。）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0" w:lineRule="exact"/>
        <w:ind w:left="1080"/>
        <w:jc w:val="left"/>
        <w:rPr>
          <w:rFonts w:ascii="??" w:hAnsi="??" w:cs="??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>3.</w:t>
      </w:r>
      <w:r>
        <w:rPr>
          <w:rFonts w:ascii="??" w:hAnsi="??" w:cs="??"/>
          <w:color w:val="000000"/>
          <w:kern w:val="0"/>
          <w:sz w:val="22"/>
        </w:rPr>
        <w:t xml:space="preserve"> </w:t>
      </w:r>
      <w:r>
        <w:rPr>
          <w:rFonts w:ascii="??" w:hAnsi="??" w:cs="??" w:hint="eastAsia"/>
          <w:color w:val="000000"/>
          <w:kern w:val="0"/>
          <w:sz w:val="22"/>
        </w:rPr>
        <w:t>一个练习的做题时间可控制在</w:t>
      </w:r>
      <w:r>
        <w:rPr>
          <w:rFonts w:ascii="Times New Roman" w:hAnsi="Times New Roman"/>
          <w:color w:val="000000"/>
          <w:kern w:val="0"/>
          <w:sz w:val="22"/>
        </w:rPr>
        <w:t xml:space="preserve"> 15-17</w:t>
      </w:r>
      <w:r>
        <w:rPr>
          <w:rFonts w:ascii="??" w:hAnsi="??" w:cs="??"/>
          <w:color w:val="000000"/>
          <w:kern w:val="0"/>
          <w:sz w:val="22"/>
        </w:rPr>
        <w:t xml:space="preserve"> </w:t>
      </w:r>
      <w:r>
        <w:rPr>
          <w:rFonts w:ascii="??" w:hAnsi="??" w:cs="??" w:hint="eastAsia"/>
          <w:color w:val="000000"/>
          <w:kern w:val="0"/>
          <w:sz w:val="22"/>
        </w:rPr>
        <w:t>分钟；如果能够在此时间内完成练习</w:t>
      </w:r>
      <w:r>
        <w:rPr>
          <w:rFonts w:ascii="Times New Roman" w:hAnsi="Times New Roman"/>
          <w:color w:val="000000"/>
          <w:kern w:val="0"/>
          <w:sz w:val="22"/>
        </w:rPr>
        <w:t xml:space="preserve"> 1-16</w:t>
      </w:r>
      <w:r>
        <w:rPr>
          <w:rFonts w:ascii="??" w:hAnsi="??" w:cs="??" w:hint="eastAsia"/>
          <w:color w:val="000000"/>
          <w:kern w:val="0"/>
          <w:sz w:val="22"/>
        </w:rPr>
        <w:t>，则完成练习</w:t>
      </w:r>
      <w:r>
        <w:rPr>
          <w:rFonts w:ascii="Times New Roman" w:hAnsi="Times New Roman"/>
          <w:color w:val="000000"/>
          <w:kern w:val="0"/>
          <w:sz w:val="22"/>
        </w:rPr>
        <w:t xml:space="preserve"> 17</w:t>
      </w:r>
      <w:r>
        <w:rPr>
          <w:rFonts w:ascii="??" w:hAnsi="??" w:cs="??"/>
          <w:color w:val="000000"/>
          <w:kern w:val="0"/>
          <w:sz w:val="22"/>
        </w:rPr>
        <w:t xml:space="preserve"> </w:t>
      </w:r>
      <w:r>
        <w:rPr>
          <w:rFonts w:ascii="??" w:hAnsi="??" w:cs="??" w:hint="eastAsia"/>
          <w:color w:val="000000"/>
          <w:kern w:val="0"/>
          <w:sz w:val="22"/>
        </w:rPr>
        <w:t>及以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361"/>
        <w:jc w:val="left"/>
        <w:rPr>
          <w:rFonts w:ascii="??" w:hAnsi="??" w:cs="??"/>
          <w:color w:val="000000"/>
          <w:kern w:val="0"/>
          <w:sz w:val="22"/>
        </w:rPr>
      </w:pPr>
      <w:r>
        <w:rPr>
          <w:rFonts w:ascii="??" w:hAnsi="??" w:cs="??" w:hint="eastAsia"/>
          <w:color w:val="000000"/>
          <w:kern w:val="0"/>
          <w:sz w:val="22"/>
        </w:rPr>
        <w:t>后的内容自然时间可以保证。按照目前机考光盘的情况，一个语文</w:t>
      </w:r>
      <w:r>
        <w:rPr>
          <w:rFonts w:ascii="Times New Roman" w:hAnsi="Times New Roman"/>
          <w:color w:val="000000"/>
          <w:kern w:val="0"/>
          <w:sz w:val="22"/>
        </w:rPr>
        <w:t xml:space="preserve"> Section</w:t>
      </w:r>
      <w:r>
        <w:rPr>
          <w:rFonts w:ascii="??" w:hAnsi="??" w:cs="??"/>
          <w:color w:val="000000"/>
          <w:kern w:val="0"/>
          <w:sz w:val="22"/>
        </w:rPr>
        <w:t xml:space="preserve"> </w:t>
      </w:r>
      <w:r>
        <w:rPr>
          <w:rFonts w:ascii="??" w:hAnsi="??" w:cs="??" w:hint="eastAsia"/>
          <w:color w:val="000000"/>
          <w:kern w:val="0"/>
          <w:sz w:val="22"/>
        </w:rPr>
        <w:t>会有填空题和阅读题各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361"/>
        <w:jc w:val="left"/>
        <w:rPr>
          <w:rFonts w:ascii="??" w:hAnsi="??" w:cs="??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>10</w:t>
      </w:r>
      <w:r>
        <w:rPr>
          <w:rFonts w:ascii="??" w:hAnsi="??" w:cs="??"/>
          <w:color w:val="000000"/>
          <w:kern w:val="0"/>
          <w:sz w:val="22"/>
        </w:rPr>
        <w:t xml:space="preserve"> </w:t>
      </w:r>
      <w:r>
        <w:rPr>
          <w:rFonts w:ascii="??" w:hAnsi="??" w:cs="??" w:hint="eastAsia"/>
          <w:color w:val="000000"/>
          <w:kern w:val="0"/>
          <w:sz w:val="22"/>
        </w:rPr>
        <w:t>道。</w:t>
      </w:r>
      <w:r>
        <w:rPr>
          <w:rFonts w:ascii="Times New Roman" w:hAnsi="Times New Roman"/>
          <w:color w:val="000000"/>
          <w:kern w:val="0"/>
          <w:sz w:val="22"/>
        </w:rPr>
        <w:t>10</w:t>
      </w:r>
      <w:r>
        <w:rPr>
          <w:rFonts w:ascii="??" w:hAnsi="??" w:cs="??"/>
          <w:color w:val="000000"/>
          <w:kern w:val="0"/>
          <w:sz w:val="22"/>
        </w:rPr>
        <w:t xml:space="preserve"> </w:t>
      </w:r>
      <w:r>
        <w:rPr>
          <w:rFonts w:ascii="??" w:hAnsi="??" w:cs="??" w:hint="eastAsia"/>
          <w:color w:val="000000"/>
          <w:kern w:val="0"/>
          <w:sz w:val="22"/>
        </w:rPr>
        <w:t>道填空题中包含</w:t>
      </w:r>
      <w:r>
        <w:rPr>
          <w:rFonts w:ascii="Times New Roman" w:hAnsi="Times New Roman"/>
          <w:color w:val="000000"/>
          <w:kern w:val="0"/>
          <w:sz w:val="22"/>
        </w:rPr>
        <w:t xml:space="preserve"> 4</w:t>
      </w:r>
      <w:r>
        <w:rPr>
          <w:rFonts w:ascii="??" w:hAnsi="??" w:cs="??"/>
          <w:color w:val="000000"/>
          <w:kern w:val="0"/>
          <w:sz w:val="22"/>
        </w:rPr>
        <w:t xml:space="preserve"> </w:t>
      </w:r>
      <w:r>
        <w:rPr>
          <w:rFonts w:ascii="??" w:hAnsi="??" w:cs="??" w:hint="eastAsia"/>
          <w:color w:val="000000"/>
          <w:kern w:val="0"/>
          <w:sz w:val="22"/>
        </w:rPr>
        <w:t>道</w:t>
      </w:r>
      <w:r>
        <w:rPr>
          <w:rFonts w:ascii="Times New Roman" w:hAnsi="Times New Roman"/>
          <w:color w:val="000000"/>
          <w:kern w:val="0"/>
          <w:sz w:val="22"/>
        </w:rPr>
        <w:t xml:space="preserve"> 6</w:t>
      </w:r>
      <w:r>
        <w:rPr>
          <w:rFonts w:ascii="??" w:hAnsi="??" w:cs="??"/>
          <w:color w:val="000000"/>
          <w:kern w:val="0"/>
          <w:sz w:val="22"/>
        </w:rPr>
        <w:t xml:space="preserve"> </w:t>
      </w:r>
      <w:r>
        <w:rPr>
          <w:rFonts w:ascii="??" w:hAnsi="??" w:cs="??" w:hint="eastAsia"/>
          <w:color w:val="000000"/>
          <w:kern w:val="0"/>
          <w:sz w:val="22"/>
        </w:rPr>
        <w:t>选</w:t>
      </w:r>
      <w:r>
        <w:rPr>
          <w:rFonts w:ascii="Times New Roman" w:hAnsi="Times New Roman"/>
          <w:color w:val="000000"/>
          <w:kern w:val="0"/>
          <w:sz w:val="22"/>
        </w:rPr>
        <w:t xml:space="preserve"> 2</w:t>
      </w:r>
      <w:r>
        <w:rPr>
          <w:rFonts w:ascii="??" w:hAnsi="??" w:cs="??"/>
          <w:color w:val="000000"/>
          <w:kern w:val="0"/>
          <w:sz w:val="22"/>
        </w:rPr>
        <w:t xml:space="preserve"> </w:t>
      </w:r>
      <w:r>
        <w:rPr>
          <w:rFonts w:ascii="??" w:hAnsi="??" w:cs="??" w:hint="eastAsia"/>
          <w:color w:val="000000"/>
          <w:kern w:val="0"/>
          <w:sz w:val="22"/>
        </w:rPr>
        <w:t>的同义词填空题和</w:t>
      </w:r>
      <w:r>
        <w:rPr>
          <w:rFonts w:ascii="Times New Roman" w:hAnsi="Times New Roman"/>
          <w:color w:val="000000"/>
          <w:kern w:val="0"/>
          <w:sz w:val="22"/>
        </w:rPr>
        <w:t xml:space="preserve"> 6</w:t>
      </w:r>
      <w:r>
        <w:rPr>
          <w:rFonts w:ascii="??" w:hAnsi="??" w:cs="??"/>
          <w:color w:val="000000"/>
          <w:kern w:val="0"/>
          <w:sz w:val="22"/>
        </w:rPr>
        <w:t xml:space="preserve"> </w:t>
      </w:r>
      <w:r>
        <w:rPr>
          <w:rFonts w:ascii="??" w:hAnsi="??" w:cs="??" w:hint="eastAsia"/>
          <w:color w:val="000000"/>
          <w:kern w:val="0"/>
          <w:sz w:val="22"/>
        </w:rPr>
        <w:t>道正常填空题（</w:t>
      </w:r>
      <w:r>
        <w:rPr>
          <w:rFonts w:ascii="Times New Roman" w:hAnsi="Times New Roman"/>
          <w:color w:val="000000"/>
          <w:kern w:val="0"/>
          <w:sz w:val="22"/>
        </w:rPr>
        <w:t>5</w:t>
      </w:r>
      <w:r>
        <w:rPr>
          <w:rFonts w:ascii="??" w:hAnsi="??" w:cs="??"/>
          <w:color w:val="000000"/>
          <w:kern w:val="0"/>
          <w:sz w:val="22"/>
        </w:rPr>
        <w:t xml:space="preserve"> </w:t>
      </w:r>
      <w:r>
        <w:rPr>
          <w:rFonts w:ascii="??" w:hAnsi="??" w:cs="??" w:hint="eastAsia"/>
          <w:color w:val="000000"/>
          <w:kern w:val="0"/>
          <w:sz w:val="22"/>
        </w:rPr>
        <w:t>选</w:t>
      </w:r>
      <w:r>
        <w:rPr>
          <w:rFonts w:ascii="Times New Roman" w:hAnsi="Times New Roman"/>
          <w:color w:val="000000"/>
          <w:kern w:val="0"/>
          <w:sz w:val="22"/>
        </w:rPr>
        <w:t xml:space="preserve"> 1</w:t>
      </w:r>
      <w:r>
        <w:rPr>
          <w:rFonts w:ascii="??" w:hAnsi="??" w:cs="??"/>
          <w:color w:val="000000"/>
          <w:kern w:val="0"/>
          <w:sz w:val="22"/>
        </w:rPr>
        <w:t xml:space="preserve"> </w:t>
      </w:r>
      <w:r>
        <w:rPr>
          <w:rFonts w:ascii="??" w:hAnsi="??" w:cs="??" w:hint="eastAsia"/>
          <w:color w:val="000000"/>
          <w:kern w:val="0"/>
          <w:sz w:val="22"/>
        </w:rPr>
        <w:t>填空，以及多空格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361"/>
        <w:jc w:val="left"/>
        <w:rPr>
          <w:rFonts w:ascii="??" w:hAnsi="??" w:cs="??"/>
          <w:color w:val="000000"/>
          <w:kern w:val="0"/>
          <w:sz w:val="22"/>
        </w:rPr>
      </w:pPr>
      <w:r>
        <w:rPr>
          <w:rFonts w:ascii="??" w:hAnsi="??" w:cs="??" w:hint="eastAsia"/>
          <w:color w:val="000000"/>
          <w:kern w:val="0"/>
          <w:sz w:val="22"/>
        </w:rPr>
        <w:t>填空），</w:t>
      </w:r>
      <w:r>
        <w:rPr>
          <w:rFonts w:ascii="Times New Roman" w:hAnsi="Times New Roman"/>
          <w:color w:val="000000"/>
          <w:kern w:val="0"/>
          <w:sz w:val="22"/>
        </w:rPr>
        <w:t>10</w:t>
      </w:r>
      <w:r>
        <w:rPr>
          <w:rFonts w:ascii="??" w:hAnsi="??" w:cs="??"/>
          <w:color w:val="000000"/>
          <w:kern w:val="0"/>
          <w:sz w:val="22"/>
        </w:rPr>
        <w:t xml:space="preserve"> </w:t>
      </w:r>
      <w:r>
        <w:rPr>
          <w:rFonts w:ascii="??" w:hAnsi="??" w:cs="??" w:hint="eastAsia"/>
          <w:color w:val="000000"/>
          <w:kern w:val="0"/>
          <w:sz w:val="22"/>
        </w:rPr>
        <w:t>道阅读题中包含</w:t>
      </w:r>
      <w:r>
        <w:rPr>
          <w:rFonts w:ascii="Times New Roman" w:hAnsi="Times New Roman"/>
          <w:color w:val="000000"/>
          <w:kern w:val="0"/>
          <w:sz w:val="22"/>
        </w:rPr>
        <w:t xml:space="preserve"> 1</w:t>
      </w:r>
      <w:r>
        <w:rPr>
          <w:rFonts w:ascii="??" w:hAnsi="??" w:cs="??"/>
          <w:color w:val="000000"/>
          <w:kern w:val="0"/>
          <w:sz w:val="22"/>
        </w:rPr>
        <w:t xml:space="preserve"> </w:t>
      </w:r>
      <w:r>
        <w:rPr>
          <w:rFonts w:ascii="??" w:hAnsi="??" w:cs="??" w:hint="eastAsia"/>
          <w:color w:val="000000"/>
          <w:kern w:val="0"/>
          <w:sz w:val="22"/>
        </w:rPr>
        <w:t>道逻辑单题与</w:t>
      </w:r>
      <w:r>
        <w:rPr>
          <w:rFonts w:ascii="Times New Roman" w:hAnsi="Times New Roman"/>
          <w:color w:val="000000"/>
          <w:kern w:val="0"/>
          <w:sz w:val="22"/>
        </w:rPr>
        <w:t xml:space="preserve"> 9</w:t>
      </w:r>
      <w:r>
        <w:rPr>
          <w:rFonts w:ascii="??" w:hAnsi="??" w:cs="??"/>
          <w:color w:val="000000"/>
          <w:kern w:val="0"/>
          <w:sz w:val="22"/>
        </w:rPr>
        <w:t xml:space="preserve"> </w:t>
      </w:r>
      <w:r>
        <w:rPr>
          <w:rFonts w:ascii="??" w:hAnsi="??" w:cs="??" w:hint="eastAsia"/>
          <w:color w:val="000000"/>
          <w:kern w:val="0"/>
          <w:sz w:val="22"/>
        </w:rPr>
        <w:t>道正常阅读题。</w:t>
      </w:r>
    </w:p>
    <w:p w:rsidR="00351788" w:rsidRDefault="00351788">
      <w:pPr>
        <w:autoSpaceDE w:val="0"/>
        <w:autoSpaceDN w:val="0"/>
        <w:adjustRightInd w:val="0"/>
        <w:spacing w:line="379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0" w:lineRule="exact"/>
        <w:ind w:left="1080"/>
        <w:jc w:val="left"/>
        <w:rPr>
          <w:rFonts w:ascii="??" w:hAnsi="??" w:cs="??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>4.</w:t>
      </w:r>
      <w:r>
        <w:rPr>
          <w:rFonts w:ascii="??" w:hAnsi="??" w:cs="??"/>
          <w:color w:val="000000"/>
          <w:kern w:val="0"/>
          <w:sz w:val="22"/>
        </w:rPr>
        <w:t xml:space="preserve"> </w:t>
      </w:r>
      <w:r>
        <w:rPr>
          <w:rFonts w:ascii="??" w:hAnsi="??" w:cs="??" w:hint="eastAsia"/>
          <w:color w:val="000000"/>
          <w:kern w:val="0"/>
          <w:sz w:val="22"/>
        </w:rPr>
        <w:t>实际机考时，</w:t>
      </w:r>
      <w:r>
        <w:rPr>
          <w:rFonts w:ascii="Times New Roman" w:hAnsi="Times New Roman"/>
          <w:color w:val="000000"/>
          <w:kern w:val="0"/>
          <w:sz w:val="22"/>
        </w:rPr>
        <w:t>2</w:t>
      </w:r>
      <w:r>
        <w:rPr>
          <w:rFonts w:ascii="??" w:hAnsi="??" w:cs="??"/>
          <w:color w:val="000000"/>
          <w:kern w:val="0"/>
          <w:sz w:val="22"/>
        </w:rPr>
        <w:t xml:space="preserve"> </w:t>
      </w:r>
      <w:r>
        <w:rPr>
          <w:rFonts w:ascii="??" w:hAnsi="??" w:cs="??" w:hint="eastAsia"/>
          <w:color w:val="000000"/>
          <w:kern w:val="0"/>
          <w:sz w:val="22"/>
        </w:rPr>
        <w:t>个语文部分仅会有一个</w:t>
      </w:r>
      <w:r>
        <w:rPr>
          <w:rFonts w:ascii="Times New Roman" w:hAnsi="Times New Roman"/>
          <w:color w:val="000000"/>
          <w:kern w:val="0"/>
          <w:sz w:val="22"/>
        </w:rPr>
        <w:t xml:space="preserve"> Section</w:t>
      </w:r>
      <w:r>
        <w:rPr>
          <w:rFonts w:ascii="??" w:hAnsi="??" w:cs="??"/>
          <w:color w:val="000000"/>
          <w:kern w:val="0"/>
          <w:sz w:val="22"/>
        </w:rPr>
        <w:t xml:space="preserve"> </w:t>
      </w:r>
      <w:r>
        <w:rPr>
          <w:rFonts w:ascii="??" w:hAnsi="??" w:cs="??" w:hint="eastAsia"/>
          <w:color w:val="000000"/>
          <w:kern w:val="0"/>
          <w:sz w:val="22"/>
        </w:rPr>
        <w:t>会有一篇长文章；但为增加训练难度，本材料也许连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361"/>
        <w:jc w:val="left"/>
        <w:rPr>
          <w:rFonts w:ascii="Times New Roman" w:hAnsi="Times New Roman"/>
          <w:color w:val="000000"/>
          <w:kern w:val="0"/>
          <w:sz w:val="22"/>
        </w:rPr>
      </w:pPr>
      <w:r>
        <w:rPr>
          <w:rFonts w:ascii="??" w:hAnsi="??" w:cs="??" w:hint="eastAsia"/>
          <w:color w:val="000000"/>
          <w:kern w:val="0"/>
          <w:sz w:val="22"/>
        </w:rPr>
        <w:t>续</w:t>
      </w:r>
      <w:r>
        <w:rPr>
          <w:rFonts w:ascii="Times New Roman" w:hAnsi="Times New Roman"/>
          <w:color w:val="000000"/>
          <w:kern w:val="0"/>
          <w:sz w:val="22"/>
        </w:rPr>
        <w:t xml:space="preserve"> 2</w:t>
      </w:r>
      <w:r>
        <w:rPr>
          <w:rFonts w:ascii="??" w:hAnsi="??" w:cs="??"/>
          <w:color w:val="000000"/>
          <w:kern w:val="0"/>
          <w:sz w:val="22"/>
        </w:rPr>
        <w:t xml:space="preserve"> </w:t>
      </w:r>
      <w:r>
        <w:rPr>
          <w:rFonts w:ascii="??" w:hAnsi="??" w:cs="??" w:hint="eastAsia"/>
          <w:color w:val="000000"/>
          <w:kern w:val="0"/>
          <w:sz w:val="22"/>
        </w:rPr>
        <w:t>个</w:t>
      </w:r>
      <w:r>
        <w:rPr>
          <w:rFonts w:ascii="Times New Roman" w:hAnsi="Times New Roman"/>
          <w:color w:val="000000"/>
          <w:kern w:val="0"/>
          <w:sz w:val="22"/>
        </w:rPr>
        <w:t xml:space="preserve"> Section</w:t>
      </w:r>
      <w:r>
        <w:rPr>
          <w:rFonts w:ascii="??" w:hAnsi="??" w:cs="??"/>
          <w:color w:val="000000"/>
          <w:kern w:val="0"/>
          <w:sz w:val="22"/>
        </w:rPr>
        <w:t xml:space="preserve"> </w:t>
      </w:r>
      <w:r>
        <w:rPr>
          <w:rFonts w:ascii="??" w:hAnsi="??" w:cs="??" w:hint="eastAsia"/>
          <w:color w:val="000000"/>
          <w:kern w:val="0"/>
          <w:sz w:val="22"/>
        </w:rPr>
        <w:t>都出现长文章，其出现频率比考试时略高。此外，每个</w:t>
      </w:r>
      <w:r>
        <w:rPr>
          <w:rFonts w:ascii="Times New Roman" w:hAnsi="Times New Roman"/>
          <w:color w:val="000000"/>
          <w:kern w:val="0"/>
          <w:sz w:val="22"/>
        </w:rPr>
        <w:t xml:space="preserve"> section</w:t>
      </w:r>
      <w:r>
        <w:rPr>
          <w:rFonts w:ascii="??" w:hAnsi="??" w:cs="??"/>
          <w:color w:val="000000"/>
          <w:kern w:val="0"/>
          <w:sz w:val="22"/>
        </w:rPr>
        <w:t xml:space="preserve"> </w:t>
      </w:r>
      <w:r>
        <w:rPr>
          <w:rFonts w:ascii="??" w:hAnsi="??" w:cs="??" w:hint="eastAsia"/>
          <w:color w:val="000000"/>
          <w:kern w:val="0"/>
          <w:sz w:val="22"/>
        </w:rPr>
        <w:t>预计会有同义词题</w:t>
      </w:r>
      <w:r>
        <w:rPr>
          <w:rFonts w:ascii="Times New Roman" w:hAnsi="Times New Roman"/>
          <w:color w:val="000000"/>
          <w:kern w:val="0"/>
          <w:sz w:val="22"/>
        </w:rPr>
        <w:t xml:space="preserve"> 1-2</w:t>
      </w:r>
    </w:p>
    <w:p w:rsidR="00351788" w:rsidRDefault="00351788">
      <w:pPr>
        <w:autoSpaceDE w:val="0"/>
        <w:autoSpaceDN w:val="0"/>
        <w:adjustRightInd w:val="0"/>
        <w:spacing w:line="293" w:lineRule="exact"/>
        <w:ind w:left="1361"/>
        <w:jc w:val="left"/>
        <w:rPr>
          <w:rFonts w:ascii="??" w:hAnsi="??" w:cs="??"/>
          <w:color w:val="000000"/>
          <w:kern w:val="0"/>
          <w:sz w:val="22"/>
        </w:rPr>
      </w:pPr>
      <w:r>
        <w:rPr>
          <w:rFonts w:ascii="??" w:hAnsi="??" w:cs="??" w:hint="eastAsia"/>
          <w:color w:val="000000"/>
          <w:kern w:val="0"/>
          <w:sz w:val="22"/>
        </w:rPr>
        <w:t>道；在设计时考虑到同义词题较容易，故减少出题率，就此而言，本材料或许会比真实考试题目略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361"/>
        <w:jc w:val="left"/>
        <w:rPr>
          <w:rFonts w:ascii="??" w:hAnsi="??" w:cs="??"/>
          <w:color w:val="000000"/>
          <w:kern w:val="0"/>
          <w:sz w:val="22"/>
        </w:rPr>
      </w:pPr>
      <w:r>
        <w:rPr>
          <w:rFonts w:ascii="??" w:hAnsi="??" w:cs="??" w:hint="eastAsia"/>
          <w:color w:val="000000"/>
          <w:kern w:val="0"/>
          <w:sz w:val="22"/>
        </w:rPr>
        <w:t>难。另外，按光盘情况，考试时或许出现高亮句子或短语，本练习材料未能在形式上完全反映。以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361"/>
        <w:jc w:val="left"/>
        <w:rPr>
          <w:rFonts w:ascii="??" w:hAnsi="??" w:cs="??"/>
          <w:color w:val="000000"/>
          <w:kern w:val="0"/>
          <w:sz w:val="22"/>
        </w:rPr>
      </w:pPr>
      <w:r>
        <w:rPr>
          <w:rFonts w:ascii="??" w:hAnsi="??" w:cs="??" w:hint="eastAsia"/>
          <w:color w:val="000000"/>
          <w:kern w:val="0"/>
          <w:sz w:val="22"/>
        </w:rPr>
        <w:t>上或更多可能存在的差别，请考生留意。</w:t>
      </w:r>
    </w:p>
    <w:p w:rsidR="00351788" w:rsidRDefault="00351788">
      <w:pPr>
        <w:autoSpaceDE w:val="0"/>
        <w:autoSpaceDN w:val="0"/>
        <w:adjustRightInd w:val="0"/>
        <w:spacing w:line="396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0" w:lineRule="exact"/>
        <w:ind w:left="1080"/>
        <w:jc w:val="left"/>
        <w:rPr>
          <w:rFonts w:ascii="??" w:hAnsi="??" w:cs="??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>5.</w:t>
      </w:r>
      <w:r>
        <w:rPr>
          <w:rFonts w:ascii="??" w:hAnsi="??" w:cs="??"/>
          <w:color w:val="000000"/>
          <w:kern w:val="0"/>
          <w:sz w:val="22"/>
        </w:rPr>
        <w:t xml:space="preserve"> </w:t>
      </w:r>
      <w:r>
        <w:rPr>
          <w:rFonts w:ascii="??" w:hAnsi="??" w:cs="??" w:hint="eastAsia"/>
          <w:color w:val="000000"/>
          <w:kern w:val="0"/>
          <w:sz w:val="22"/>
        </w:rPr>
        <w:t>建议以</w:t>
      </w:r>
      <w:r>
        <w:rPr>
          <w:rFonts w:ascii="Times New Roman" w:hAnsi="Times New Roman"/>
          <w:color w:val="000000"/>
          <w:kern w:val="0"/>
          <w:sz w:val="22"/>
        </w:rPr>
        <w:t xml:space="preserve"> 2-4</w:t>
      </w:r>
      <w:r>
        <w:rPr>
          <w:rFonts w:ascii="??" w:hAnsi="??" w:cs="??"/>
          <w:color w:val="000000"/>
          <w:kern w:val="0"/>
          <w:sz w:val="22"/>
        </w:rPr>
        <w:t xml:space="preserve"> </w:t>
      </w:r>
      <w:r>
        <w:rPr>
          <w:rFonts w:ascii="??" w:hAnsi="??" w:cs="??" w:hint="eastAsia"/>
          <w:color w:val="000000"/>
          <w:kern w:val="0"/>
          <w:sz w:val="22"/>
        </w:rPr>
        <w:t>个练习为单位进行循环训练。首先按照考试要求时间连续做掉</w:t>
      </w:r>
      <w:r>
        <w:rPr>
          <w:rFonts w:ascii="Times New Roman" w:hAnsi="Times New Roman"/>
          <w:color w:val="000000"/>
          <w:kern w:val="0"/>
          <w:sz w:val="22"/>
        </w:rPr>
        <w:t xml:space="preserve"> 2-4</w:t>
      </w:r>
      <w:r>
        <w:rPr>
          <w:rFonts w:ascii="??" w:hAnsi="??" w:cs="??"/>
          <w:color w:val="000000"/>
          <w:kern w:val="0"/>
          <w:sz w:val="22"/>
        </w:rPr>
        <w:t xml:space="preserve"> </w:t>
      </w:r>
      <w:r>
        <w:rPr>
          <w:rFonts w:ascii="??" w:hAnsi="??" w:cs="??" w:hint="eastAsia"/>
          <w:color w:val="000000"/>
          <w:kern w:val="0"/>
          <w:sz w:val="22"/>
        </w:rPr>
        <w:t>个练习，然后反复再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296"/>
        <w:jc w:val="left"/>
        <w:rPr>
          <w:rFonts w:ascii="??" w:hAnsi="??" w:cs="??"/>
          <w:color w:val="000000"/>
          <w:kern w:val="0"/>
          <w:sz w:val="22"/>
        </w:rPr>
      </w:pPr>
      <w:r>
        <w:rPr>
          <w:rFonts w:ascii="??" w:hAnsi="??" w:cs="??" w:hint="eastAsia"/>
          <w:color w:val="000000"/>
          <w:kern w:val="0"/>
          <w:sz w:val="22"/>
        </w:rPr>
        <w:t>做</w:t>
      </w:r>
      <w:r>
        <w:rPr>
          <w:rFonts w:ascii="Times New Roman" w:hAnsi="Times New Roman"/>
          <w:color w:val="000000"/>
          <w:kern w:val="0"/>
          <w:sz w:val="22"/>
        </w:rPr>
        <w:t xml:space="preserve"> 3-4</w:t>
      </w:r>
      <w:r>
        <w:rPr>
          <w:rFonts w:ascii="??" w:hAnsi="??" w:cs="??"/>
          <w:color w:val="000000"/>
          <w:kern w:val="0"/>
          <w:sz w:val="22"/>
        </w:rPr>
        <w:t xml:space="preserve"> </w:t>
      </w:r>
      <w:r>
        <w:rPr>
          <w:rFonts w:ascii="??" w:hAnsi="??" w:cs="??" w:hint="eastAsia"/>
          <w:color w:val="000000"/>
          <w:kern w:val="0"/>
          <w:sz w:val="22"/>
        </w:rPr>
        <w:t>遍，这时主要目标不是做对，而是总结文章结构及出题规律，之后再转向新的</w:t>
      </w:r>
      <w:r>
        <w:rPr>
          <w:rFonts w:ascii="Times New Roman" w:hAnsi="Times New Roman"/>
          <w:color w:val="000000"/>
          <w:kern w:val="0"/>
          <w:sz w:val="22"/>
        </w:rPr>
        <w:t xml:space="preserve"> 2-4</w:t>
      </w:r>
      <w:r>
        <w:rPr>
          <w:rFonts w:ascii="??" w:hAnsi="??" w:cs="??"/>
          <w:color w:val="000000"/>
          <w:kern w:val="0"/>
          <w:sz w:val="22"/>
        </w:rPr>
        <w:t xml:space="preserve"> </w:t>
      </w:r>
      <w:r>
        <w:rPr>
          <w:rFonts w:ascii="??" w:hAnsi="??" w:cs="??" w:hint="eastAsia"/>
          <w:color w:val="000000"/>
          <w:kern w:val="0"/>
          <w:sz w:val="22"/>
        </w:rPr>
        <w:t>练习，依次</w:t>
      </w:r>
    </w:p>
    <w:p w:rsidR="00351788" w:rsidRDefault="00351788">
      <w:pPr>
        <w:autoSpaceDE w:val="0"/>
        <w:autoSpaceDN w:val="0"/>
        <w:adjustRightInd w:val="0"/>
        <w:spacing w:line="292" w:lineRule="exact"/>
        <w:ind w:left="1296"/>
        <w:jc w:val="left"/>
        <w:rPr>
          <w:rFonts w:ascii="??" w:hAnsi="??" w:cs="??"/>
          <w:color w:val="000000"/>
          <w:kern w:val="0"/>
          <w:sz w:val="22"/>
        </w:rPr>
      </w:pPr>
      <w:r>
        <w:rPr>
          <w:rFonts w:ascii="??" w:hAnsi="??" w:cs="??" w:hint="eastAsia"/>
          <w:color w:val="000000"/>
          <w:kern w:val="0"/>
          <w:sz w:val="22"/>
        </w:rPr>
        <w:t>下去。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0" w:lineRule="exact"/>
        <w:ind w:left="1080"/>
        <w:jc w:val="left"/>
        <w:rPr>
          <w:rFonts w:ascii="??" w:hAnsi="??" w:cs="??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>6.</w:t>
      </w:r>
      <w:r>
        <w:rPr>
          <w:rFonts w:ascii="??" w:hAnsi="??" w:cs="??"/>
          <w:color w:val="000000"/>
          <w:kern w:val="0"/>
          <w:sz w:val="22"/>
        </w:rPr>
        <w:t xml:space="preserve"> </w:t>
      </w:r>
      <w:r>
        <w:rPr>
          <w:rFonts w:ascii="??" w:hAnsi="??" w:cs="??" w:hint="eastAsia"/>
          <w:color w:val="000000"/>
          <w:kern w:val="0"/>
          <w:sz w:val="22"/>
        </w:rPr>
        <w:t>欢迎本材料使用者以各种方式就本材料的内容提出改善建议。</w:t>
      </w:r>
    </w:p>
    <w:p w:rsidR="00351788" w:rsidRDefault="00351788">
      <w:pPr>
        <w:autoSpaceDE w:val="0"/>
        <w:autoSpaceDN w:val="0"/>
        <w:adjustRightInd w:val="0"/>
        <w:spacing w:line="379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0" w:lineRule="exact"/>
        <w:ind w:left="1080"/>
        <w:jc w:val="left"/>
        <w:rPr>
          <w:rFonts w:ascii="??" w:hAnsi="??" w:cs="??"/>
          <w:color w:val="000000"/>
          <w:kern w:val="0"/>
          <w:sz w:val="22"/>
          <w:shd w:val="clear" w:color="auto" w:fill="D9D9D9"/>
        </w:rPr>
      </w:pPr>
      <w:r>
        <w:rPr>
          <w:rFonts w:ascii="Times New Roman" w:hAnsi="Times New Roman"/>
          <w:color w:val="000000"/>
          <w:kern w:val="0"/>
          <w:sz w:val="22"/>
        </w:rPr>
        <w:t>7.</w:t>
      </w:r>
      <w:r>
        <w:rPr>
          <w:rFonts w:ascii="??" w:hAnsi="??" w:cs="??"/>
          <w:color w:val="FF0000"/>
          <w:kern w:val="0"/>
          <w:sz w:val="22"/>
          <w:shd w:val="clear" w:color="auto" w:fill="D9D9D9"/>
        </w:rPr>
        <w:t xml:space="preserve"> </w:t>
      </w:r>
      <w:r>
        <w:rPr>
          <w:rFonts w:ascii="??" w:hAnsi="??" w:cs="??" w:hint="eastAsia"/>
          <w:color w:val="FF0000"/>
          <w:kern w:val="0"/>
          <w:sz w:val="22"/>
          <w:shd w:val="clear" w:color="auto" w:fill="D9D9D9"/>
        </w:rPr>
        <w:t>本材料仅供私人学习交流使用，请勿用作商业用途</w:t>
      </w:r>
      <w:r>
        <w:rPr>
          <w:rFonts w:ascii="??" w:hAnsi="??" w:cs="??" w:hint="eastAsia"/>
          <w:color w:val="000000"/>
          <w:kern w:val="0"/>
          <w:sz w:val="22"/>
          <w:shd w:val="clear" w:color="auto" w:fill="D9D9D9"/>
        </w:rPr>
        <w:t>。</w:t>
      </w:r>
    </w:p>
    <w:p w:rsidR="00351788" w:rsidRDefault="00351788">
      <w:pPr>
        <w:autoSpaceDE w:val="0"/>
        <w:autoSpaceDN w:val="0"/>
        <w:adjustRightInd w:val="0"/>
        <w:spacing w:line="386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0" w:lineRule="exact"/>
        <w:ind w:left="1080"/>
        <w:jc w:val="left"/>
        <w:rPr>
          <w:rFonts w:ascii="??" w:hAnsi="??" w:cs="??"/>
          <w:color w:val="000000"/>
          <w:kern w:val="0"/>
          <w:sz w:val="22"/>
        </w:rPr>
        <w:sectPr w:rsidR="00351788">
          <w:type w:val="continuous"/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  <w:r>
        <w:rPr>
          <w:rFonts w:ascii="Times New Roman" w:hAnsi="Times New Roman"/>
          <w:color w:val="000000"/>
          <w:kern w:val="0"/>
          <w:sz w:val="22"/>
        </w:rPr>
        <w:t>8.</w:t>
      </w:r>
      <w:r>
        <w:rPr>
          <w:rFonts w:ascii="??" w:hAnsi="??" w:cs="??"/>
          <w:color w:val="000000"/>
          <w:kern w:val="0"/>
          <w:sz w:val="22"/>
        </w:rPr>
        <w:t xml:space="preserve"> </w:t>
      </w:r>
      <w:r>
        <w:rPr>
          <w:rFonts w:ascii="??" w:hAnsi="??" w:cs="??" w:hint="eastAsia"/>
          <w:color w:val="000000"/>
          <w:kern w:val="0"/>
          <w:sz w:val="22"/>
        </w:rPr>
        <w:t>祝你们快乐！你们终将获得快乐。</w: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64.35pt;margin-top:240.75pt;width:13.95pt;height:11.15pt;z-index:-251658240;mso-position-horizontal-relative:page;mso-position-vertical-relative:page" o:allowincell="f" filled="f" stroked="f">
            <v:textbox inset="0,0,0,0">
              <w:txbxContent>
                <w:p w:rsidR="00351788" w:rsidRDefault="00351788">
                  <w:pPr>
                    <w:autoSpaceDE w:val="0"/>
                    <w:autoSpaceDN w:val="0"/>
                    <w:adjustRightInd w:val="0"/>
                    <w:spacing w:line="223" w:lineRule="exact"/>
                    <w:jc w:val="left"/>
                    <w:rPr>
                      <w:rFonts w:ascii="??" w:hAnsi="??" w:cs="??"/>
                      <w:color w:val="000000"/>
                      <w:kern w:val="0"/>
                      <w:sz w:val="22"/>
                    </w:rPr>
                  </w:pPr>
                  <w:bookmarkStart w:id="0" w:name="_GoBack"/>
                  <w:bookmarkEnd w:id="0"/>
                  <w:r>
                    <w:rPr>
                      <w:rFonts w:ascii="??" w:hAnsi="??" w:cs="??" w:hint="eastAsia"/>
                      <w:color w:val="000000"/>
                      <w:kern w:val="0"/>
                      <w:sz w:val="22"/>
                    </w:rPr>
                    <w:t>（</w:t>
                  </w:r>
                </w:p>
              </w:txbxContent>
            </v:textbox>
            <w10:wrap anchorx="page" anchory="page"/>
          </v:shap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3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1" w:lineRule="exact"/>
        <w:ind w:left="5216"/>
        <w:jc w:val="left"/>
        <w:rPr>
          <w:rFonts w:ascii="Cambria" w:hAnsi="Cambria" w:cs="Cambria"/>
          <w:b/>
          <w:bCs/>
          <w:color w:val="000000"/>
          <w:kern w:val="0"/>
          <w:sz w:val="30"/>
          <w:szCs w:val="30"/>
        </w:rPr>
      </w:pPr>
      <w:r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t>Exercise 1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Questions 1 to 3 are based on the following reading passage.</w:t>
      </w: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49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Immediately relevant to game theory are the sex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22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ratios in certain parasitic wasp species that have a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22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large excess of females. In these species, fertilized eggs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Line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develop into females and unfertilized eggs into males.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3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1. The author suggests that the work of Fisher and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Hamilton was similar in that both scientists c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0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conducted their research at approximately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51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same time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518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81" w:lineRule="exact"/>
        <w:ind w:left="799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799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799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6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799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20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A female stores sperm and can determine the sex of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each egg she lays by fertilizing it or leaving it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unfertilized. By Fisher‘s genetic argument that the sex</w:t>
      </w:r>
    </w:p>
    <w:p w:rsidR="00351788" w:rsidRDefault="00351788">
      <w:pPr>
        <w:autoSpaceDE w:val="0"/>
        <w:autoSpaceDN w:val="0"/>
        <w:adjustRightInd w:val="0"/>
        <w:spacing w:line="273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ratio will be favored which maximizes the number of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descendants an individual will have and hence the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number of gene copies transmitted, it should pay a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female to produce equal numbers of sons and daughters.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Hamilton, noting that the eggs develop within their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host—the larva of another insect—and that the newly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emerged adult wasps mate immediately and disperse,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offered a remarkably cogent analysis. Since only one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female usually lays eggs in a given larva, it would pay</w:t>
      </w:r>
    </w:p>
    <w:p w:rsidR="00351788" w:rsidRDefault="00351788">
      <w:pPr>
        <w:autoSpaceDE w:val="0"/>
        <w:autoSpaceDN w:val="0"/>
        <w:adjustRightInd w:val="0"/>
        <w:spacing w:line="273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her to produce one male only, because this one male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could fertilize all his sisters on emergence. Like Fisher,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Hamilton looked for an evolutionarily stable strategy,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but he went a step further in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recognizing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that he was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looking for a strategy.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3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>1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(B) sought to manipulate the sex ratios of some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62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the animals they studied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sought an explanation of why certain sex</w:t>
      </w:r>
    </w:p>
    <w:p w:rsidR="00351788" w:rsidRDefault="00351788">
      <w:pPr>
        <w:autoSpaceDE w:val="0"/>
        <w:autoSpaceDN w:val="0"/>
        <w:adjustRightInd w:val="0"/>
        <w:spacing w:line="273" w:lineRule="exact"/>
        <w:ind w:left="62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ratios exist and remain stable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21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studied game theory, thereby providing important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groundwork for the later development of strategy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theory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studied reproduction in the same animal species</w:t>
      </w:r>
    </w:p>
    <w:p w:rsidR="00351788" w:rsidRDefault="00351788">
      <w:pPr>
        <w:autoSpaceDE w:val="0"/>
        <w:autoSpaceDN w:val="0"/>
        <w:adjustRightInd w:val="0"/>
        <w:spacing w:line="38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7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For the following question, consider each of the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07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choices separately and select all that apply</w:t>
      </w:r>
    </w:p>
    <w:p w:rsidR="00351788" w:rsidRDefault="00351788">
      <w:pPr>
        <w:autoSpaceDE w:val="0"/>
        <w:autoSpaceDN w:val="0"/>
        <w:adjustRightInd w:val="0"/>
        <w:spacing w:line="37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2. The passage contains information that would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41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answer which of the following questions about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41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wasps?  B c</w:t>
      </w:r>
    </w:p>
    <w:p w:rsidR="00351788" w:rsidRDefault="00351788">
      <w:pPr>
        <w:autoSpaceDE w:val="0"/>
        <w:autoSpaceDN w:val="0"/>
        <w:adjustRightInd w:val="0"/>
        <w:spacing w:line="295" w:lineRule="exact"/>
        <w:ind w:left="107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How many eggs does the female wasp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61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usually lay in a single host larva?</w:t>
      </w:r>
    </w:p>
    <w:p w:rsidR="00351788" w:rsidRDefault="00351788">
      <w:pPr>
        <w:autoSpaceDE w:val="0"/>
        <w:autoSpaceDN w:val="0"/>
        <w:adjustRightInd w:val="0"/>
        <w:spacing w:line="324" w:lineRule="exact"/>
        <w:ind w:left="107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Can some species of wasp determine sex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61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ratios among their offspring?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7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C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What is the approximate sex ratio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1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among the offspring of parasitic wasps?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3. Which of the following is NOT true of the species of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parasitic wasps discussed in the passage? d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Adult female wasps are capable of storing sperm.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Female wasps lay their eggs in the larvae of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39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other insects.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The adult female wasp can be fertilized by a male that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39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was hatched in the same larva as herself.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So few male wasps are produced that extinction is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39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almost certain.</w:t>
      </w:r>
    </w:p>
    <w:p w:rsidR="00351788" w:rsidRDefault="00351788">
      <w:pPr>
        <w:autoSpaceDE w:val="0"/>
        <w:autoSpaceDN w:val="0"/>
        <w:adjustRightInd w:val="0"/>
        <w:spacing w:line="273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Male wasps do not emerge from their hosts until they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395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1210" w:space="10"/>
            <w:col w:w="4670" w:space="10"/>
            <w:col w:w="130" w:space="10"/>
            <w:col w:w="586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reach sexual maturity.</w:t>
      </w:r>
      <w:r>
        <w:rPr>
          <w:noProof/>
        </w:rPr>
        <w:pict>
          <v:line id="_x0000_s1027" style="position:absolute;left:0;text-align:left;z-index:-251657216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Questions 4 to 5 are based on the following reading passage.</w:t>
      </w: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50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Tocqueville, apparently, was wrong. Jacksonian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22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America was not a fluid, egalitarian society where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22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individual wealth and poverty were ephemeral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Line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conditions. At least to argues E. Pessen in his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4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4. According to the passage, Pessen indicates that all of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following were true of the very wealthy in the United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States between 1825 and 1850 EXCEPT: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d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8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799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8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799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799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20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iconoclastic study of the very rich in the United States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between 1825 and 1850.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Pessen does present a quantity of examples, together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with some refreshingly intelligible statistics, to establish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existence of an inordinately wealthy class. Though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active in commerce or the professions, most of the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wealthy were not self-made, but had inherited family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fortunes. In no sense mercurial, these great fortunes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survived the financial panics that destroyed lesser ones.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Indeed, in several cities the wealthiest one percent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constantly increased its share until by 1850 it owned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half of the community‘s wealth. Although these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observations are true, Pessen overestimates their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importance by concluding from them that the undoubted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progress toward inequality in the late eighteenth century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continued in the Jacksonian period and that the United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States was a class-ridden, plutocratic society even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(A) They formed a distinct upper class.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Many of them were able to increase their holdings.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(C)Some of them worked as professionals or in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business.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Most of them accumulated their own fortunes.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Many of them retained their wealth in spite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financial upheavals.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3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5. Which of the following best states the author‘s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main point? 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Pessen‘s study has overturned the previously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82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established view of the social and economic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82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structure of early nineteenth-century America.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Tocqueville‘s analysis of the United States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82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 the Jacksonian era remains the definitive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82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account of this period.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Pessen‘s study is valuable primarily because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1210" w:space="10"/>
            <w:col w:w="493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122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before industrialization.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(162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>2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1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it shows the continuity of the social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51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system in the United States throughout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51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nineteenth century.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The social patterns and political power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1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extremely wealthy in the United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51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States between 1825 and 1850 are well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1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documented.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Pessen challenges a view of the social and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51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economic system in the United States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1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from 1825 to 1850, but he draws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19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4130" w:space="10"/>
            <w:col w:w="1750" w:space="10"/>
            <w:col w:w="550" w:space="10"/>
            <w:col w:w="54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conclusions that are incorrect.</w:t>
      </w:r>
      <w:r>
        <w:rPr>
          <w:noProof/>
        </w:rPr>
        <w:pict>
          <v:line id="_x0000_s1028" style="position:absolute;left:0;text-align:left;z-index:-251656192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Anaerobic glycolysis is a process in which energy is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produced, without oxygen, through the breakdown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muscle glycogen into lactic acid and adenosine tri-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5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Line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phosphate (ATP), the energy provider. The amount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3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6. The passage‘s suggestion that the total anaerobic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energy reserves of a vertebrate are proportional to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vertebrate‘s size is based on which of the following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assumption?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10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of energy that can be produced anaerobically is a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function of the amount of glycogen present—in all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vertebrates about 0.5 percent of their muscles‘ wet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weight. Thus the anaerobic energy reserves of a verte-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brate are proportional to the size of the animal. If, for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example, some predators had attacked a 100-ton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dinosaur, normally torpid, the dinosaur would have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been able to generate almost instantaneously, via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anaerobic glycolysis, the energy of 3,000 humans at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maximum oxidative metabolic energy production.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>3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(A) larger vertebrates conserve more energy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3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than smaller vertebrates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larger vertebrates use less oxygen per unit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53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weight than smaller vertebrates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the ability of a vertebrate to consume food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3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is a function of its size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the amount of muscle tissue in a vertebrate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3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is directly related to its size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the size of a vertebrate is proportional to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519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1070" w:space="10"/>
            <w:col w:w="4810" w:space="10"/>
            <w:col w:w="550" w:space="10"/>
            <w:col w:w="54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quantity of energy it can utilize</w:t>
      </w:r>
      <w:r>
        <w:rPr>
          <w:noProof/>
        </w:rPr>
        <w:pict>
          <v:line id="_x0000_s1029" style="position:absolute;left:0;text-align:left;z-index:-251655168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52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Extraordinary creative activity has been characterized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as revolutionary, flying in the face of what is established</w:t>
      </w:r>
    </w:p>
    <w:p w:rsidR="00351788" w:rsidRDefault="00351788">
      <w:pPr>
        <w:autoSpaceDE w:val="0"/>
        <w:autoSpaceDN w:val="0"/>
        <w:adjustRightInd w:val="0"/>
        <w:spacing w:line="273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and producing not what is acceptable but what will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65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Line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become accepted. According to this formulation, highly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28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study of his compositions reveals that Beethoven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8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overturned no fundamental rules. Rather, he was an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5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0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incomparable strategist who exploited limits—the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8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rules, forms, and conventions that he inherited from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81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290" w:space="10"/>
            <w:col w:w="56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80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6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20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25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30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35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40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2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45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creative activity transcends the limits of an existing form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and establishes a new principle of organization. How-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ever, the idea that extraordinary creativity transcends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established limits in misleading when it is applied to the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arts, even though it may be valid for the sciences.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Difference between highly creative art and highly creative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science arise in part from a difference in their goals. For</w:t>
      </w:r>
    </w:p>
    <w:p w:rsidR="00351788" w:rsidRDefault="00351788">
      <w:pPr>
        <w:autoSpaceDE w:val="0"/>
        <w:autoSpaceDN w:val="0"/>
        <w:adjustRightInd w:val="0"/>
        <w:spacing w:line="273" w:lineRule="exact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the sciences, a new theory is the goal and end result of the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creative act. Innovative science produces new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propositions in terms of which diverse phenomena can be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related to one another in more coherent ways. Such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phenomena as a brilliant diamond or a nesting bird are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relegated to the role of data, serving as the means for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formulating or testing a new theory. The goal of highly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creative art is very different: the phenomenon itself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becomes the direct product of the creative act.</w:t>
      </w:r>
    </w:p>
    <w:p w:rsidR="00351788" w:rsidRDefault="00351788">
      <w:pPr>
        <w:autoSpaceDE w:val="0"/>
        <w:autoSpaceDN w:val="0"/>
        <w:adjustRightInd w:val="0"/>
        <w:spacing w:line="273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Shakespeare‘s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Hamlet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is not a tract about the behavior of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indecisive princes or the uses of political power; nor is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Picasso‘s painting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Guernica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primarily a propositional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statement about the Spanish Civil War or the evils of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fascism. What highly creative artistic activity produces is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not a new generalization that transcends established limits,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but rather an aesthetic particular. Aesthetic particulars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produced by the highly creative artist extend or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exploit, in an innovative way, the limits of an existing</w:t>
      </w:r>
    </w:p>
    <w:p w:rsidR="00351788" w:rsidRDefault="00351788">
      <w:pPr>
        <w:autoSpaceDE w:val="0"/>
        <w:autoSpaceDN w:val="0"/>
        <w:adjustRightInd w:val="0"/>
        <w:spacing w:line="273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form, rather than transcend that form.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2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This is not to deny that a highly creative artist some-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times establishes a new principle of organization in the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history of an artistic field; the composer Monteverdi,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who created music of the highest aesthetic value, comes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to mind. More generally, however, whether or not a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composition establishes a new principle in the history of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music has little bearing on its aesthetic worth. Because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they embody a new principle of organization, some</w:t>
      </w:r>
    </w:p>
    <w:p w:rsidR="00351788" w:rsidRDefault="00351788">
      <w:pPr>
        <w:autoSpaceDE w:val="0"/>
        <w:autoSpaceDN w:val="0"/>
        <w:adjustRightInd w:val="0"/>
        <w:spacing w:line="273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musical works, such as the operas of the Florentine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Camerata, are of signal historical importance, but few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listeners or musicologists would include these among the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great works of music. On the other hand, Mozart‘s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The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Marriage of Figaro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is surely among the masterpieces of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music even though its modest innovations are confined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to extending existing means. It has been said of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Beethoven that he toppled the rules and freed music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from the stifling confines of convention. But a close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0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>4</w:t>
      </w:r>
    </w:p>
    <w:p w:rsidR="00351788" w:rsidRDefault="00351788">
      <w:pPr>
        <w:autoSpaceDE w:val="0"/>
        <w:autoSpaceDN w:val="0"/>
        <w:adjustRightInd w:val="0"/>
        <w:spacing w:line="252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predecessors such as Haydn and Mozart, Handel and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Bach—in strikingly original ways.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3313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1070" w:space="10"/>
            <w:col w:w="4810" w:space="10"/>
            <w:col w:w="670" w:space="10"/>
            <w:col w:w="532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(466words)</w:t>
      </w:r>
      <w:r>
        <w:rPr>
          <w:noProof/>
        </w:rPr>
        <w:pict>
          <v:line id="_x0000_s1030" style="position:absolute;left:0;text-align:left;z-index:-251654144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For the following question, consider each of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choices separately and select all that apply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7. The passage supplies information for answering which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of the following questions? A b 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Has unusual creative activity been character-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79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ized as revolutionary?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Did Beethoven work within a musical tradition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79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that also included Handel and Bach?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Who besides Monteverdi wrote music that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79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author would consider to embody new prin-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79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ciples of organization and to be of high aes-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79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thetic value?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8. The author regards the idea that all highly creative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artistic activity transcends limits with c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deep skepticism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strong indignation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marked indifference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moderate amusement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sharp derision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7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52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52"/>
          <w:kern w:val="0"/>
          <w:sz w:val="18"/>
          <w:szCs w:val="18"/>
        </w:rPr>
        <w:t>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52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9. The author implies that an innovative scientific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contribution is one that 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is cited with high frequency in the publications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51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other scientists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is accepted immediately by the scientific com-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1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munity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does not relegate particulars to the role of data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presents the discovery of a new scientific fact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introduces a new valid generalization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10. Which of the following statements would most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logically concluded the last paragraph of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passage? d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Unlike Beethoven, however, even the greatest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1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modern composers, such as Stravinsky, did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1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not transcend existing musical forms.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In similar fashion, existing musical forms were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1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even further exploited by the next generation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1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great European composers.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Thus, many of the great composers displayed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1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same combination of talents exhibited by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1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Monteverdi.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By contrast, the view that creativity in the arts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1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exploits but does not transcend limits is sup-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1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ported in the field of literature.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Actually, Beethoven‘s most original works were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1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largely unappreciated at the time that they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821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3" w:space="720" w:equalWidth="0">
            <w:col w:w="5890" w:space="10"/>
            <w:col w:w="25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were first performed.</w:t>
      </w:r>
      <w:r>
        <w:rPr>
          <w:noProof/>
        </w:rPr>
        <w:pict>
          <v:line id="_x0000_s1031" style="position:absolute;left:0;text-align:left;z-index:-251653120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69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49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Great comic art is never otherwordly, it does not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28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seek to mystify us, and it does not deny ambiguity by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28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branding as evil whatever differs from good. Great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Line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comic artists assume that truth may bear all lights,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69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11. Select the sentence in the passage that suggests that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great comic art can be characterized as optimistic about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ability of humans to act rationally.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0" w:lineRule="exact"/>
        <w:ind w:left="799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8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799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8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799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15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and thus they seek to accentuate contradictions in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social action, not gloss over or transcend them by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appeals to extrasocial symbols of divine ends, cosmic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purpose, or laws of nature. The moment of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transcendence in great comic art is a social moment,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born out of the conviction that we are human, even</w:t>
      </w:r>
    </w:p>
    <w:p w:rsidR="00351788" w:rsidRPr="00882221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though we try to be gods.</w:t>
      </w:r>
      <w:r w:rsidRPr="00882221">
        <w:rPr>
          <w:rFonts w:ascii="Times New Roman" w:hAnsi="Times New Roman"/>
          <w:color w:val="FF0000"/>
          <w:kern w:val="0"/>
          <w:sz w:val="20"/>
          <w:szCs w:val="20"/>
        </w:rPr>
        <w:t xml:space="preserve"> </w:t>
      </w:r>
      <w:r w:rsidRPr="00882221">
        <w:rPr>
          <w:rFonts w:ascii="Times New Roman" w:hAnsi="Times New Roman"/>
          <w:kern w:val="0"/>
          <w:sz w:val="20"/>
          <w:szCs w:val="20"/>
        </w:rPr>
        <w:t>The comic community to</w:t>
      </w:r>
    </w:p>
    <w:p w:rsidR="00351788" w:rsidRPr="00882221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kern w:val="0"/>
          <w:sz w:val="20"/>
          <w:szCs w:val="20"/>
        </w:rPr>
      </w:pPr>
      <w:r w:rsidRPr="00882221">
        <w:rPr>
          <w:rFonts w:ascii="Times New Roman" w:hAnsi="Times New Roman"/>
          <w:kern w:val="0"/>
          <w:sz w:val="20"/>
          <w:szCs w:val="20"/>
        </w:rPr>
        <w:t>which artists address themselves is a community of</w:t>
      </w:r>
    </w:p>
    <w:p w:rsidR="00351788" w:rsidRPr="00882221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kern w:val="0"/>
          <w:sz w:val="20"/>
          <w:szCs w:val="20"/>
        </w:rPr>
      </w:pPr>
      <w:r w:rsidRPr="00882221">
        <w:rPr>
          <w:rFonts w:ascii="Times New Roman" w:hAnsi="Times New Roman"/>
          <w:kern w:val="0"/>
          <w:sz w:val="20"/>
          <w:szCs w:val="20"/>
        </w:rPr>
        <w:t>reasoning, loving, joyful, compassionate beings, who</w:t>
      </w:r>
    </w:p>
    <w:p w:rsidR="00351788" w:rsidRPr="00882221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kern w:val="0"/>
          <w:sz w:val="20"/>
          <w:szCs w:val="20"/>
        </w:rPr>
      </w:pPr>
      <w:r w:rsidRPr="00882221">
        <w:rPr>
          <w:rFonts w:ascii="Times New Roman" w:hAnsi="Times New Roman"/>
          <w:kern w:val="0"/>
          <w:sz w:val="20"/>
          <w:szCs w:val="20"/>
        </w:rPr>
        <w:t>are willing to assume the human risks of acting</w:t>
      </w:r>
    </w:p>
    <w:p w:rsidR="00351788" w:rsidRPr="00882221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FF0000"/>
          <w:kern w:val="0"/>
          <w:sz w:val="20"/>
          <w:szCs w:val="20"/>
        </w:rPr>
      </w:pPr>
      <w:r w:rsidRPr="00882221">
        <w:rPr>
          <w:rFonts w:ascii="Times New Roman" w:hAnsi="Times New Roman"/>
          <w:kern w:val="0"/>
          <w:sz w:val="20"/>
          <w:szCs w:val="20"/>
        </w:rPr>
        <w:t>rationally.</w:t>
      </w:r>
      <w:r w:rsidRPr="00882221">
        <w:rPr>
          <w:rFonts w:ascii="Times New Roman" w:hAnsi="Times New Roman"/>
          <w:color w:val="FF0000"/>
          <w:kern w:val="0"/>
          <w:sz w:val="20"/>
          <w:szCs w:val="20"/>
        </w:rPr>
        <w:t xml:space="preserve"> Without invoking gods or demons, great</w:t>
      </w:r>
    </w:p>
    <w:p w:rsidR="00351788" w:rsidRPr="00882221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FF0000"/>
          <w:kern w:val="0"/>
          <w:sz w:val="20"/>
          <w:szCs w:val="20"/>
        </w:rPr>
      </w:pPr>
      <w:r w:rsidRPr="00882221">
        <w:rPr>
          <w:rFonts w:ascii="Times New Roman" w:hAnsi="Times New Roman"/>
          <w:color w:val="FF0000"/>
          <w:kern w:val="0"/>
          <w:sz w:val="20"/>
          <w:szCs w:val="20"/>
        </w:rPr>
        <w:t>comic art arouses courage in reason, courage which</w:t>
      </w:r>
    </w:p>
    <w:p w:rsidR="00351788" w:rsidRPr="00882221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FF0000"/>
          <w:kern w:val="0"/>
          <w:sz w:val="20"/>
          <w:szCs w:val="20"/>
        </w:rPr>
      </w:pPr>
      <w:r w:rsidRPr="00882221">
        <w:rPr>
          <w:rFonts w:ascii="Times New Roman" w:hAnsi="Times New Roman"/>
          <w:color w:val="FF0000"/>
          <w:kern w:val="0"/>
          <w:sz w:val="20"/>
          <w:szCs w:val="20"/>
        </w:rPr>
        <w:t>grows out of trust in what humsan beings can do a</w:t>
      </w:r>
    </w:p>
    <w:p w:rsidR="00351788" w:rsidRPr="00882221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kern w:val="0"/>
          <w:sz w:val="20"/>
          <w:szCs w:val="20"/>
        </w:rPr>
      </w:pPr>
      <w:r w:rsidRPr="00882221">
        <w:rPr>
          <w:rFonts w:ascii="??" w:hAnsi="??"/>
          <w:color w:val="FF0000"/>
          <w:kern w:val="0"/>
          <w:sz w:val="24"/>
          <w:szCs w:val="24"/>
        </w:rPr>
        <w:br w:type="column"/>
      </w:r>
      <w:r w:rsidRPr="00882221">
        <w:rPr>
          <w:rFonts w:ascii="Times New Roman" w:hAnsi="Times New Roman"/>
          <w:kern w:val="0"/>
          <w:sz w:val="20"/>
          <w:szCs w:val="20"/>
        </w:rPr>
        <w:t>12. It can be inferred from the passage that the</w:t>
      </w:r>
    </w:p>
    <w:p w:rsidR="00351788" w:rsidRPr="00882221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kern w:val="0"/>
          <w:sz w:val="20"/>
          <w:szCs w:val="20"/>
        </w:rPr>
      </w:pPr>
      <w:r w:rsidRPr="00882221">
        <w:rPr>
          <w:rFonts w:ascii="Times New Roman" w:hAnsi="Times New Roman"/>
          <w:kern w:val="0"/>
          <w:sz w:val="20"/>
          <w:szCs w:val="20"/>
        </w:rPr>
        <w:t>author admires great comic artists primarily</w:t>
      </w:r>
    </w:p>
    <w:p w:rsidR="00351788" w:rsidRPr="00882221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kern w:val="0"/>
          <w:sz w:val="20"/>
          <w:szCs w:val="20"/>
        </w:rPr>
      </w:pPr>
      <w:r w:rsidRPr="00882221">
        <w:rPr>
          <w:rFonts w:ascii="Times New Roman" w:hAnsi="Times New Roman"/>
          <w:kern w:val="0"/>
          <w:sz w:val="20"/>
          <w:szCs w:val="20"/>
        </w:rPr>
        <w:t xml:space="preserve">for their </w:t>
      </w:r>
      <w:r>
        <w:rPr>
          <w:rFonts w:ascii="Times New Roman" w:hAnsi="Times New Roman"/>
          <w:kern w:val="0"/>
          <w:sz w:val="20"/>
          <w:szCs w:val="20"/>
        </w:rPr>
        <w:t xml:space="preserve"> d</w:t>
      </w:r>
    </w:p>
    <w:p w:rsidR="00351788" w:rsidRPr="00882221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kern w:val="0"/>
          <w:sz w:val="20"/>
          <w:szCs w:val="20"/>
        </w:rPr>
      </w:pPr>
      <w:r w:rsidRPr="00882221">
        <w:rPr>
          <w:rFonts w:ascii="Times New Roman" w:hAnsi="Times New Roman"/>
          <w:kern w:val="0"/>
          <w:sz w:val="20"/>
          <w:szCs w:val="20"/>
        </w:rPr>
        <w:t>(A) ability to understand the frequently subtle</w:t>
      </w:r>
    </w:p>
    <w:p w:rsidR="00351788" w:rsidRPr="00882221" w:rsidRDefault="00351788">
      <w:pPr>
        <w:autoSpaceDE w:val="0"/>
        <w:autoSpaceDN w:val="0"/>
        <w:adjustRightInd w:val="0"/>
        <w:spacing w:line="317" w:lineRule="exact"/>
        <w:ind w:left="821"/>
        <w:jc w:val="left"/>
        <w:rPr>
          <w:rFonts w:ascii="Times New Roman" w:hAnsi="Times New Roman"/>
          <w:kern w:val="0"/>
          <w:sz w:val="20"/>
          <w:szCs w:val="20"/>
        </w:rPr>
      </w:pPr>
      <w:r w:rsidRPr="00882221">
        <w:rPr>
          <w:rFonts w:ascii="Times New Roman" w:hAnsi="Times New Roman"/>
          <w:kern w:val="0"/>
          <w:sz w:val="20"/>
          <w:szCs w:val="20"/>
        </w:rPr>
        <w:t>differences between good and evil</w:t>
      </w:r>
    </w:p>
    <w:p w:rsidR="00351788" w:rsidRPr="00882221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kern w:val="0"/>
          <w:sz w:val="20"/>
          <w:szCs w:val="20"/>
        </w:rPr>
      </w:pPr>
      <w:r w:rsidRPr="00882221">
        <w:rPr>
          <w:rFonts w:ascii="Times New Roman" w:hAnsi="Times New Roman"/>
          <w:kern w:val="0"/>
          <w:sz w:val="20"/>
          <w:szCs w:val="20"/>
        </w:rPr>
        <w:t>(B) ability to reconcile the contradictions in</w:t>
      </w:r>
    </w:p>
    <w:p w:rsidR="00351788" w:rsidRPr="00882221" w:rsidRDefault="00351788">
      <w:pPr>
        <w:autoSpaceDE w:val="0"/>
        <w:autoSpaceDN w:val="0"/>
        <w:adjustRightInd w:val="0"/>
        <w:spacing w:line="309" w:lineRule="exact"/>
        <w:ind w:left="835"/>
        <w:jc w:val="left"/>
        <w:rPr>
          <w:rFonts w:ascii="Times New Roman" w:hAnsi="Times New Roman"/>
          <w:kern w:val="0"/>
          <w:sz w:val="20"/>
          <w:szCs w:val="20"/>
        </w:rPr>
      </w:pPr>
      <w:r w:rsidRPr="00882221">
        <w:rPr>
          <w:rFonts w:ascii="Times New Roman" w:hAnsi="Times New Roman"/>
          <w:kern w:val="0"/>
          <w:sz w:val="20"/>
          <w:szCs w:val="20"/>
        </w:rPr>
        <w:t>human behavior</w:t>
      </w:r>
    </w:p>
    <w:p w:rsidR="00351788" w:rsidRPr="00882221" w:rsidRDefault="00351788">
      <w:pPr>
        <w:autoSpaceDE w:val="0"/>
        <w:autoSpaceDN w:val="0"/>
        <w:adjustRightInd w:val="0"/>
        <w:spacing w:line="317" w:lineRule="exact"/>
        <w:ind w:left="302"/>
        <w:jc w:val="left"/>
        <w:rPr>
          <w:rFonts w:ascii="Times New Roman" w:hAnsi="Times New Roman"/>
          <w:kern w:val="0"/>
          <w:sz w:val="20"/>
          <w:szCs w:val="20"/>
        </w:rPr>
      </w:pPr>
      <w:r w:rsidRPr="00882221">
        <w:rPr>
          <w:rFonts w:ascii="Times New Roman" w:hAnsi="Times New Roman"/>
          <w:kern w:val="0"/>
          <w:sz w:val="20"/>
          <w:szCs w:val="20"/>
        </w:rPr>
        <w:t>(C) ability to distinguish between rational and</w:t>
      </w:r>
    </w:p>
    <w:p w:rsidR="00351788" w:rsidRPr="00882221" w:rsidRDefault="00351788">
      <w:pPr>
        <w:autoSpaceDE w:val="0"/>
        <w:autoSpaceDN w:val="0"/>
        <w:adjustRightInd w:val="0"/>
        <w:spacing w:line="309" w:lineRule="exact"/>
        <w:ind w:left="835"/>
        <w:jc w:val="left"/>
        <w:rPr>
          <w:rFonts w:ascii="Times New Roman" w:hAnsi="Times New Roman"/>
          <w:kern w:val="0"/>
          <w:sz w:val="20"/>
          <w:szCs w:val="20"/>
        </w:rPr>
      </w:pPr>
      <w:r w:rsidRPr="00882221">
        <w:rPr>
          <w:rFonts w:ascii="Times New Roman" w:hAnsi="Times New Roman"/>
          <w:kern w:val="0"/>
          <w:sz w:val="20"/>
          <w:szCs w:val="20"/>
        </w:rPr>
        <w:t>irrational behavior</w:t>
      </w:r>
    </w:p>
    <w:p w:rsidR="00351788" w:rsidRPr="00882221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kern w:val="0"/>
          <w:sz w:val="20"/>
          <w:szCs w:val="20"/>
        </w:rPr>
      </w:pPr>
      <w:r w:rsidRPr="00882221">
        <w:rPr>
          <w:rFonts w:ascii="Times New Roman" w:hAnsi="Times New Roman"/>
          <w:kern w:val="0"/>
          <w:sz w:val="20"/>
          <w:szCs w:val="20"/>
        </w:rPr>
        <w:t>(D) insistence on confronting the truth about</w:t>
      </w:r>
    </w:p>
    <w:p w:rsidR="00351788" w:rsidRPr="00882221" w:rsidRDefault="00351788">
      <w:pPr>
        <w:autoSpaceDE w:val="0"/>
        <w:autoSpaceDN w:val="0"/>
        <w:adjustRightInd w:val="0"/>
        <w:spacing w:line="316" w:lineRule="exact"/>
        <w:ind w:left="821"/>
        <w:jc w:val="left"/>
        <w:rPr>
          <w:rFonts w:ascii="Times New Roman" w:hAnsi="Times New Roman"/>
          <w:kern w:val="0"/>
          <w:sz w:val="20"/>
          <w:szCs w:val="20"/>
        </w:rPr>
      </w:pPr>
      <w:r w:rsidRPr="00882221">
        <w:rPr>
          <w:rFonts w:ascii="Times New Roman" w:hAnsi="Times New Roman"/>
          <w:kern w:val="0"/>
          <w:sz w:val="20"/>
          <w:szCs w:val="20"/>
        </w:rPr>
        <w:t>the human condition</w:t>
      </w:r>
    </w:p>
    <w:p w:rsidR="00351788" w:rsidRPr="00882221" w:rsidRDefault="00351788">
      <w:pPr>
        <w:autoSpaceDE w:val="0"/>
        <w:autoSpaceDN w:val="0"/>
        <w:adjustRightInd w:val="0"/>
        <w:spacing w:line="310" w:lineRule="exact"/>
        <w:ind w:left="302"/>
        <w:jc w:val="left"/>
        <w:rPr>
          <w:rFonts w:ascii="Times New Roman" w:hAnsi="Times New Roman"/>
          <w:kern w:val="0"/>
          <w:sz w:val="20"/>
          <w:szCs w:val="20"/>
        </w:rPr>
      </w:pPr>
      <w:r w:rsidRPr="00882221">
        <w:rPr>
          <w:rFonts w:ascii="Times New Roman" w:hAnsi="Times New Roman"/>
          <w:kern w:val="0"/>
          <w:sz w:val="20"/>
          <w:szCs w:val="20"/>
        </w:rPr>
        <w:t>(E) insistence on condemning human faults and</w:t>
      </w:r>
    </w:p>
    <w:p w:rsidR="00351788" w:rsidRPr="00882221" w:rsidRDefault="00351788">
      <w:pPr>
        <w:autoSpaceDE w:val="0"/>
        <w:autoSpaceDN w:val="0"/>
        <w:adjustRightInd w:val="0"/>
        <w:spacing w:line="309" w:lineRule="exact"/>
        <w:ind w:left="828"/>
        <w:jc w:val="left"/>
        <w:rPr>
          <w:rFonts w:ascii="Times New Roman" w:hAnsi="Times New Roman"/>
          <w:color w:val="FF0000"/>
          <w:kern w:val="0"/>
          <w:sz w:val="20"/>
          <w:szCs w:val="20"/>
        </w:rPr>
      </w:pPr>
      <w:r w:rsidRPr="00882221">
        <w:rPr>
          <w:rFonts w:ascii="Times New Roman" w:hAnsi="Times New Roman"/>
          <w:kern w:val="0"/>
          <w:sz w:val="20"/>
          <w:szCs w:val="20"/>
        </w:rPr>
        <w:t>weaknesses</w:t>
      </w:r>
    </w:p>
    <w:p w:rsidR="00351788" w:rsidRPr="00882221" w:rsidRDefault="00351788">
      <w:pPr>
        <w:autoSpaceDE w:val="0"/>
        <w:autoSpaceDN w:val="0"/>
        <w:adjustRightInd w:val="0"/>
        <w:spacing w:line="309" w:lineRule="exact"/>
        <w:ind w:left="828"/>
        <w:jc w:val="left"/>
        <w:rPr>
          <w:rFonts w:ascii="Times New Roman" w:hAnsi="Times New Roman"/>
          <w:color w:val="FF0000"/>
          <w:kern w:val="0"/>
          <w:sz w:val="20"/>
          <w:szCs w:val="20"/>
        </w:rPr>
        <w:sectPr w:rsidR="00351788" w:rsidRPr="00882221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1270" w:space="10"/>
            <w:col w:w="4870" w:space="10"/>
            <w:col w:w="5740"/>
          </w:cols>
          <w:noEndnote/>
        </w:sectPr>
      </w:pPr>
    </w:p>
    <w:p w:rsidR="00351788" w:rsidRPr="00882221" w:rsidRDefault="00351788">
      <w:pPr>
        <w:autoSpaceDE w:val="0"/>
        <w:autoSpaceDN w:val="0"/>
        <w:adjustRightInd w:val="0"/>
        <w:spacing w:line="316" w:lineRule="exact"/>
        <w:ind w:left="1289"/>
        <w:jc w:val="left"/>
        <w:rPr>
          <w:rFonts w:ascii="Times New Roman" w:hAnsi="Times New Roman"/>
          <w:color w:val="FF0000"/>
          <w:kern w:val="0"/>
          <w:sz w:val="20"/>
          <w:szCs w:val="20"/>
        </w:rPr>
      </w:pPr>
      <w:r w:rsidRPr="00882221">
        <w:rPr>
          <w:rFonts w:ascii="Times New Roman" w:hAnsi="Times New Roman"/>
          <w:color w:val="FF0000"/>
          <w:kern w:val="0"/>
          <w:sz w:val="20"/>
          <w:szCs w:val="20"/>
        </w:rPr>
        <w:t>humans.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16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13. Which of the following is the most accurate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46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description of the organization of the passage? c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36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A sequence of observations leading to a prediction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37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A list of inferences drawn from facts stated at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77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beginning of the passage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36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A series of assertions related to one general subject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36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A statement of the major idea, followed by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76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specific examples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636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A succession of ideas moving from specific 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76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general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92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ind w:left="5915"/>
        <w:jc w:val="left"/>
        <w:rPr>
          <w:rFonts w:ascii="Times New Roman" w:hAnsi="Times New Roman"/>
          <w:color w:val="000000"/>
          <w:kern w:val="0"/>
          <w:sz w:val="18"/>
          <w:szCs w:val="18"/>
        </w:rPr>
        <w:sectPr w:rsidR="00351788">
          <w:type w:val="continuous"/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  <w:r>
        <w:rPr>
          <w:rFonts w:ascii="Times New Roman" w:hAnsi="Times New Roman"/>
          <w:color w:val="000000"/>
          <w:kern w:val="0"/>
          <w:sz w:val="18"/>
          <w:szCs w:val="18"/>
        </w:rPr>
        <w:t>6</w:t>
      </w:r>
      <w:r>
        <w:rPr>
          <w:noProof/>
        </w:rPr>
        <w:pict>
          <v:line id="_x0000_s1032" style="position:absolute;left:0;text-align:left;z-index:-251652096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1" w:lineRule="exact"/>
        <w:ind w:left="5216"/>
        <w:jc w:val="left"/>
        <w:rPr>
          <w:rFonts w:ascii="Cambria" w:hAnsi="Cambria" w:cs="Cambria"/>
          <w:b/>
          <w:bCs/>
          <w:color w:val="000000"/>
          <w:kern w:val="0"/>
          <w:sz w:val="30"/>
          <w:szCs w:val="30"/>
        </w:rPr>
      </w:pPr>
      <w:r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t>Exercise 2</w:t>
      </w:r>
    </w:p>
    <w:p w:rsidR="00351788" w:rsidRDefault="00351788">
      <w:pPr>
        <w:autoSpaceDE w:val="0"/>
        <w:autoSpaceDN w:val="0"/>
        <w:adjustRightInd w:val="0"/>
        <w:spacing w:line="371" w:lineRule="exact"/>
        <w:ind w:left="5216"/>
        <w:jc w:val="left"/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sectPr w:rsidR="00351788"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9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By 1950, the results of attempts to relate brain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processes to mental experience appeared rather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discouraging. Herring suggested that different modes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5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Line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sensation, such as pain, taste, and color, might be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9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2. The description of an experiment in which electric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stimuli were applied to different sensory fields of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cerebral cortex tends to support the theory that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the simple presence of different cortical areas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9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2" w:space="720" w:equalWidth="0">
            <w:col w:w="6030" w:space="10"/>
            <w:col w:w="586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0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8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8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20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8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25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correlated with the discharge of specific kinds of nervous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energy. However, subsequently developed methods of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recording and analyzing nerve potentials failed to reveal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any such qualitative diversity. Although qualitative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variance among nerve energies was never rigidly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disproved, the doctrine was generally abandoned in favor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the opposing view, namely, that nerve impulses are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essentially homogeneous in quality and are transmitted as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―common currency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throughout the nervous system.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According to this theory, it is not the quality of the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sensory nerve impulses that determines the diverse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conscious sensations they produce, but rather the different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areas of the brain into which they discharge, and there is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some evidence for this view. In one experiment, when an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electric stimulus was applied to a given sensory field of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cerebral cortex of a conscious human subject, it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produced a sensation of the appropriate modality for that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particular locus, that is, a visual sensation from the visual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cortex, an auditory sensation from the auditory cortex,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and so on. However, cortical locus, in itself, turned out to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have little explanatory value.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3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1. The author mentions ―common currency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in line 13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primarily in order to emphasize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lack of differentiation among nerve impulses in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1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human beings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similarity of the sensations that all human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1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beings experience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2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similarities in the views of scientists who have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1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studied the human nervous system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continuous passage of nerve impulses through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71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nervous system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recurrent questioning by scientists of an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1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accepted explanation about the nervous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1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system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52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52"/>
          <w:kern w:val="0"/>
          <w:sz w:val="18"/>
          <w:szCs w:val="18"/>
        </w:rPr>
        <w:t>7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1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cannot account for the diversity of mental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1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experience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variation in spatiotemporal patterning of nerve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1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impulses correlates with variation in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1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subjective experience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nerve impulses are essentially homogeneous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1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and are relatively unaffected as they travel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71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through the nervous system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the mental experiences produced by sensory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1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nerve impulses are determined by the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71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cortical area activated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variation in neuron types affects the quality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1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nerve impulses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3. Which of the following best summarizes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author‘s opinion of the suggestion that different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areas of the brain determine perceptions produced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by sensory nerve impulses?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It is a plausible explanation, but it has not been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1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completely proved.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It is the best explanation of brain processes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1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currently available.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It is disproved by the fact that the various areas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1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the brain are physiologically very similar.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There is some evidence to support it, but it fails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1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to explain the diversity of mental experience.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There is experimental evidence that confirms its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13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1070" w:space="10"/>
            <w:col w:w="4810" w:space="10"/>
            <w:col w:w="25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correctness.</w:t>
      </w:r>
      <w:r>
        <w:rPr>
          <w:noProof/>
        </w:rPr>
        <w:pict>
          <v:line id="_x0000_s1033" style="position:absolute;left:0;text-align:left;z-index:-251651072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 Marxist sociologist has argued that racism stems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from the class struggle that is unique to the capitalist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system—that racial prejudice is generated by capitalists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5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Line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as a means of controlling workers. His thesis works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4. The passage supplies information that would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answer which of the following questions EXCEPT?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6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What conditions caused the discrimination</w:t>
      </w:r>
    </w:p>
    <w:p w:rsidR="00351788" w:rsidRDefault="00351788">
      <w:pPr>
        <w:autoSpaceDE w:val="0"/>
        <w:autoSpaceDN w:val="0"/>
        <w:adjustRightInd w:val="0"/>
        <w:spacing w:line="216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2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8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15</w:t>
      </w:r>
    </w:p>
    <w:p w:rsidR="00351788" w:rsidRDefault="00351788">
      <w:pPr>
        <w:autoSpaceDE w:val="0"/>
        <w:autoSpaceDN w:val="0"/>
        <w:adjustRightInd w:val="0"/>
        <w:spacing w:line="302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relatively well when applied to discrimination against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Blacks in the United States, but his definition of racial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prejudice as ―racially-based negative prejudgments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against a group generally accepted as a race in any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given region of ethnic competition,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can be interpreted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as also including hostility toward such ethnic groups as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Chinese in California and the Jews in medieval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Europe. However, since prejudice against these latter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peoples was not inspired by capitalists, he has to reason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that such antagonisms were not really based on race.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He disposes thusly (albeit unconvincingly) of both the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intolerance faced by Jews before the rise of capitalism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and the early twentieth-century discrimination against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Oriental people in California, which, inconveniently,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was instigated by workers.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86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52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52"/>
          <w:kern w:val="0"/>
          <w:sz w:val="18"/>
          <w:szCs w:val="18"/>
        </w:rPr>
        <w:t>8</w:t>
      </w:r>
    </w:p>
    <w:p w:rsidR="00351788" w:rsidRDefault="00351788">
      <w:pPr>
        <w:autoSpaceDE w:val="0"/>
        <w:autoSpaceDN w:val="0"/>
        <w:adjustRightInd w:val="0"/>
        <w:spacing w:line="244" w:lineRule="exact"/>
        <w:ind w:left="51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against Oriental people in California in the</w:t>
      </w:r>
    </w:p>
    <w:p w:rsidR="00351788" w:rsidRDefault="00351788">
      <w:pPr>
        <w:autoSpaceDE w:val="0"/>
        <w:autoSpaceDN w:val="0"/>
        <w:adjustRightInd w:val="0"/>
        <w:spacing w:line="288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early twentieth century?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What evidence did the Marxist sociologist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2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provide to support his thesis?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C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What explanation did the Marxist sociologist</w:t>
      </w:r>
    </w:p>
    <w:p w:rsidR="00351788" w:rsidRDefault="00351788">
      <w:pPr>
        <w:autoSpaceDE w:val="0"/>
        <w:autoSpaceDN w:val="0"/>
        <w:adjustRightInd w:val="0"/>
        <w:spacing w:line="245" w:lineRule="exact"/>
        <w:ind w:left="51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give for the existence of racial prejudice?</w:t>
      </w:r>
    </w:p>
    <w:p w:rsidR="00351788" w:rsidRDefault="00351788">
      <w:pPr>
        <w:autoSpaceDE w:val="0"/>
        <w:autoSpaceDN w:val="0"/>
        <w:adjustRightInd w:val="0"/>
        <w:spacing w:line="38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3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5. According to the passage, the Marxist sociologist‘s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chain of reasoning required him to assert that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prejudice toward Oriental people in California was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directed primarily against the Chinese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similar in origin to prejudice against the Jews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understood by Oriental people as ethnic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61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competition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provoked by workers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1070" w:space="10"/>
            <w:col w:w="4810" w:space="10"/>
            <w:col w:w="25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nonracial in character</w:t>
      </w:r>
      <w:r>
        <w:rPr>
          <w:noProof/>
        </w:rPr>
        <w:pict>
          <v:line id="_x0000_s1034" style="position:absolute;left:0;text-align:left;z-index:-251650048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It would be wonderful to observe a singularity (an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infinitely dense concentration of matter) and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obtain direct evidence of the undoubtedly bizarre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phenomena that occur near one. Unfortunately, in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most cases a distant observer cannot see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singularity; outgoing light rays are dragged back by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gravity so forcefully that even if they could start out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within a few kilometers of the singularity, they would end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up in the singularity itself.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7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52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52"/>
          <w:kern w:val="0"/>
          <w:sz w:val="18"/>
          <w:szCs w:val="18"/>
        </w:rPr>
        <w:t>9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52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6. Which of the following sentences would most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probably follow the last sentence of the passage?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Thus, a physicist interested in studying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82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phenomena near singularities would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82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necessarily hope to find a singularity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82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with a measurable gravitational field.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Accordingly, physicists to date have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82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been unable to observe directly any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82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singularity.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It is specifically this startling phenomenon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82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that has allowed us to codify the scant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82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information currently available about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82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singularities.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Moreover, the existence of this extra-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82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ordinary phenomenon is implied in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82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extensive reports of several physicists.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Although unanticipated, phenomena such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82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as these are consistent with the structure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821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3" w:space="720" w:equalWidth="0">
            <w:col w:w="5890" w:space="10"/>
            <w:col w:w="25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a singularity.</w:t>
      </w:r>
      <w:r>
        <w:rPr>
          <w:noProof/>
        </w:rPr>
        <w:pict>
          <v:line id="_x0000_s1035" style="position:absolute;left:0;text-align:left;z-index:-251649024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36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evolution of intelligence among early large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mammals of the grasslands was due in great measure to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interaction between two ecologically synchronized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65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Line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groups of these animals, the hunting carnivores and the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23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Using past events as a framework, the large mammal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3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predator is working out a relationship between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50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movement and food, sensitive to possibilities in cold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3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trails and distant sounds—and yesterday‘s unforgotten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37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010" w:space="10"/>
            <w:col w:w="588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80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20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herbivores that they hunted. The interaction resulting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from the differences between predator and prey led to a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general improvement in brain functions; however, certain</w:t>
      </w:r>
    </w:p>
    <w:p w:rsidR="00351788" w:rsidRDefault="00351788">
      <w:pPr>
        <w:autoSpaceDE w:val="0"/>
        <w:autoSpaceDN w:val="0"/>
        <w:adjustRightInd w:val="0"/>
        <w:spacing w:line="273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components of intelligence were improved far more than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others.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kind of intelligence favored by the interplay of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increasingly smarter catchers and increasingly keener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escapers is defined by attention—that aspect of mind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carrying consciousness forward from one moment to the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next. It ranges from a passive, free-floating awareness to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 highly focused, active fixation. The range through these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states is mediated by the arousal system, a network of</w:t>
      </w:r>
    </w:p>
    <w:p w:rsidR="00351788" w:rsidRDefault="00351788">
      <w:pPr>
        <w:autoSpaceDE w:val="0"/>
        <w:autoSpaceDN w:val="0"/>
        <w:adjustRightInd w:val="0"/>
        <w:spacing w:line="273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tracts converging from sensory systems to integrating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centers in the brain stem. From the more relaxed to the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more vigorous levels, sensitivity to novelty is increased.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organism is more awake, more vigilant; this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3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lessons. The herbivore prey is of a different mind. Its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3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mood of wariness rather than searching and its attitude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23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general expectancy instead of anticipating are</w:t>
      </w:r>
    </w:p>
    <w:p w:rsidR="00351788" w:rsidRDefault="00351788">
      <w:pPr>
        <w:autoSpaceDE w:val="0"/>
        <w:autoSpaceDN w:val="0"/>
        <w:adjustRightInd w:val="0"/>
        <w:spacing w:line="273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55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silk-thin veils of tranquility over an explosive endocrine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3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system.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37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1070" w:space="10"/>
            <w:col w:w="4930" w:space="10"/>
            <w:col w:w="588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8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increased vigilance results in the apprehension of ever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more subtle signals as the organism becomes more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sensitive to its surroundings. The processes of arousal and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concentration give attention its direction. Arousal is at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65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25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first general, with a flooding of impulses in the brain stem;</w:t>
      </w:r>
    </w:p>
    <w:p w:rsidR="00351788" w:rsidRDefault="00351788">
      <w:pPr>
        <w:autoSpaceDE w:val="0"/>
        <w:autoSpaceDN w:val="0"/>
        <w:adjustRightInd w:val="0"/>
        <w:spacing w:line="273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then gradually the activation is channeled. Thus begins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concentration, the holding of consistent images. One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meaning of intelligence is the way in which these images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and other alertly searched information are used in the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80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30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6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35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40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45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context of previous experience. Consciousness links past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attention to the present and permits the integration of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details with perceived ends and purposes.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elements of intelligence and consciousness come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together marvelously to produce different styles in</w:t>
      </w:r>
    </w:p>
    <w:p w:rsidR="00351788" w:rsidRDefault="00351788">
      <w:pPr>
        <w:autoSpaceDE w:val="0"/>
        <w:autoSpaceDN w:val="0"/>
        <w:adjustRightInd w:val="0"/>
        <w:spacing w:line="274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predator and prey. Herbivores and carnivores develop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different kinds of attention related to escaping or chasing.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Although in both kinds of animal, arousal stimulates the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production of adrenaline and norepinephrine by the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adrenal glands, the effect in herbivores is primarily fear,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whereas in carnivores the effect is primarily aggression.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For both, arousal attunes the animal to what is ahead.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Perhaps it does not experience forethought as we know it,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but the animal does experience something like it. The</w:t>
      </w:r>
    </w:p>
    <w:p w:rsidR="00351788" w:rsidRDefault="00351788">
      <w:pPr>
        <w:autoSpaceDE w:val="0"/>
        <w:autoSpaceDN w:val="0"/>
        <w:adjustRightInd w:val="0"/>
        <w:spacing w:line="273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predator is searchingly aggressive, inner-directed, tuned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by the nervous system and the adrenal hormones, but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aware in a sense closer to human consciousness than, say,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 hungry lizard‘s instinctive snap at a passing beetle.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29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kern w:val="0"/>
          <w:sz w:val="18"/>
          <w:szCs w:val="18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1070" w:space="10"/>
            <w:col w:w="4770" w:space="10"/>
            <w:col w:w="6040"/>
          </w:cols>
          <w:noEndnote/>
        </w:sectPr>
      </w:pPr>
      <w:r>
        <w:rPr>
          <w:rFonts w:ascii="Times New Roman" w:hAnsi="Times New Roman"/>
          <w:color w:val="000000"/>
          <w:kern w:val="0"/>
          <w:sz w:val="18"/>
          <w:szCs w:val="18"/>
        </w:rPr>
        <w:t>10</w:t>
      </w:r>
      <w:r>
        <w:rPr>
          <w:noProof/>
        </w:rPr>
        <w:pict>
          <v:line id="_x0000_s1036" style="position:absolute;z-index:-251648000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7. The author refers to a hungry lizard (line 47)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primarily in order to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demonstrate the similarity between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9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hunting methods of mammals and those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9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nonmammals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broaden the application of his argument by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9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including an insectivore as an example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make a distinction between higher and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9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lower levels of consciousness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provide an additional illustration of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9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brutality characteristic of predators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offer an objection to suggestions that all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9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animals lack consciousness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8. It can be inferred from the passage that in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animals less intelligent than the mammals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discussed in the passage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383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(A) past experience is less helpful in ensuring survival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attention is more highly focused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muscular coordination is less highly developed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there is less need for competition among species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environment is more important in establishing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9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proper ratio of prey to predator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7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47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47"/>
          <w:kern w:val="0"/>
          <w:sz w:val="18"/>
          <w:szCs w:val="18"/>
        </w:rPr>
        <w:t>11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47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9. The author provides information that would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answer which of the following questions?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9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6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Why is an aroused herbivore usually fearful?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What are some of the degrees of attention in large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38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mammals?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C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What occurs when the stimulus that causes arousal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 mammal is removed?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10. According to the passage, as the process of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arousal in an organism continues, all of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following may occur EXCEPT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the production of adrenaline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the production of norepinephrine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a heightening of sensitivity to stimuli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an increase in selectivity with respect to stimuli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an expansion of the range of states mediated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807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3" w:space="720" w:equalWidth="0">
            <w:col w:w="5850" w:space="10"/>
            <w:col w:w="29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by the brain stem</w:t>
      </w:r>
      <w:r>
        <w:rPr>
          <w:noProof/>
        </w:rPr>
        <w:pict>
          <v:line id="_x0000_s1037" style="position:absolute;left:0;text-align:left;z-index:-251646976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18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3" w:lineRule="exact"/>
        <w:ind w:left="136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Gutman‘s examination of the slaves‘ extended kinship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system produces important findings. Gutman discovers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that cousins rarely married, an exogamous tendency that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5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Line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contrasted sharply with the endogamy practiced by the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11. According to the passage, all of the following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are true of the West African rules governing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marriage: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8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8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20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plantation owners. This preference for exogamy, Gutman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suggests, may have derived from West African rules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governing marriage, which, though they differed from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one tribal group to another, all involved some kind of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prohibition against unions with close kin. This taboo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against cousins‘ marrying is important, argues Gutman,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because it is one of many indications of a strong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awareness among slaves of an extended kinship network.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fact that distantly related kin would care for children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separated from their families also suggests this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awareness. When blood relationships were few, as in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newly created plantations in the Southwest, ―fictive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kinship arrangements took their place until a new pattern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consanguinity developed. Gutman presents convincing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evidence that this extended kinship structure—which he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believes developed by the mid-to-late eighteenth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century—provided the foundations for the strong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communal consciousness that existed among slaves.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9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51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51"/>
          <w:kern w:val="0"/>
          <w:sz w:val="18"/>
          <w:szCs w:val="18"/>
        </w:rPr>
        <w:t>12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The rules forbade marriages between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82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close kin.</w:t>
      </w:r>
    </w:p>
    <w:p w:rsidR="00351788" w:rsidRDefault="00351788">
      <w:pPr>
        <w:autoSpaceDE w:val="0"/>
        <w:autoSpaceDN w:val="0"/>
        <w:adjustRightInd w:val="0"/>
        <w:spacing w:line="324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The rules were not uniform in all respects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8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from one West African tribe to another.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C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The rules have been considered to be a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8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possible source of slaves‘ marriage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8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preferences.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12. Which of the following statements concerning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marriage practices of plantation owners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during the period of Black slavery in the United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States can most logically be inferred from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information in the passage.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These practices began to alter sometime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8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around the mid-eighteenth century.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These practices varied markedly from one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8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region of the country to another.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Plantation owners usually based their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8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choice of marriage partners on economic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8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considerations.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Plantation owners often married earlier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8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than slaves.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Plantation owners often married their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8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cousins.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13. Select the sentence in the passage that the author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introduces additional support for the existence of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awareness of kinship among the slaves of an extended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1070" w:space="10"/>
            <w:col w:w="4770" w:space="10"/>
            <w:col w:w="29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kinship network.</w:t>
      </w:r>
      <w:r>
        <w:rPr>
          <w:noProof/>
        </w:rPr>
        <w:pict>
          <v:line id="_x0000_s1038" style="position:absolute;left:0;text-align:left;z-index:-251645952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3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1" w:lineRule="exact"/>
        <w:ind w:left="5216"/>
        <w:jc w:val="left"/>
        <w:rPr>
          <w:rFonts w:ascii="Cambria" w:hAnsi="Cambria" w:cs="Cambria"/>
          <w:b/>
          <w:bCs/>
          <w:color w:val="000000"/>
          <w:kern w:val="0"/>
          <w:sz w:val="30"/>
          <w:szCs w:val="30"/>
        </w:rPr>
      </w:pPr>
      <w:r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t>Exercise 3</w:t>
      </w:r>
    </w:p>
    <w:p w:rsidR="00351788" w:rsidRDefault="00351788">
      <w:pPr>
        <w:autoSpaceDE w:val="0"/>
        <w:autoSpaceDN w:val="0"/>
        <w:adjustRightInd w:val="0"/>
        <w:spacing w:line="371" w:lineRule="exact"/>
        <w:ind w:left="5216"/>
        <w:jc w:val="left"/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sectPr w:rsidR="00351788"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48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dark regions in the starry night sky are not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pockets in the universe that are devoid of stars as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had long been thought. Rather, they are dark because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5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Line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of interstellar dust that hides the stars behind it.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1. According to the passage, which of the following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is a direct perceptual consequence of interstellar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dust EXCEPT?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8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10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Although its visual effect is so pronounced, dust is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only a minor constituent of the material, extremely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low in density, that lies between the stars. The average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w w:val="97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>density of interstellar material in the vicinity of our Sun is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1,000 to 10,000 times less than the best terrestrial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laboratory vacuum. It is only because of the enormous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interstellar distances that so little material per unit of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volume becomes so significant. Optical astronomy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is most directly affected, for although interstellar gas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is perfectly transparent, the dust is not. (125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38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51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51"/>
          <w:kern w:val="0"/>
          <w:sz w:val="18"/>
          <w:szCs w:val="18"/>
        </w:rPr>
        <w:t>13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Some stars are rendered invisible to observers on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Earth.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Many visible stars are made to seem brighter than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41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they really are.</w:t>
      </w:r>
    </w:p>
    <w:p w:rsidR="00351788" w:rsidRDefault="00351788">
      <w:pPr>
        <w:autoSpaceDE w:val="0"/>
        <w:autoSpaceDN w:val="0"/>
        <w:adjustRightInd w:val="0"/>
        <w:spacing w:line="324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C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The dust is conspicuously visible against a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41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background of bright stars.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2. It can be inferred from the passage that it is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because space is so vast that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little of the interstellar material in it seems substantial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normal units of volume seem futile for measurements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density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stars can be far enough from Earth to be obscured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even by very sparsely distributed matter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interstellar gases can, for all practical purposes, be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regarded as transparent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optical astronomy would be of little use even if no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88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1070" w:space="10"/>
            <w:col w:w="4770" w:space="10"/>
            <w:col w:w="29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interstellar dust existed</w:t>
      </w:r>
      <w:r>
        <w:rPr>
          <w:noProof/>
        </w:rPr>
        <w:pict>
          <v:line id="_x0000_s1039" style="position:absolute;left:0;text-align:left;z-index:-251644928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9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3" w:lineRule="exact"/>
        <w:ind w:left="136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 Hardy‘s novels, various impulses were sacrificed to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each other inevitably and often. Inevitably, because Hardy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did not care in the way that novelists such as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65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Line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Flaubert or James cared, and therefore took paths of least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4. The passage supplies information to suggest that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its author would be most likely to agree with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which of the following statements about the</w:t>
      </w:r>
    </w:p>
    <w:p w:rsidR="00351788" w:rsidRDefault="00351788">
      <w:pPr>
        <w:autoSpaceDE w:val="0"/>
        <w:autoSpaceDN w:val="0"/>
        <w:adjustRightInd w:val="0"/>
        <w:spacing w:line="273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novelists Flaubert and James?</w:t>
      </w:r>
    </w:p>
    <w:p w:rsidR="00351788" w:rsidRDefault="00351788">
      <w:pPr>
        <w:autoSpaceDE w:val="0"/>
        <w:autoSpaceDN w:val="0"/>
        <w:adjustRightInd w:val="0"/>
        <w:spacing w:line="273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5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2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15</w:t>
      </w:r>
    </w:p>
    <w:p w:rsidR="00351788" w:rsidRDefault="00351788">
      <w:pPr>
        <w:autoSpaceDE w:val="0"/>
        <w:autoSpaceDN w:val="0"/>
        <w:adjustRightInd w:val="0"/>
        <w:spacing w:line="252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resistance. Thus, one impulse often surrendered to a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fresher one and, unfortunately, instead of exacting a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compromise, simply disappeared. A desire to throw over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reality a light that never was might give way abruptly to</w:t>
      </w:r>
    </w:p>
    <w:p w:rsidR="00351788" w:rsidRDefault="00351788">
      <w:pPr>
        <w:autoSpaceDE w:val="0"/>
        <w:autoSpaceDN w:val="0"/>
        <w:adjustRightInd w:val="0"/>
        <w:spacing w:line="273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desire on the part of what we might consider a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novelist-scientist to record exactly and concretely the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structure and texture of a flower. In this instance, the new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impulse was at least an energetic one, and thus its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indulgence did not result in a relaxed style. But on other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occasions Hardy abandoned a perilous, risky, and highly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energizing impulse in favor of what was for him the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fatally relaxing impulse to classify and schematize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abstractly. When a relaxing impulse was indulged, the</w:t>
      </w:r>
    </w:p>
    <w:p w:rsidR="00351788" w:rsidRDefault="00351788">
      <w:pPr>
        <w:autoSpaceDE w:val="0"/>
        <w:autoSpaceDN w:val="0"/>
        <w:adjustRightInd w:val="0"/>
        <w:spacing w:line="273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style—that sure index of an author‘s literary worth—was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certain to become verbose. (167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9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3. Which of the following words could best be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substituted for ―relaxed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(line 13) without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substantially changing the author‘s meaning?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informal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confined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risky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wordy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metaphoric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82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51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51"/>
          <w:kern w:val="0"/>
          <w:sz w:val="18"/>
          <w:szCs w:val="18"/>
        </w:rPr>
        <w:t>14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(A) They indulged more impulses in their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82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novels than did Hardy in his novels.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They have elicited a greater degree of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82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favorable response from most literary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82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critics than has Hardy.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In the writing of their novels, they often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82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took pains to effect a compromise among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82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their various novelistic impulses.</w:t>
      </w:r>
    </w:p>
    <w:p w:rsidR="00351788" w:rsidRDefault="00351788">
      <w:pPr>
        <w:autoSpaceDE w:val="0"/>
        <w:autoSpaceDN w:val="0"/>
        <w:adjustRightInd w:val="0"/>
        <w:spacing w:line="273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Regarding novelistic construction, they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82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cared more about the opinions of other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82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novelists than about the opinions of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82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ordinary readers.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They wrote novels in which the impulse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82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toward realism and the impulse away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82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from realism were evident in equal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82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measure.</w:t>
      </w:r>
    </w:p>
    <w:p w:rsidR="00351788" w:rsidRDefault="00351788">
      <w:pPr>
        <w:autoSpaceDE w:val="0"/>
        <w:autoSpaceDN w:val="0"/>
        <w:adjustRightInd w:val="0"/>
        <w:spacing w:line="372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5. Which of the following statements best describes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organization of the passage (―Thus…abstractly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  <w:r>
        <w:rPr>
          <w:rFonts w:ascii="Times New Roman" w:hAnsi="Times New Roman"/>
          <w:color w:val="000000"/>
          <w:kern w:val="0"/>
          <w:sz w:val="20"/>
          <w:szCs w:val="20"/>
        </w:rPr>
        <w:t>)?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The author makes a disapproving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82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observation and then presents two cases,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82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one of which leads to a qualification of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82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his disapproval and the other of which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82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does not.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The author draws a conclusion from a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82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previous statement, explains his</w:t>
      </w:r>
    </w:p>
    <w:p w:rsidR="00351788" w:rsidRDefault="00351788">
      <w:pPr>
        <w:autoSpaceDE w:val="0"/>
        <w:autoSpaceDN w:val="0"/>
        <w:adjustRightInd w:val="0"/>
        <w:spacing w:line="273" w:lineRule="exact"/>
        <w:ind w:left="82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conclusion in detail, and then gives a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82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series of examples that have the effect of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82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resolving an inconsistency.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The author concedes a point and then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82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makes a counterargument, using an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82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extended comparison and contrast that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82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qualifies his original concession.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The author makes a judgment, points out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72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 exception to his judgment, and then</w:t>
      </w:r>
    </w:p>
    <w:p w:rsidR="00351788" w:rsidRDefault="00351788">
      <w:pPr>
        <w:autoSpaceDE w:val="0"/>
        <w:autoSpaceDN w:val="0"/>
        <w:adjustRightInd w:val="0"/>
        <w:spacing w:line="273" w:lineRule="exact"/>
        <w:ind w:left="72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contradicts his original assertion.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The author summarizes and explains an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72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argument and then advances a brief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720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1070" w:space="10"/>
            <w:col w:w="4770" w:space="10"/>
            <w:col w:w="29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history of opposing arguments.</w:t>
      </w:r>
      <w:r>
        <w:rPr>
          <w:noProof/>
        </w:rPr>
        <w:pict>
          <v:line id="_x0000_s1040" style="position:absolute;left:0;text-align:left;z-index:-251643904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36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 mysterious phenomenon is the ability of over-water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migrants to travel on course. Birds, bees, and other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species can keep track of time without any sensory cues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5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Line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from the outside world, and such ―biological clocks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7. It can be inferred from the passage that if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flock of birds described in lines 8-9 were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navigating by compass sense alone, they would, after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storm, fly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6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5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clearly contribute to their ―compass sense.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For example,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(A) east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(B) north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(C) northwest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5" w:space="720" w:equalWidth="0">
            <w:col w:w="1070" w:space="10"/>
            <w:col w:w="5270" w:space="10"/>
            <w:col w:w="1050" w:space="10"/>
            <w:col w:w="1030" w:space="10"/>
            <w:col w:w="34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they can use the position of the Sun or stars, along with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time of day, to find north. But compass sense alone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(D) south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(E) southeast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6350" w:space="10"/>
            <w:col w:w="1050" w:space="10"/>
            <w:col w:w="448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cannot explain how birds navigate the ocean: after a flock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traveling east is blown far south by a storm, it will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8. Of the following descriptions of migrating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animals, which most strongly suggests that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8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15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assume the proper northeasterly course to compensate.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Perhaps, some scientists thought, migrants determine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their geographic position on Earth by celestial navigation,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almost as human navigators use stars and planets, but this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would demand of the animals a fantastic map sense.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Researchers now know that some species have a magnetic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sense, which might allow migrants to determine their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geographic location by detecting variations in the strength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animals are depending on magnetic cues to orient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themselves?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Pigeons can properly readjust their course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2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even when flying long distances through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42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exceedingly dense fogs.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Bison are able to reach their destination by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2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passing through a landscape that has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42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been partially altered by a recent fire.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425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1070" w:space="10"/>
            <w:col w:w="5270" w:space="10"/>
            <w:col w:w="55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the Earth‘s magnetic field.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(157 words)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(C) Elephants are able to find grounds that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2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some members of the herd have never seen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42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before.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425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4190" w:space="10"/>
            <w:col w:w="2150" w:space="10"/>
            <w:col w:w="55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6. The main idea of the passage is that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migration over land requires a simpler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70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explanation than migration over water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70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does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the means by which animals migrate over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70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water are complex and only partly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70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understood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the ability of migrant animals to keep track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70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time is related to their magnetic sense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knowledge of geographic location is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70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essential to migrants with little or no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70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compass sense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explanations of how animals migrate tend 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70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replace, rather than build on, one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70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another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1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>15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(D) Swallows are able to return to a given spot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2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at the same time every year.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Monarch butterflies coming from different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2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parts of North America are able to arrive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5850" w:space="10"/>
            <w:col w:w="490" w:space="10"/>
            <w:col w:w="55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at the same location each winter.</w:t>
      </w:r>
      <w:r>
        <w:rPr>
          <w:noProof/>
        </w:rPr>
        <w:pict>
          <v:line id="_x0000_s1041" style="position:absolute;left:0;text-align:left;z-index:-251642880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Starting from the premise that mythology and legend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preserve at least a nucleus of historical fact, Bachofen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argued that women were dominant in many ancient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5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Line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societies. His work was based on a comprehensive survey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9. The primary purpose of the passage is to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compare competing new approaches 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understanding the role of women in ancient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societies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35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6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8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8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20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of references in the ancient sources to Amazonian and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other societies with matrilineal customs—societies in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which descent and property rights are traced through the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female line. Some support for his theory can be found in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evidence such as that drawn from Herodotus, the Greek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―historian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of the fifth century B. C. Nonetheless, this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assumption that the first recorders of ancient myths have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preserved facts is problematic. Ancient Greek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descriptions of those societies were meant not so much to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represent observed historical fact—real Amazonian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societies—but rather to offer ―moral lessons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on the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supposed outcome of women‘s rule in their own society.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Amazons were often characterized, for example, as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the equivalents of giants and centaurs, enemies to be slain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by Greek heroes; thus, their customs were presented not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as those of a respectable society, but as the very antitheses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ordinary Greek practices.</w:t>
      </w:r>
    </w:p>
    <w:p w:rsidR="00351788" w:rsidRDefault="00351788">
      <w:pPr>
        <w:autoSpaceDE w:val="0"/>
        <w:autoSpaceDN w:val="0"/>
        <w:adjustRightInd w:val="0"/>
        <w:ind w:left="335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(179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51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51"/>
          <w:kern w:val="0"/>
          <w:sz w:val="18"/>
          <w:szCs w:val="18"/>
        </w:rPr>
        <w:t>16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(B) investigate the ramifications of Bachofen‘s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theory about the dominance of women in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ancient societies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explain the burgeoning interest among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historians in determining the actual status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women in various societies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analyze the nature of Amazonian society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and uncover similarities between it and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Greek world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criticize the value of ancient myths in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determining the status of women in ancient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societies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10. Select the sentence in the passage that is presented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as evidence supporting the author‘s view of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ancient Greeks‘ descriptions of the Amazons.</w:t>
      </w:r>
    </w:p>
    <w:p w:rsidR="00351788" w:rsidRDefault="00351788">
      <w:pPr>
        <w:autoSpaceDE w:val="0"/>
        <w:autoSpaceDN w:val="0"/>
        <w:adjustRightInd w:val="0"/>
        <w:spacing w:line="396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3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11. The author‘s attitude toward Bachofen‘s treatise is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best described as one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qualified approval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profound ambivalence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studied neutrality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pointed disagreement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1070" w:space="10"/>
            <w:col w:w="4770" w:space="10"/>
            <w:col w:w="29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unmitigated hostility</w:t>
      </w:r>
      <w:r>
        <w:rPr>
          <w:noProof/>
        </w:rPr>
        <w:pict>
          <v:line id="_x0000_s1042" style="position:absolute;left:0;text-align:left;z-index:-251641856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36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Visual recognition involves storing and retrieving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memories. Neural activity, triggered by the eye, forms an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image in the brain‘s memory system that constitutes an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5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Line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internal representation of the viewed object. When an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12. The author is primarily concerned with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explaining how the brain receives images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synthesizing hypotheses of visual recognition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examining the evidence supporting the serial-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6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8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15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"/>
        <w:jc w:val="left"/>
        <w:rPr>
          <w:rFonts w:ascii="Times New Roman" w:hAnsi="Times New Roman"/>
          <w:color w:val="000000"/>
          <w:w w:val="97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>object is encountered again, it is matched with its internal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representation and thereby recognized. Controversy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"/>
        <w:jc w:val="left"/>
        <w:rPr>
          <w:rFonts w:ascii="Times New Roman" w:hAnsi="Times New Roman"/>
          <w:color w:val="000000"/>
          <w:w w:val="96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6"/>
          <w:kern w:val="0"/>
          <w:sz w:val="20"/>
          <w:szCs w:val="20"/>
        </w:rPr>
        <w:t>surrounds the question of whether recognition is a parallel,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one-step process or a serial, step-by-step one.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Psychologists of the Gestalt school maintain that objects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are recognized as wholes in a parallel procedure: the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w w:val="96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6"/>
          <w:kern w:val="0"/>
          <w:sz w:val="20"/>
          <w:szCs w:val="20"/>
        </w:rPr>
        <w:t>internal representation is matched with the retinal image in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w w:val="97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>a single operation. Other psychologists have proposed that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internal representation features are matched serially with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 object‘s features. Although some experiments show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that, as an object becomes familiar, its internal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representation becomes more holistic and the recognition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process correspondingly more parallel, the weight of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evidence seems to support the serial hypothesis, at least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for objects that are not notably simple and familiar.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55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(151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51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51"/>
          <w:kern w:val="0"/>
          <w:sz w:val="18"/>
          <w:szCs w:val="18"/>
        </w:rPr>
        <w:t>17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1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recognition hypothesis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discussing visual recognition and some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hypotheses proposed to explain it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reporting on recent experiments dealing with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1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memory systems and their relationship 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1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neural activity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For the following question, consider each of the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choices separately and select all that apply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13. According to the passage, Gestalt psychologists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make which of the following suppositions about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visual recognition?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A retinal image is in exactly the same forms as its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internal representation.</w:t>
      </w:r>
    </w:p>
    <w:p w:rsidR="00351788" w:rsidRDefault="00351788">
      <w:pPr>
        <w:autoSpaceDE w:val="0"/>
        <w:autoSpaceDN w:val="0"/>
        <w:adjustRightInd w:val="0"/>
        <w:spacing w:line="324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An object is recognized as a whole without any need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for analysis into component parts.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C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The matching of an object with its internal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1090" w:space="10"/>
            <w:col w:w="4750" w:space="10"/>
            <w:col w:w="29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representation occurs in only one step.</w:t>
      </w:r>
      <w:r>
        <w:rPr>
          <w:noProof/>
        </w:rPr>
        <w:pict>
          <v:line id="_x0000_s1043" style="position:absolute;left:0;text-align:left;z-index:-251640832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442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[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This page is intentionally left blank</w:t>
      </w:r>
      <w:r>
        <w:rPr>
          <w:rFonts w:ascii="Times New Roman" w:hAnsi="Times New Roman"/>
          <w:color w:val="000000"/>
          <w:kern w:val="0"/>
          <w:sz w:val="20"/>
          <w:szCs w:val="20"/>
        </w:rPr>
        <w:t>. ]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3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ind w:left="5864"/>
        <w:jc w:val="left"/>
        <w:rPr>
          <w:rFonts w:ascii="Times New Roman" w:hAnsi="Times New Roman"/>
          <w:color w:val="000000"/>
          <w:kern w:val="0"/>
          <w:sz w:val="18"/>
          <w:szCs w:val="18"/>
        </w:rPr>
        <w:sectPr w:rsidR="00351788">
          <w:pgSz w:w="11908" w:h="16840"/>
          <w:pgMar w:top="0" w:right="0" w:bottom="0" w:left="0" w:header="720" w:footer="720" w:gutter="0"/>
          <w:cols w:space="720"/>
          <w:noEndnote/>
        </w:sectPr>
      </w:pPr>
      <w:r>
        <w:rPr>
          <w:rFonts w:ascii="Times New Roman" w:hAnsi="Times New Roman"/>
          <w:color w:val="000000"/>
          <w:kern w:val="0"/>
          <w:sz w:val="18"/>
          <w:szCs w:val="18"/>
        </w:rPr>
        <w:t>18</w:t>
      </w:r>
      <w:r>
        <w:rPr>
          <w:noProof/>
        </w:rPr>
        <w:pict>
          <v:line id="_x0000_s1044" style="position:absolute;left:0;text-align:left;z-index:-251639808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3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1" w:lineRule="exact"/>
        <w:ind w:left="5216"/>
        <w:jc w:val="left"/>
        <w:rPr>
          <w:rFonts w:ascii="Cambria" w:hAnsi="Cambria" w:cs="Cambria"/>
          <w:b/>
          <w:bCs/>
          <w:color w:val="000000"/>
          <w:kern w:val="0"/>
          <w:sz w:val="30"/>
          <w:szCs w:val="30"/>
        </w:rPr>
      </w:pPr>
      <w:r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t>Exercise 4</w:t>
      </w:r>
    </w:p>
    <w:p w:rsidR="00351788" w:rsidRDefault="00351788">
      <w:pPr>
        <w:autoSpaceDE w:val="0"/>
        <w:autoSpaceDN w:val="0"/>
        <w:adjustRightInd w:val="0"/>
        <w:spacing w:line="371" w:lineRule="exact"/>
        <w:ind w:left="5216"/>
        <w:jc w:val="left"/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sectPr w:rsidR="00351788"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46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It is a popular misconception that nuclear fusion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2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power is free of radioactivity; in fact, the deuterium-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22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tritium reaction that nuclear scientists are currently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Line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exploring with such zeal produces both alpha particles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1. It can be inferred from the passage that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author believes which of the following about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current state of public awareness concerning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nuclear fusion power?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8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799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10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and neutrons. (The neutrons are used to produce tritium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from a lithium blanket surrounding the reactor.)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Another common misconception is that nuclear fusion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power is a virtually unlimited source of energy because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the enormous quantity of deuterium in the sea.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Actually, its limits are set by the amount of available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lithium, which is about as plentiful as uranium in the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Earth‘s crust. Research should certainly continue on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controlled nuclear fusion, but no energy program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should be premised on its existence until it has proven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(A) The public has been deliberately misinformed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51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about the advantages and disadvantages of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49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nuclear fusion power.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The public is unaware of the principal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1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advantage of nuclear fusion over nuclear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51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fission as an energy source.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The public‘s awareness of the scientific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1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facts concerning nuclear fusion power is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51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somewhat distorted and incomplete.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The public is not interested in increasing its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1250" w:space="10"/>
            <w:col w:w="5190" w:space="10"/>
            <w:col w:w="54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15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practical.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(122 words)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awareness of the advantages and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1250" w:space="10"/>
            <w:col w:w="3430" w:space="10"/>
            <w:col w:w="2270" w:space="10"/>
            <w:col w:w="492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6" w:lineRule="exact"/>
        <w:ind w:left="698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disadvantages of nuclear fusion power.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46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The public is aware of the disadvantages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98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nuclear fusion power but not of its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98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advantages.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8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167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For the following question, consider each of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167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choices separately and select all that apply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8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16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2. The passage provides information that would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46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answer which of the following questions EXCEPT?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9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6" w:lineRule="exact"/>
        <w:ind w:left="6167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How much incidental radiation is produced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67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 the deuterium tritium fusion reaction?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167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What is likely to be the principal source of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667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deuterium for nuclear fusion power?</w:t>
      </w:r>
    </w:p>
    <w:p w:rsidR="00351788" w:rsidRDefault="00351788">
      <w:pPr>
        <w:autoSpaceDE w:val="0"/>
        <w:autoSpaceDN w:val="0"/>
        <w:adjustRightInd w:val="0"/>
        <w:spacing w:line="324" w:lineRule="exact"/>
        <w:ind w:left="6167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C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Why are scientists exploring the deuterium-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667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tritium fusion reaction with such zeal?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1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ind w:left="5864"/>
        <w:jc w:val="left"/>
        <w:rPr>
          <w:rFonts w:ascii="Times New Roman" w:hAnsi="Times New Roman"/>
          <w:color w:val="000000"/>
          <w:kern w:val="0"/>
          <w:sz w:val="18"/>
          <w:szCs w:val="18"/>
        </w:rPr>
        <w:sectPr w:rsidR="00351788">
          <w:type w:val="continuous"/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  <w:r>
        <w:rPr>
          <w:rFonts w:ascii="Times New Roman" w:hAnsi="Times New Roman"/>
          <w:color w:val="000000"/>
          <w:kern w:val="0"/>
          <w:sz w:val="18"/>
          <w:szCs w:val="18"/>
        </w:rPr>
        <w:t>19</w:t>
      </w:r>
      <w:r>
        <w:rPr>
          <w:noProof/>
        </w:rPr>
        <w:pict>
          <v:line id="_x0000_s1045" style="position:absolute;left:0;text-align:left;z-index:-251638784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7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3" w:lineRule="exact"/>
        <w:ind w:left="136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Roger Rosenblatt‘s book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Black Fiction</w:t>
      </w:r>
      <w:r>
        <w:rPr>
          <w:rFonts w:ascii="Times New Roman" w:hAnsi="Times New Roman"/>
          <w:color w:val="000000"/>
          <w:kern w:val="0"/>
          <w:sz w:val="20"/>
          <w:szCs w:val="20"/>
        </w:rPr>
        <w:t>, in attempting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to apply literary rather than sociopolitical criteria to its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subject, successfully alters the approach taken by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65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Line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most previous studies. As Rosenblatt notes, criticism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28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naturalistic modes of expression?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4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 spite of such omissions, what Rosenblatt does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50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include in his discussion makes for an astute and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8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worthwhile study.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Black Fiction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surveys a wide variety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87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010" w:space="10"/>
            <w:col w:w="588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80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20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2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25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30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6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35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40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45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of Black writing has often served as a pretext for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expounding on Black history. Addison Gayle‘s recent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work, for example, judges the value of Black fiction by</w:t>
      </w:r>
    </w:p>
    <w:p w:rsidR="00351788" w:rsidRDefault="00351788">
      <w:pPr>
        <w:autoSpaceDE w:val="0"/>
        <w:autoSpaceDN w:val="0"/>
        <w:adjustRightInd w:val="0"/>
        <w:spacing w:line="273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overtly political standards, rating each work according to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notions of Black identity which it propounds.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Although fiction assuredly springs from political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circumstances, its authors react to those circumstances in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ways other than ideological, and talking about novels and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stories primarily as instruments of ideology circumvents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much of the fictional enterprise. Rosenblatt‘s literary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analysis discloses affinities and connections among works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Black fiction which solely political studies have</w:t>
      </w:r>
    </w:p>
    <w:p w:rsidR="00351788" w:rsidRDefault="00351788">
      <w:pPr>
        <w:autoSpaceDE w:val="0"/>
        <w:autoSpaceDN w:val="0"/>
        <w:adjustRightInd w:val="0"/>
        <w:spacing w:line="273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overlooked or ignored. Writing acceptable criticism of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Black fiction, however, presupposes giving satisfactory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answers to a number of questions. First of all, is there a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sufficient reason, other than the racial identity of the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authors, to group together works by Black authors?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Second, how does Black fiction make itself distinct from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other modern fiction with which it is largely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contemporaneous? Rosenblatt shows that Black fiction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constitutes a distinct body of writing that has an</w:t>
      </w:r>
    </w:p>
    <w:p w:rsidR="00351788" w:rsidRDefault="00351788">
      <w:pPr>
        <w:autoSpaceDE w:val="0"/>
        <w:autoSpaceDN w:val="0"/>
        <w:adjustRightInd w:val="0"/>
        <w:spacing w:line="273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identifiable, coherent literary tradition. Looking at novels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written by Blacks over the last eighty years, he discovers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recurring concerns and designs independent of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chronology. These structures are thematic, and they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spring, not surprisingly, from the central fact that the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Black characters in these novels exist in a predominantly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White culture, whether they try to conform to that culture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rebel against it.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8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Black Fiction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does leave some aesthetic questions</w:t>
      </w:r>
    </w:p>
    <w:p w:rsidR="00351788" w:rsidRDefault="00351788">
      <w:pPr>
        <w:autoSpaceDE w:val="0"/>
        <w:autoSpaceDN w:val="0"/>
        <w:adjustRightInd w:val="0"/>
        <w:spacing w:line="274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open. Rosenblatt‘s thematic analysis permits considerable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objectivity; he even explicitly states that it is not his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intention to judge the merit of the various works—yet his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reluctance seems misplaced, especially since an attempt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to appraise might have led to interesting results. For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instance, some of the novels appear to be structurally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diffuse. Is this a defect, or are the authors working out of,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or trying to forge, a different kind of aesthetic? In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addition, the style of some Black novels, like Jean</w:t>
      </w:r>
    </w:p>
    <w:p w:rsidR="00351788" w:rsidRDefault="00351788">
      <w:pPr>
        <w:autoSpaceDE w:val="0"/>
        <w:autoSpaceDN w:val="0"/>
        <w:adjustRightInd w:val="0"/>
        <w:spacing w:line="273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Toomer‘s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Cane</w:t>
      </w:r>
      <w:r>
        <w:rPr>
          <w:rFonts w:ascii="Times New Roman" w:hAnsi="Times New Roman"/>
          <w:color w:val="000000"/>
          <w:kern w:val="0"/>
          <w:sz w:val="20"/>
          <w:szCs w:val="20"/>
        </w:rPr>
        <w:t>, verges on expressionism or surrealism;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does this technique provide a counterpoint to the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8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of novels, bringing to our attention in the process some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8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fascinating and little-known works like James Weldon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28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Johnson‘s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Autobiography of an Ex-Colored Man</w:t>
      </w:r>
      <w:r>
        <w:rPr>
          <w:rFonts w:ascii="Times New Roman" w:hAnsi="Times New Roman"/>
          <w:color w:val="000000"/>
          <w:kern w:val="0"/>
          <w:sz w:val="20"/>
          <w:szCs w:val="20"/>
        </w:rPr>
        <w:t>. Its</w:t>
      </w:r>
    </w:p>
    <w:p w:rsidR="00351788" w:rsidRDefault="00351788">
      <w:pPr>
        <w:autoSpaceDE w:val="0"/>
        <w:autoSpaceDN w:val="0"/>
        <w:adjustRightInd w:val="0"/>
        <w:spacing w:line="273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55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argument is tightly constructed, and its forthright, lucid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8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style exemplifies levelheaded and penetrating criticism.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87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1070" w:space="10"/>
            <w:col w:w="4930" w:space="10"/>
            <w:col w:w="588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81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prevalent theme that portrays the fate against which Black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heroes are pitted, a theme usually conveyed by more</w:t>
      </w:r>
    </w:p>
    <w:p w:rsidR="00351788" w:rsidRDefault="00351788">
      <w:pPr>
        <w:autoSpaceDE w:val="0"/>
        <w:autoSpaceDN w:val="0"/>
        <w:adjustRightInd w:val="0"/>
        <w:spacing w:line="286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ind w:left="5864"/>
        <w:jc w:val="left"/>
        <w:rPr>
          <w:rFonts w:ascii="Times New Roman" w:hAnsi="Times New Roman"/>
          <w:color w:val="000000"/>
          <w:kern w:val="0"/>
          <w:sz w:val="18"/>
          <w:szCs w:val="18"/>
        </w:rPr>
        <w:sectPr w:rsidR="00351788">
          <w:type w:val="continuous"/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  <w:r>
        <w:rPr>
          <w:rFonts w:ascii="Times New Roman" w:hAnsi="Times New Roman"/>
          <w:color w:val="000000"/>
          <w:kern w:val="0"/>
          <w:sz w:val="18"/>
          <w:szCs w:val="18"/>
        </w:rPr>
        <w:t>20</w:t>
      </w:r>
      <w:r>
        <w:rPr>
          <w:noProof/>
        </w:rPr>
        <w:pict>
          <v:line id="_x0000_s1046" style="position:absolute;left:0;text-align:left;z-index:-251637760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3. The author of the passage objects to criticism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Black fiction like that by Addison Gayle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because it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emphasizes purely literary aspects of such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70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fiction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misinterprets the ideological content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70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such fiction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misunderstands the notions of Black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70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identity contained in such fiction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substitutes political for literary criteria in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70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evaluating such fiction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ignores the interplay between Black history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70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and Black identity displayed in such fiction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4. The author of the passage is primarily concerned with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evaluating the soundness of a work of criticism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comparing various critical approaches to a subject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discussing the limitations of a particular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70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kind of criticism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summarizing the major points made in a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70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work of criticism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explaining the theoretical background of a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70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certain kind of criticism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7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51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51"/>
          <w:kern w:val="0"/>
          <w:sz w:val="18"/>
          <w:szCs w:val="18"/>
        </w:rPr>
        <w:t>21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51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5. The author of the passage believes that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Black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Fiction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would have been improved had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Rosenblatt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evaluated more carefully the ideological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and historical aspects of Black fiction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attempted to be more objective in his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approach to novels and stories by Black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authors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explored in greater detail the recurrent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thematic concerns of Black fiction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6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throughout its history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established a basis for placing Black fiction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within its own unique literary tradition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assessed the relative literary merit of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0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novels he analyzes thematically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6. The author of the passage refers to James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02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Weldon Johnson‘s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Autobiography of an Ex-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Colored Man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most probably in order to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point out affinities between Rosenblatt‘s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method of thematic analysis and earlier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criticism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clarify the point about expressionistic style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made earlier in the passage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qualify the assessment of Rosenblatt‘s book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made in the first paragraph of the passage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illustrate the affinities among Black novels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disclosed by Rosenblatt‘s literary analysis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give a specific example of one of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19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3" w:space="720" w:equalWidth="0">
            <w:col w:w="5850" w:space="10"/>
            <w:col w:w="29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accomplishments of Rosenblatt‘s work</w:t>
      </w:r>
      <w:r>
        <w:rPr>
          <w:noProof/>
        </w:rPr>
        <w:pict>
          <v:line id="_x0000_s1047" style="position:absolute;left:0;text-align:left;z-index:-251636736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transfer of heat and water vapor from the ocean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to the air above it depends on a disequilibrium at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interface of the water and the air. Within about a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5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Line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millimeter of the water, air temperature is close to that of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For the following question, consider each of the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choices separately and select all that apply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8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7. According to the passage, wind over the ocean</w:t>
      </w: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6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10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the surface water, and the air is nearly saturated with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water vapor. But the differences, however small, are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crucial, and the disequilibrium is maintained by air near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surface mixing with air higher up, which is typically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appreciably cooler and lower in water-vapor content.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air is mixed by means of turbulence that depends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on the wind for its energy. As wind speed increases, so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does turbulence, and thus the rate of heat and moisture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transfer. Detailed understanding of this phenomenon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generally does which of the following?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6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Causes relatively cool, dry air to come into proximity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with the ocean surface.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Maintains a steady rate of heat and moisture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43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transfer between the ocean and the air.</w:t>
      </w:r>
    </w:p>
    <w:p w:rsidR="00351788" w:rsidRDefault="00351788">
      <w:pPr>
        <w:autoSpaceDE w:val="0"/>
        <w:autoSpaceDN w:val="0"/>
        <w:adjustRightInd w:val="0"/>
        <w:spacing w:line="324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C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Causes frequent changes in the temperature of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water at the ocean‘s surface.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1070" w:space="10"/>
            <w:col w:w="507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awaits further study.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(127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0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51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51"/>
          <w:kern w:val="0"/>
          <w:sz w:val="18"/>
          <w:szCs w:val="18"/>
        </w:rPr>
        <w:t>22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8. The passage suggests that if on a certain day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wind were to decrease until there was no wind at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all which of the following would occur?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The air closest to the ocean surface would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become saturated with water vapor.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The air closest to the ocean surface would be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1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warmer than the water.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The amount of moisture in the air closest 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ocean surface would decrease.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The rate of heat and moisture transfer would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1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increase.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The air closest to the ocean would be at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35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4490" w:space="10"/>
            <w:col w:w="1350" w:space="10"/>
            <w:col w:w="29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same temperature as air higher up.</w:t>
      </w:r>
      <w:r>
        <w:rPr>
          <w:noProof/>
        </w:rPr>
        <w:pict>
          <v:line id="_x0000_s1048" style="position:absolute;left:0;text-align:left;z-index:-251635712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3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―I want to criticize the social system, and to show it at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work, at its most intense.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Virginia Woolf‘s provocative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statement about her intentions in writing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Mrs. Dalloway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5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Line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has regularly been ignored by the critics, since it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3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9. In the first paragraph of the passage, the author‘s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attitude toward the literary critics mentioned can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best be described as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disparaging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6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8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15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highlights an aspect of her literary interests very different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from the traditional picture of the ―poetic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novelist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concerned with examining states of reverie and vision and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with following the intricate pathways of individual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consciousness. But Virginia Woolf was a realistic as well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as a poetic novelist, a satirist and social critic as well as a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visionary: literary critics‘ cavalier dismissal of Woolf‘s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social vision will not withstand scrutiny.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8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 her novels, Woolf is deeply engaged by the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questions of how individuals are shaped (or deformed) by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their social environments, how historical forces impinge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on people‘s lives, how class, wealth, and gender help to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determine people‘s fates. Most of her novels are rooted in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 realistically rendered social setting and in a precise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(B) ironic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facetious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skeptical but resigned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disappointed but hopeful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10. It can be inferred from the passage that the most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probable reason Woolf realistically described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social setting in the majority of her novels was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that she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was aware that contemporary literary critics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84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considered the novel to be the most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84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realistic of literary genres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was interested in the effect of a person‘s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82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social milieu on his or her character and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821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1070" w:space="10"/>
            <w:col w:w="507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historical time.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(163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38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51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51"/>
          <w:kern w:val="0"/>
          <w:sz w:val="18"/>
          <w:szCs w:val="18"/>
        </w:rPr>
        <w:t>23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82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actions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needed to be as attentive to detail as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82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possible in her novels in order to support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82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arguments she advanced in them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wanted to show that a painstaking fidelity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82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 the representation of reality did not in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82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any way hamper the artist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wished to prevent critics from charging that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82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her novels were written in an ambiguous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82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and inexact style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3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11. In the context of the passage, ―poetic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is closest in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meaning to</w:t>
      </w:r>
    </w:p>
    <w:p w:rsidR="00351788" w:rsidRDefault="00351788">
      <w:pPr>
        <w:autoSpaceDE w:val="0"/>
        <w:autoSpaceDN w:val="0"/>
        <w:adjustRightInd w:val="0"/>
        <w:spacing w:line="324" w:lineRule="exact"/>
        <w:ind w:left="2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socioeconomic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realistic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C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political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D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visionary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80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4670" w:space="10"/>
            <w:col w:w="1170" w:space="10"/>
            <w:col w:w="290" w:space="10"/>
            <w:col w:w="5740"/>
          </w:cols>
          <w:noEndnote/>
        </w:sectPr>
      </w:pPr>
      <w:r>
        <w:rPr>
          <w:rFonts w:ascii="??" w:hAnsi="??" w:cs="??"/>
          <w:color w:val="000000"/>
          <w:kern w:val="0"/>
          <w:sz w:val="20"/>
          <w:szCs w:val="20"/>
        </w:rPr>
        <w:t>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literary</w:t>
      </w:r>
      <w:r>
        <w:rPr>
          <w:noProof/>
        </w:rPr>
        <w:pict>
          <v:line id="_x0000_s1049" style="position:absolute;left:0;text-align:left;z-index:-251634688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3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1" w:lineRule="exact"/>
        <w:ind w:left="5216"/>
        <w:jc w:val="left"/>
        <w:rPr>
          <w:rFonts w:ascii="Cambria" w:hAnsi="Cambria" w:cs="Cambria"/>
          <w:b/>
          <w:bCs/>
          <w:color w:val="000000"/>
          <w:kern w:val="0"/>
          <w:sz w:val="30"/>
          <w:szCs w:val="30"/>
        </w:rPr>
      </w:pPr>
      <w:r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t>Exercise 5</w:t>
      </w:r>
    </w:p>
    <w:p w:rsidR="00351788" w:rsidRDefault="00351788">
      <w:pPr>
        <w:autoSpaceDE w:val="0"/>
        <w:autoSpaceDN w:val="0"/>
        <w:adjustRightInd w:val="0"/>
        <w:spacing w:line="371" w:lineRule="exact"/>
        <w:ind w:left="5216"/>
        <w:jc w:val="left"/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sectPr w:rsidR="00351788"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9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Many theories have been formulated to explain the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9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researchers were not fully accepted, however, until the</w:t>
      </w: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2" w:space="720" w:equalWidth="0">
            <w:col w:w="6290" w:space="10"/>
            <w:col w:w="56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73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role of grazers such as zooplankton in controlling the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amount of planktonic algae (phytoplankton) in lakes.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65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Line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The first theories of such grazer control were merely</w:t>
      </w:r>
    </w:p>
    <w:p w:rsidR="00351788" w:rsidRDefault="00351788">
      <w:pPr>
        <w:autoSpaceDE w:val="0"/>
        <w:autoSpaceDN w:val="0"/>
        <w:adjustRightInd w:val="0"/>
        <w:spacing w:line="273" w:lineRule="exact"/>
        <w:jc w:val="left"/>
        <w:rPr>
          <w:rFonts w:ascii="Times New Roman" w:hAnsi="Times New Roman"/>
          <w:i/>
          <w:iCs/>
          <w:color w:val="000000"/>
          <w:w w:val="4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i/>
          <w:iCs/>
          <w:color w:val="000000"/>
          <w:w w:val="40"/>
          <w:kern w:val="0"/>
          <w:sz w:val="20"/>
          <w:szCs w:val="20"/>
        </w:rPr>
        <w:t>45</w:t>
      </w:r>
    </w:p>
    <w:p w:rsidR="00351788" w:rsidRDefault="00351788">
      <w:pPr>
        <w:autoSpaceDE w:val="0"/>
        <w:autoSpaceDN w:val="0"/>
        <w:adjustRightInd w:val="0"/>
        <w:spacing w:line="273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grazing rates of zooplankton were determined directly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 the field, by means of new experimental techniques.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Using a specially prepared feeding chamber, Haney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7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6010" w:space="10"/>
            <w:col w:w="270" w:space="10"/>
            <w:col w:w="56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80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5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based on observations of negative correlations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between algal and zooplankton numbers. A low num-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was able to record zooplankton grazing rates in natural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field conditions. In the periods of peak zooplankton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1070" w:space="10"/>
            <w:col w:w="5210" w:space="10"/>
            <w:col w:w="56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81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ber of algal cells in the presence of a high number of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grazers suggested, but did not prove, that the grazers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had removed most of the algae. The converse obser-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i/>
          <w:iCs/>
          <w:color w:val="000000"/>
          <w:w w:val="43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i/>
          <w:iCs/>
          <w:color w:val="000000"/>
          <w:w w:val="43"/>
          <w:kern w:val="0"/>
          <w:sz w:val="20"/>
          <w:szCs w:val="20"/>
        </w:rPr>
        <w:t>50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abundance, that is, in the late spring and in the summer,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Haney recorded maximum daily community grazing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rates, for nutrient-poor lakes and bog lakes, respectively,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6010" w:space="10"/>
            <w:col w:w="270" w:space="10"/>
            <w:col w:w="56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80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10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vation, of the absence of grazers in areas of high</w:t>
      </w:r>
    </w:p>
    <w:p w:rsidR="00351788" w:rsidRDefault="00351788">
      <w:pPr>
        <w:autoSpaceDE w:val="0"/>
        <w:autoSpaceDN w:val="0"/>
        <w:adjustRightInd w:val="0"/>
        <w:spacing w:line="274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phytoplankton concentration, led Hardy to propose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of 6.6 percent and 114 percent of daily phytoplankton</w:t>
      </w:r>
    </w:p>
    <w:p w:rsidR="00351788" w:rsidRDefault="00351788">
      <w:pPr>
        <w:autoSpaceDE w:val="0"/>
        <w:autoSpaceDN w:val="0"/>
        <w:adjustRightInd w:val="0"/>
        <w:spacing w:line="274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production. Cladocerans had higher grazing rates than</w:t>
      </w:r>
    </w:p>
    <w:p w:rsidR="00351788" w:rsidRDefault="00351788">
      <w:pPr>
        <w:autoSpaceDE w:val="0"/>
        <w:autoSpaceDN w:val="0"/>
        <w:adjustRightInd w:val="0"/>
        <w:spacing w:line="274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1070" w:space="10"/>
            <w:col w:w="5210" w:space="10"/>
            <w:col w:w="56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8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his principle of animal exclusion, which hypothe-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sized that phytoplankton produced a repellent that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excluded grazers from regions of high phytoplankton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i/>
          <w:iCs/>
          <w:color w:val="000000"/>
          <w:w w:val="43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i/>
          <w:iCs/>
          <w:color w:val="000000"/>
          <w:w w:val="43"/>
          <w:kern w:val="0"/>
          <w:sz w:val="20"/>
          <w:szCs w:val="20"/>
        </w:rPr>
        <w:t>55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copepods, usually accounting for 80 percent of the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community grazing rate. These rates varied seasonally,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reaching the lowest point in the winter and early spring.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6010" w:space="10"/>
            <w:col w:w="270" w:space="10"/>
            <w:col w:w="56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81" w:lineRule="exact"/>
        <w:ind w:left="65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15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concentration. This was the first suggestion of algal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defenses against grazing.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Haney‘s thorough research provides convincing field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evidence that grazers can exert significant pressure on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1070" w:space="10"/>
            <w:col w:w="5210" w:space="10"/>
            <w:col w:w="56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80" w:lineRule="exact"/>
        <w:ind w:left="139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Perhaps the fact that many of these first studies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i/>
          <w:iCs/>
          <w:color w:val="000000"/>
          <w:w w:val="43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i/>
          <w:iCs/>
          <w:color w:val="000000"/>
          <w:w w:val="43"/>
          <w:kern w:val="0"/>
          <w:sz w:val="20"/>
          <w:szCs w:val="20"/>
        </w:rPr>
        <w:t>60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phytoplankton population.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(461 words)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6010" w:space="10"/>
            <w:col w:w="270" w:space="10"/>
            <w:col w:w="3210" w:space="10"/>
            <w:col w:w="238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8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considered only algae of a size that could be collected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 a net (net phytoplankton), a practice that over-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73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20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25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6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30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35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40</w:t>
      </w:r>
    </w:p>
    <w:p w:rsidR="00351788" w:rsidRDefault="00351788">
      <w:pPr>
        <w:autoSpaceDE w:val="0"/>
        <w:autoSpaceDN w:val="0"/>
        <w:adjustRightInd w:val="0"/>
        <w:spacing w:line="273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looked the smaller phytoplankton (nannoplankton)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that we now know grazers are most likely to feed on,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led to a de-emphasis of the role of grazers in subse-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quent research. Increasingly, as in the individual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studies of Lund, Round, and Reynolds, researchers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began to stress the importance of environmental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factors such as temperature, light, and water move-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ments in controlling algal numbers. These environ-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mental factors were amenable to field monitoring and</w:t>
      </w:r>
    </w:p>
    <w:p w:rsidR="00351788" w:rsidRDefault="00351788">
      <w:pPr>
        <w:autoSpaceDE w:val="0"/>
        <w:autoSpaceDN w:val="0"/>
        <w:adjustRightInd w:val="0"/>
        <w:spacing w:line="273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to simulation in the laboratory. Grazing was believed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to have some effect on algal numbers, especially after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phytoplankton growth rates declined at the end of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bloom periods, but grazing was considered a minor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component of models that predicted algal population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dynamics.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potential magnitude of grazing pressure on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freshwater phytoplankton has only recently been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determined empirically. Studies by Hargrave and</w:t>
      </w:r>
    </w:p>
    <w:p w:rsidR="00351788" w:rsidRDefault="00351788">
      <w:pPr>
        <w:autoSpaceDE w:val="0"/>
        <w:autoSpaceDN w:val="0"/>
        <w:adjustRightInd w:val="0"/>
        <w:spacing w:line="274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Geen estimated natural community grazing rates by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measuring feeding rates of individual zooplankton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species in the laboratory and then computing com-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munity grazing rates for field conditions using the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known population density of grazers. The high esti-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mates of grazing pressure postulated by these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49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51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51"/>
          <w:kern w:val="0"/>
          <w:sz w:val="18"/>
          <w:szCs w:val="18"/>
        </w:rPr>
        <w:t>24</w:t>
      </w:r>
    </w:p>
    <w:p w:rsidR="00351788" w:rsidRDefault="00351788">
      <w:pPr>
        <w:autoSpaceDE w:val="0"/>
        <w:autoSpaceDN w:val="0"/>
        <w:adjustRightInd w:val="0"/>
        <w:spacing w:line="273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1. It can be inferred from the passage that the ―first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theories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of grazer control mentioned in the first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paragraph would have been more convincing if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researchers had been able to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observe high phytoplankton numbers under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natural lake conditions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discover negative correlations between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algae and zooplankton numbers from their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field research</w:t>
      </w:r>
    </w:p>
    <w:p w:rsidR="00351788" w:rsidRDefault="00351788">
      <w:pPr>
        <w:autoSpaceDE w:val="0"/>
        <w:autoSpaceDN w:val="0"/>
        <w:adjustRightInd w:val="0"/>
        <w:spacing w:line="273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understand the central importance of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environmental factors in controlling the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growth rates of phytoplankton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make verifiable correlations of cause and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effect between zooplankton and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phytoplankton numbers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invent laboratory techniques that would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6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have allowed them to bypass their field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627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1070" w:space="10"/>
            <w:col w:w="4770" w:space="10"/>
            <w:col w:w="29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research concerning grazer control</w:t>
      </w:r>
      <w:r>
        <w:rPr>
          <w:noProof/>
        </w:rPr>
        <w:pict>
          <v:line id="_x0000_s1050" style="position:absolute;left:0;text-align:left;z-index:-251633664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2. Which of the following, if true, would call into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question Hardy‘s principle of animal exclusion?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Zooplankton are not the only organisms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18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that are affected by phytoplankton</w:t>
      </w:r>
    </w:p>
    <w:p w:rsidR="00351788" w:rsidRDefault="00351788">
      <w:pPr>
        <w:autoSpaceDE w:val="0"/>
        <w:autoSpaceDN w:val="0"/>
        <w:adjustRightInd w:val="0"/>
        <w:spacing w:line="273" w:lineRule="exact"/>
        <w:ind w:left="18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repellents.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Zooplankton exclusion is unrelated to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8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phytoplankton population density.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Zooplankton population density is higher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8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during some parts of the year than during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8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others.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Net phytoplankton are more likely to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18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exclude zooplankton than are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8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nannoplankton.</w:t>
      </w:r>
    </w:p>
    <w:p w:rsidR="00351788" w:rsidRDefault="00351788">
      <w:pPr>
        <w:autoSpaceDE w:val="0"/>
        <w:autoSpaceDN w:val="0"/>
        <w:adjustRightInd w:val="0"/>
        <w:spacing w:line="273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Phytoplankton numbers can be strongly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8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affected by environmental factors.</w:t>
      </w:r>
    </w:p>
    <w:p w:rsidR="00351788" w:rsidRDefault="00351788">
      <w:pPr>
        <w:autoSpaceDE w:val="0"/>
        <w:autoSpaceDN w:val="0"/>
        <w:adjustRightInd w:val="0"/>
        <w:spacing w:line="38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For the following question, consider each of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choices separately and select all that apply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9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3. The author would be likely to agree with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which of the following statements regarding</w:t>
      </w:r>
    </w:p>
    <w:p w:rsidR="00351788" w:rsidRDefault="00351788">
      <w:pPr>
        <w:autoSpaceDE w:val="0"/>
        <w:autoSpaceDN w:val="0"/>
        <w:adjustRightInd w:val="0"/>
        <w:spacing w:line="273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pressure of grazers on phytoplankton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numbers?</w:t>
      </w:r>
    </w:p>
    <w:p w:rsidR="00351788" w:rsidRDefault="00351788">
      <w:pPr>
        <w:autoSpaceDE w:val="0"/>
        <w:autoSpaceDN w:val="0"/>
        <w:adjustRightInd w:val="0"/>
        <w:spacing w:line="3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Grazing pressure can vary according to the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50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individual type of zooplankton.</w:t>
      </w:r>
    </w:p>
    <w:p w:rsidR="00351788" w:rsidRDefault="00351788">
      <w:pPr>
        <w:autoSpaceDE w:val="0"/>
        <w:autoSpaceDN w:val="0"/>
        <w:adjustRightInd w:val="0"/>
        <w:spacing w:line="295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Grazing pressure can be lower in nutrient-poor lakes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148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than in bog lakes.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C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Grazing tends to exert about the same</w:t>
      </w:r>
    </w:p>
    <w:p w:rsidR="00351788" w:rsidRDefault="00351788">
      <w:pPr>
        <w:autoSpaceDE w:val="0"/>
        <w:autoSpaceDN w:val="0"/>
        <w:adjustRightInd w:val="0"/>
        <w:spacing w:line="273" w:lineRule="exact"/>
        <w:ind w:left="150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pressure as does temperature.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7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51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51"/>
          <w:kern w:val="0"/>
          <w:sz w:val="18"/>
          <w:szCs w:val="18"/>
        </w:rPr>
        <w:t>25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51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4. It can be inferred from the passage that one way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 which many of the early researchers on grazer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control could have improved their data would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have been to</w:t>
      </w:r>
    </w:p>
    <w:p w:rsidR="00351788" w:rsidRDefault="00351788">
      <w:pPr>
        <w:autoSpaceDE w:val="0"/>
        <w:autoSpaceDN w:val="0"/>
        <w:adjustRightInd w:val="0"/>
        <w:spacing w:line="273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emphasize the effects of temperature, rather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than of light, on phytoplankton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disregard nannoplankton in their analysis of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phytoplankton numbers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collect phytoplankton of all sizes before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analyzing the extent of phytoplankton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concentration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recognize that phytoplankton other than net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phytoplankton could be collected in a net</w:t>
      </w:r>
    </w:p>
    <w:p w:rsidR="00351788" w:rsidRDefault="00351788">
      <w:pPr>
        <w:autoSpaceDE w:val="0"/>
        <w:autoSpaceDN w:val="0"/>
        <w:adjustRightInd w:val="0"/>
        <w:spacing w:line="273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understand the crucial significance of net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phytoplankton in the diet of zooplankton</w:t>
      </w:r>
    </w:p>
    <w:p w:rsidR="00351788" w:rsidRDefault="00351788">
      <w:pPr>
        <w:autoSpaceDE w:val="0"/>
        <w:autoSpaceDN w:val="0"/>
        <w:adjustRightInd w:val="0"/>
        <w:spacing w:line="38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5. According to the passage, Hargrave and Geen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did which of the following in their experiments?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They compared the grazing rates of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individual zooplankton species in the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laboratory with the natural grazing rates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these species.</w:t>
      </w:r>
    </w:p>
    <w:p w:rsidR="00351788" w:rsidRDefault="00351788">
      <w:pPr>
        <w:autoSpaceDE w:val="0"/>
        <w:autoSpaceDN w:val="0"/>
        <w:adjustRightInd w:val="0"/>
        <w:spacing w:line="273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The hypothesized about the population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82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density of grazers in natural habitats by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using data concerning the population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82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density of grazers in the laboratory.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They estimated the community grazing rates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84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zooplankton in the laboratory by using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84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data concerning the natural community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84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grazing rates of zooplankton.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They estimated the natural community</w:t>
      </w:r>
    </w:p>
    <w:p w:rsidR="00351788" w:rsidRDefault="00351788">
      <w:pPr>
        <w:autoSpaceDE w:val="0"/>
        <w:autoSpaceDN w:val="0"/>
        <w:adjustRightInd w:val="0"/>
        <w:spacing w:line="274" w:lineRule="exact"/>
        <w:ind w:left="82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grazing rates of zooplankton by using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84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data concerning the known population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84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density of phytoplankton.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They estimated the natural community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82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grazing rates of zooplankton by using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80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laboratory data concerning the grazing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828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3" w:space="720" w:equalWidth="0">
            <w:col w:w="5850" w:space="10"/>
            <w:col w:w="29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rates of individual zooplankton species.</w:t>
      </w:r>
      <w:r>
        <w:rPr>
          <w:noProof/>
        </w:rPr>
        <w:pict>
          <v:line id="_x0000_s1051" style="position:absolute;left:0;text-align:left;z-index:-251632640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36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belief that art originates in intuitive rather than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rational faculties was worked out historically and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philosophically in the somewhat wearisome volumes of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5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Line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Benedetto Croce, who is usually considered the originator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6. The passage suggests that which of the following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would most likely have occurred if linear perspective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and anatomy had not come to influence artistic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endeavor?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80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6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5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of a new aesthetic. Croce was, in fact, expressing a very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(A) The craftsmanship that shaped Gothic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1070" w:space="10"/>
            <w:col w:w="5270" w:space="10"/>
            <w:col w:w="55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old idea. Long before the Romantics stressed intuition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and self-expression, the frenzy of inspiration was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regarded as fundamental to art, but philosophers had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always assumed it must be controlled by law and by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5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10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intellectual power of putting things into harmonious order.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This general philosophic concept of art was supported by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technical necessities. It was necessary to master certain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laws and to use intellect in order to build Gothic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cathedrals, or set up the stained glass windows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3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architecture would have continued to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53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dominate artists‘ outlooks.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Some other technical elements would have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3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been adopted to discipline artistic inspiration.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Intellectual control over artistic inspiration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53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would not have influenced painting as it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3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did architecture.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The role of intuitive inspiration would not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53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have remained fundamental to theories of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533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2" w:space="720" w:equalWidth="0">
            <w:col w:w="6350" w:space="10"/>
            <w:col w:w="55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15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Chartres. When this bracing element of craftsmanship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ceased to dominate artists‘ outlook, new technical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elements had to be adopted to maintain the intellectual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element in art. Such were linear perspective and anatomy.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695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(156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8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51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51"/>
          <w:kern w:val="0"/>
          <w:sz w:val="18"/>
          <w:szCs w:val="18"/>
        </w:rPr>
        <w:t>26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artistic creation.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The assumptions of aesthetic philosophers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before Croce would have been invalidated.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8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7. Select the sentence in the passage that indicates a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traditional assumption of aesthetic philosophers.</w:t>
      </w:r>
    </w:p>
    <w:p w:rsidR="00351788" w:rsidRDefault="00351788">
      <w:pPr>
        <w:autoSpaceDE w:val="0"/>
        <w:autoSpaceDN w:val="0"/>
        <w:adjustRightInd w:val="0"/>
        <w:spacing w:line="396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3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8. The author mentions ―linear perspective and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anatomy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in the last sentence in order to do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which of the following ?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Expand his argument to include painting as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well as architecture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Indicate his disagreement with Croce‘s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theory of the origins of art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Support his point that rational order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some kind has often seemed to discipline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artistic inspiration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Explain the rational elements in Gothic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painting that corresponded to craftsmanship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 Gothic architecture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Show the increasing sophistication of artists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1070" w:space="10"/>
            <w:col w:w="4770" w:space="10"/>
            <w:col w:w="29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after the Gothic period</w:t>
      </w:r>
      <w:r>
        <w:rPr>
          <w:noProof/>
        </w:rPr>
        <w:pict>
          <v:line id="_x0000_s1052" style="position:absolute;left:0;text-align:left;z-index:-251631616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Nahuatl, like Greek and German, is a language that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allows the formation of extensive compounds. By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combination of radicals or semantic elements, single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5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Line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compound words can express complex conceptual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9. According to the passage, some abstract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universal ideas can be expressed in Nahuatl by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taking away from a word any reference to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particular instances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6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8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15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relations, often of an abstract universal character.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tlamatinime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(―those who know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  <w:r>
        <w:rPr>
          <w:rFonts w:ascii="Times New Roman" w:hAnsi="Times New Roman"/>
          <w:color w:val="000000"/>
          <w:kern w:val="0"/>
          <w:sz w:val="20"/>
          <w:szCs w:val="20"/>
        </w:rPr>
        <w:t>) were able to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use this rich stock of abstract terms to express the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nuances of their thought. They also availed themselves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other forms of expression with metaphorical meaning,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some probably original, some derived from Toltec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coinages. Of these forms the most characteristic in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Nahuatl is the juxtaposition of two words that, because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they are synonyms, associated terms, or even contraries,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complement each other to evoke one single idea. Used as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metaphor, the juxtaposed terms connote specific or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essential traits of the being they refer to, introducing a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mode of poetry as an almost habitual form of expression.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(B) removing a word from its associations with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other words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giving a word a new and opposite meaning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putting various meaningful elements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together in one word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turning each word of a phrase into a poetic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52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metaphor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For the following question, consider each of the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choices separately and select all that apply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10. It can be inferred solely from the information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 the passage EXCEPT that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1070" w:space="10"/>
            <w:col w:w="507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0" w:lineRule="exact"/>
        <w:ind w:left="466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(140 words)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167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all abstract universal ideas are ideas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46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complex relations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6167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some record or evidence of the thought of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646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tlamatinime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exists</w:t>
      </w:r>
    </w:p>
    <w:p w:rsidR="00351788" w:rsidRDefault="00351788">
      <w:pPr>
        <w:autoSpaceDE w:val="0"/>
        <w:autoSpaceDN w:val="0"/>
        <w:adjustRightInd w:val="0"/>
        <w:spacing w:line="323" w:lineRule="exact"/>
        <w:ind w:left="6167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C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metaphors are always used in Nahuatl to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646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express abstract conceptual relationships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6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ind w:left="5864"/>
        <w:jc w:val="left"/>
        <w:rPr>
          <w:rFonts w:ascii="Times New Roman" w:hAnsi="Times New Roman"/>
          <w:color w:val="000000"/>
          <w:kern w:val="0"/>
          <w:sz w:val="18"/>
          <w:szCs w:val="18"/>
        </w:rPr>
        <w:sectPr w:rsidR="00351788">
          <w:type w:val="continuous"/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  <w:r>
        <w:rPr>
          <w:rFonts w:ascii="Times New Roman" w:hAnsi="Times New Roman"/>
          <w:color w:val="000000"/>
          <w:kern w:val="0"/>
          <w:sz w:val="18"/>
          <w:szCs w:val="18"/>
        </w:rPr>
        <w:t>27</w:t>
      </w:r>
      <w:r>
        <w:rPr>
          <w:noProof/>
        </w:rPr>
        <w:pict>
          <v:line id="_x0000_s1053" style="position:absolute;left:0;text-align:left;z-index:-251630592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36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Since science tries to deal with reality, even the most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precise sciences normally work with more or less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imperfectly understood approximations toward which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5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Line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scientists must maintain an appropriate skepticism. Thus,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11. According to the passage, scientists are skeptical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toward their equations because scientists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work to explain real, rather than theoretical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or simplified, situations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6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8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8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20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for instance, it may come as a shock to mathematicians to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learn that the Schrodinger equation for the hydrogen atom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is not a literally correct description of this atom, but only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 approximation to a somewhat more correct equation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taking account of spin, magnetic dipole, and relativistic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effects; and that this corrected equation is itself only an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imperfect approximation to an infinite set of quantum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field-theoretical equations. Physicists, looking at the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original Schrodinger equation, learn to sense in it the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presence of many invisible terms in addition to the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differential terms visible, and this sense inspires an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entirely appropriate disregard for the purely technical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features of the equation. This very healthy skepticism is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foreign to the mathematical approach. Mathematics must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deal with well-defined situations. Thus, mathematicians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depend on an intellectual effort outside of mathematics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for the crucial specification of the approximation that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(B) know that well-defined problems are often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most difficult to solve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are unable to express their data in terms of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multiple variables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are unwilling to relax the axioms they have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developed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are unable to accept mathematical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explanations of natural phenomena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12. The author implies that scientists develop a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healthy skepticism because they are aware that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mathematicians are better able to solve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problems than are scientists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changes in axiomatic propositions will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inevitably undermine scientific arguments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well-defined situations are necessary for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design of reliable experiments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27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1070" w:space="10"/>
            <w:col w:w="507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mathematics is to take literally.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(177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>28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(D) mathematical solutions can rarely be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42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applied to real problems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some factors in most situations must remain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425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4670" w:space="10"/>
            <w:col w:w="1170" w:space="10"/>
            <w:col w:w="490" w:space="10"/>
            <w:col w:w="55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unknown</w:t>
      </w:r>
      <w:r>
        <w:rPr>
          <w:noProof/>
        </w:rPr>
        <w:pict>
          <v:line id="_x0000_s1054" style="position:absolute;left:0;text-align:left;z-index:-251629568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3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1" w:lineRule="exact"/>
        <w:ind w:left="5216"/>
        <w:jc w:val="left"/>
        <w:rPr>
          <w:rFonts w:ascii="Cambria" w:hAnsi="Cambria" w:cs="Cambria"/>
          <w:b/>
          <w:bCs/>
          <w:color w:val="000000"/>
          <w:kern w:val="0"/>
          <w:sz w:val="30"/>
          <w:szCs w:val="30"/>
        </w:rPr>
      </w:pPr>
      <w:r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t>Exercise 6</w:t>
      </w:r>
    </w:p>
    <w:p w:rsidR="00351788" w:rsidRDefault="00351788">
      <w:pPr>
        <w:autoSpaceDE w:val="0"/>
        <w:autoSpaceDN w:val="0"/>
        <w:adjustRightInd w:val="0"/>
        <w:spacing w:line="371" w:lineRule="exact"/>
        <w:ind w:left="5216"/>
        <w:jc w:val="left"/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sectPr w:rsidR="00351788"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9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48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Some modern anthropologists hold that biological</w:t>
      </w:r>
    </w:p>
    <w:p w:rsidR="00351788" w:rsidRDefault="00351788">
      <w:pPr>
        <w:autoSpaceDE w:val="0"/>
        <w:autoSpaceDN w:val="0"/>
        <w:adjustRightInd w:val="0"/>
        <w:spacing w:line="273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evolution has shaped not only human morphology but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also human behavior. The role those anthropologists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65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Line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ascribe to evolution is not of dictating the details of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9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1. Which of the following most probably provides</w:t>
      </w:r>
    </w:p>
    <w:p w:rsidR="00351788" w:rsidRDefault="00351788">
      <w:pPr>
        <w:autoSpaceDE w:val="0"/>
        <w:autoSpaceDN w:val="0"/>
        <w:adjustRightInd w:val="0"/>
        <w:spacing w:line="273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 appropriate analogy from human morphol-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ogy for the ―details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versus ―constraints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distinction made in the passage in relation to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80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2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6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20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human behavior but one of imposing constraints—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ways of feeling, thinking, and acting that ―come natu-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rally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in archetypal situations in any culture. Our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―frailties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–emotions and motives such as rage, fear,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greed, gluttony, joy, lust, love—may be a very mixed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assortment, but they share at least one immediate</w:t>
      </w:r>
    </w:p>
    <w:p w:rsidR="00351788" w:rsidRDefault="00351788">
      <w:pPr>
        <w:autoSpaceDE w:val="0"/>
        <w:autoSpaceDN w:val="0"/>
        <w:adjustRightInd w:val="0"/>
        <w:spacing w:line="274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quality: we are, as we say, ―in the grip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of them. And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thus they give us our sense of constraints.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41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Unhappily, some of those frailties—our need for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ever-increasing security among them—are presently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maladaptive. Yet beneath the overlay of cultural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detail, they, too, are said to be biological in direction,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and therefore as natural to us as are our appendixes.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We would need to comprehend thoroughly their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adaptive origins in order to understand how badly they</w:t>
      </w:r>
    </w:p>
    <w:p w:rsidR="00351788" w:rsidRDefault="00351788">
      <w:pPr>
        <w:autoSpaceDE w:val="0"/>
        <w:autoSpaceDN w:val="0"/>
        <w:adjustRightInd w:val="0"/>
        <w:spacing w:line="273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guide us now. And we might then begin to resist their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pressure.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56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51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51"/>
          <w:kern w:val="0"/>
          <w:sz w:val="18"/>
          <w:szCs w:val="18"/>
        </w:rPr>
        <w:t>29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human behavior?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The ability of most people to see all the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6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colors of the visible spectrum as against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6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most people‘s inability to name any but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6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primary colors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The ability of even the least fortunate</w:t>
      </w:r>
    </w:p>
    <w:p w:rsidR="00351788" w:rsidRDefault="00351788">
      <w:pPr>
        <w:autoSpaceDE w:val="0"/>
        <w:autoSpaceDN w:val="0"/>
        <w:adjustRightInd w:val="0"/>
        <w:spacing w:line="274" w:lineRule="exact"/>
        <w:ind w:left="6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people to show compassion as against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6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people‘s inability to mask their feelings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6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completely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The ability of some people to dive to great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6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depths as against most people‘s inability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6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to swim long distances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The psychological profile of those people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6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who are able to delay gratification as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6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against people‘s inability to control their</w:t>
      </w:r>
    </w:p>
    <w:p w:rsidR="00351788" w:rsidRDefault="00351788">
      <w:pPr>
        <w:autoSpaceDE w:val="0"/>
        <w:autoSpaceDN w:val="0"/>
        <w:adjustRightInd w:val="0"/>
        <w:spacing w:line="273" w:lineRule="exact"/>
        <w:ind w:left="6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lives completely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The greater lung capacity of mountain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6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peoples that helps them live in oxygen-poor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6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air as against people‘s inability to fly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6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without special apparatus</w:t>
      </w:r>
    </w:p>
    <w:p w:rsidR="00351788" w:rsidRDefault="00351788">
      <w:pPr>
        <w:autoSpaceDE w:val="0"/>
        <w:autoSpaceDN w:val="0"/>
        <w:adjustRightInd w:val="0"/>
        <w:spacing w:line="38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2. It can be inferred that in his discussion of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maladaptive frailties the author assumes that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evolution does not favor the emergence of</w:t>
      </w:r>
    </w:p>
    <w:p w:rsidR="00351788" w:rsidRDefault="00351788">
      <w:pPr>
        <w:autoSpaceDE w:val="0"/>
        <w:autoSpaceDN w:val="0"/>
        <w:adjustRightInd w:val="0"/>
        <w:spacing w:line="273" w:lineRule="exact"/>
        <w:ind w:left="6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adaptive characteristics over the emergence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6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maladaptive ones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any structure or behavior not positively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6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adaptive is regarded as transitory in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6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evolutionary theory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maladaptive characteristics, once fixed,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6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make the emergence of other maladaptive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6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characteristics more likely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the designation of a characteristic as being</w:t>
      </w:r>
    </w:p>
    <w:p w:rsidR="00351788" w:rsidRDefault="00351788">
      <w:pPr>
        <w:autoSpaceDE w:val="0"/>
        <w:autoSpaceDN w:val="0"/>
        <w:adjustRightInd w:val="0"/>
        <w:spacing w:line="274" w:lineRule="exact"/>
        <w:ind w:left="6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maladaptive must always remain highly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6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tentative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changes in the total human environment can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627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1070" w:space="10"/>
            <w:col w:w="4770" w:space="10"/>
            <w:col w:w="29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outpace evolutionary change</w:t>
      </w:r>
      <w:r>
        <w:rPr>
          <w:noProof/>
        </w:rPr>
        <w:pict>
          <v:line id="_x0000_s1055" style="position:absolute;left:0;text-align:left;z-index:-251628544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18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3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molecules of carbon dioxide in the Earth‘s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atmosphere affect the heat balance of the Earth by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acting as a one-way screen. Although these molecules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5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Line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allow radiation at visible wavelengths, where most of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3. According to the passage, the greatest part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solar energy that reaches the Earth is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concentrated in the infrared spectrum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concentrated at visible wavelengths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8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10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the energy of sunlight is concentrated, to pass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through, they absorb some of the longer-wavelength,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infrared emissions radiated from the Earth‘s surface,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radiation that would otherwise be transmitted back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into space. For the Earth to maintain a constant aver age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temperature, such emissions from the planet must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balance incoming solar radiation. If there were no car-bon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dioxide in the atmosphere, heat would escape from the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Earth much more easily. The surface temperature would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 so much lower that the oceans might be a solid mass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(C) absorbed by carbon dioxide molecules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absorbed by atmospheric water vapor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reflected back to space by snow and ice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For the following question, consider each of the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choices separately and select all that apply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4. According to the passage, atmospheric carbon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dioxide performs which of the following functions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absorbing radiation at visible wavelengths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1070" w:space="10"/>
            <w:col w:w="507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2" w:lineRule="exact"/>
        <w:ind w:left="65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15</w:t>
      </w:r>
    </w:p>
    <w:p w:rsidR="00351788" w:rsidRDefault="00351788">
      <w:pPr>
        <w:autoSpaceDE w:val="0"/>
        <w:autoSpaceDN w:val="0"/>
        <w:adjustRightInd w:val="0"/>
        <w:spacing w:line="302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of ice.</w:t>
      </w:r>
    </w:p>
    <w:p w:rsidR="00351788" w:rsidRDefault="00351788">
      <w:pPr>
        <w:autoSpaceDE w:val="0"/>
        <w:autoSpaceDN w:val="0"/>
        <w:adjustRightInd w:val="0"/>
        <w:spacing w:line="302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(120 words)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absorbing outgoing radiation from the Earth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1070" w:space="10"/>
            <w:col w:w="3590" w:space="10"/>
            <w:col w:w="147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6" w:lineRule="exact"/>
        <w:ind w:left="6167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C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helping to retain heat near the Earth‘s surface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ind w:left="5864"/>
        <w:jc w:val="left"/>
        <w:rPr>
          <w:rFonts w:ascii="Times New Roman" w:hAnsi="Times New Roman"/>
          <w:color w:val="000000"/>
          <w:kern w:val="0"/>
          <w:sz w:val="18"/>
          <w:szCs w:val="18"/>
        </w:rPr>
        <w:sectPr w:rsidR="00351788">
          <w:type w:val="continuous"/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  <w:r>
        <w:rPr>
          <w:rFonts w:ascii="Times New Roman" w:hAnsi="Times New Roman"/>
          <w:color w:val="000000"/>
          <w:kern w:val="0"/>
          <w:sz w:val="18"/>
          <w:szCs w:val="18"/>
        </w:rPr>
        <w:t>30</w:t>
      </w:r>
      <w:r>
        <w:rPr>
          <w:noProof/>
        </w:rPr>
        <w:pict>
          <v:line id="_x0000_s1056" style="position:absolute;left:0;text-align:left;z-index:-251627520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18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3" w:lineRule="exact"/>
        <w:ind w:left="150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Initially the Vinaver theory that Malory‘s eight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1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romances, once thought to be fundamentally unified.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21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were in fact eight independent works produced both a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5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Line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sense of relief and an unpleasant shock. Vinaver‘s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For the following question, consider each of the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choices separately and select all that apply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5. It can be inferred from the passage that the author</w:t>
      </w: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8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15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theory comfortably explained away the apparent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5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contradictions of chronology and made each romance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5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independently satisfying. It was, however, disagreeable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to find that what had been thought of as one book was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now eight books. Part of this response was the natural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5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reaction to the disturbance of set ideas. Nevertheless,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even now, after lengthy consideration of the theory‘s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refined but legitimate observations, one cannot avoid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5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conclusion that the eight romances are only one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work. It is not quite a matter of disagreeing with the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theory of independence, but of rejecting its implications: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5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that the romances may be taken in any or no particular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5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order, that they have no cumulative effect, and that they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are as separate as the works of a modern novelist.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47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(154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9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51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51"/>
          <w:kern w:val="0"/>
          <w:sz w:val="18"/>
          <w:szCs w:val="18"/>
        </w:rPr>
        <w:t>31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believes which of the following about Malory‘s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works?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6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6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There are meaningful links between and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38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among the romances.</w:t>
      </w:r>
    </w:p>
    <w:p w:rsidR="00351788" w:rsidRDefault="00351788">
      <w:pPr>
        <w:autoSpaceDE w:val="0"/>
        <w:autoSpaceDN w:val="0"/>
        <w:adjustRightInd w:val="0"/>
        <w:spacing w:line="324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The subtleties of the romances are obscured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when they are taken as one work.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C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Any contradictions in chronology among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42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romances are less important than their over-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2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all unity.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6. The author of the passage concedes which of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following about the Vinaver theory?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It gives a clearer understanding of the unity of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0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Malory‘s romances.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It demonstrates the irrationality of considering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1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Malory‘s romances to be unified.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It establishes acceptable links between Malory‘s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1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romances and modern novels.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It unifies earlier and later theories concerning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1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chronology of Malory‘s romances.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It makes valid and subtle comments about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Malory‘s romances.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7. Select the sentence in the passage that suggests that, in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evaluating the Vinaver theory, some critics were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initially biased by previous interpretations of Malory‘s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1130" w:space="10"/>
            <w:col w:w="4710" w:space="10"/>
            <w:col w:w="29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work.</w:t>
      </w:r>
      <w:r>
        <w:rPr>
          <w:noProof/>
        </w:rPr>
        <w:pict>
          <v:line id="_x0000_s1057" style="position:absolute;left:0;text-align:left;z-index:-251626496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9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3" w:lineRule="exact"/>
        <w:ind w:left="136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historian Frederick J. Turner wrote in the 1890‘s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that the agrarian discontent that had been developing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steadily in the United States since about 1870 had been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65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Line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precipitated by the closing of the internal frontier--that is,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6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9. According to the author, changes in the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conditions of international trade resulted in an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underestimation of the amount of new land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that was being famed in the United States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80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2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6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20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the depletion of available new land needed for further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expansion of the American farming system. Actually,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however, new lands were taken up for farming in the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United States throughout and beyond the nineteenth</w:t>
      </w:r>
    </w:p>
    <w:p w:rsidR="00351788" w:rsidRDefault="00351788">
      <w:pPr>
        <w:autoSpaceDE w:val="0"/>
        <w:autoSpaceDN w:val="0"/>
        <w:adjustRightInd w:val="0"/>
        <w:spacing w:line="273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century. The emphasis of the presumed disappearance of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American frontier obscured the great importance of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changes in the conditions and consequences of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international trade that occurred during the second half of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nineteenth century. Huge tracts of land were being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settled and farmed in Argentina, Australia, Canada, and in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American West, and these areas were joined with one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another and with the countries of Europe into an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interdependent market system. Consequently, agrarian</w:t>
      </w:r>
    </w:p>
    <w:p w:rsidR="00351788" w:rsidRDefault="00351788">
      <w:pPr>
        <w:autoSpaceDE w:val="0"/>
        <w:autoSpaceDN w:val="0"/>
        <w:adjustRightInd w:val="0"/>
        <w:spacing w:line="273" w:lineRule="exact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depressions no longer were local or national in scope, and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they struck several nations whose internal frontiers had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not vanished or were not about to vanish. Between the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early 1870‘s and the 1890‘s, the mounting agrarian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discontent in America paralleled the almost uninterrupted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decline in the prices of American agricultural products on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foreign markets.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32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(198 words)</w:t>
      </w:r>
    </w:p>
    <w:p w:rsidR="00351788" w:rsidRDefault="00351788">
      <w:pPr>
        <w:autoSpaceDE w:val="0"/>
        <w:autoSpaceDN w:val="0"/>
        <w:adjustRightInd w:val="0"/>
        <w:spacing w:line="372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8. The author is primarily concerned with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2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showing that a certain interpretation is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better supported by the evidence than is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 alternative explanation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developing an alternative interpretation by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using sources of evidence that formerly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had been unavailable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questioning the accuracy of the evidence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that most scholars have used to counter</w:t>
      </w:r>
    </w:p>
    <w:p w:rsidR="00351788" w:rsidRDefault="00351788">
      <w:pPr>
        <w:autoSpaceDE w:val="0"/>
        <w:autoSpaceDN w:val="0"/>
        <w:adjustRightInd w:val="0"/>
        <w:spacing w:line="274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author‘s own interpretation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reviewing the evidence that formerly had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been thought to obscure a valid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interpretation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presenting evidence in support of a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controversial version of an earlier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interpretation.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51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51"/>
          <w:kern w:val="0"/>
          <w:sz w:val="18"/>
          <w:szCs w:val="18"/>
        </w:rPr>
        <w:t>32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(B) underutilization of relatively small but rich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plots of land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overexpansion of the world transportation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network for shipping agricultural</w:t>
      </w:r>
    </w:p>
    <w:p w:rsidR="00351788" w:rsidRDefault="00351788">
      <w:pPr>
        <w:autoSpaceDE w:val="0"/>
        <w:autoSpaceDN w:val="0"/>
        <w:adjustRightInd w:val="0"/>
        <w:spacing w:line="273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products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extension of agrarian depressions beyond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72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national boundaries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emphasis on the importance of market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forces in determining the prices of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agricultural products</w:t>
      </w:r>
    </w:p>
    <w:p w:rsidR="00351788" w:rsidRDefault="00351788">
      <w:pPr>
        <w:autoSpaceDE w:val="0"/>
        <w:autoSpaceDN w:val="0"/>
        <w:adjustRightInd w:val="0"/>
        <w:spacing w:line="38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10. The author implies that, after certain territories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and countries had been joined into an</w:t>
      </w:r>
    </w:p>
    <w:p w:rsidR="00351788" w:rsidRDefault="00351788">
      <w:pPr>
        <w:autoSpaceDE w:val="0"/>
        <w:autoSpaceDN w:val="0"/>
        <w:adjustRightInd w:val="0"/>
        <w:spacing w:line="273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interdependent market system in the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nineteenth century, agrarian depressions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within that system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spread to several nations, excluding those in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7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which the internal frontier remained open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manifested themselves in several nations,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including those in which new land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remained available for farming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slowed down the pace of new technological</w:t>
      </w:r>
    </w:p>
    <w:p w:rsidR="00351788" w:rsidRDefault="00351788">
      <w:pPr>
        <w:autoSpaceDE w:val="0"/>
        <w:autoSpaceDN w:val="0"/>
        <w:adjustRightInd w:val="0"/>
        <w:spacing w:line="273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developments in international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communications and transportation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affected the local and national prices of the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nonagricultural products of several nations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encouraged several nations to sell more of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their agricultural products on foreign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markets</w:t>
      </w:r>
    </w:p>
    <w:p w:rsidR="00351788" w:rsidRDefault="00351788">
      <w:pPr>
        <w:autoSpaceDE w:val="0"/>
        <w:autoSpaceDN w:val="0"/>
        <w:adjustRightInd w:val="0"/>
        <w:spacing w:line="338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3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11. The author‘s argument implies that, compared</w:t>
      </w:r>
    </w:p>
    <w:p w:rsidR="00351788" w:rsidRDefault="00351788">
      <w:pPr>
        <w:autoSpaceDE w:val="0"/>
        <w:autoSpaceDN w:val="0"/>
        <w:adjustRightInd w:val="0"/>
        <w:spacing w:line="274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to the yearly price changes that actually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occurred on foreign agricultural markets during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1880‘s, American farmers would have most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preferred yearly price changes that were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much smaller and in the same direction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much smaller but in the opposite direction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slightly smaller and in the same direction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similar in size but in the opposite direction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1070" w:space="10"/>
            <w:col w:w="4770" w:space="10"/>
            <w:col w:w="29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slightly greater and in the same direction</w:t>
      </w:r>
      <w:r>
        <w:rPr>
          <w:noProof/>
        </w:rPr>
        <w:pict>
          <v:line id="_x0000_s1058" style="position:absolute;left:0;text-align:left;z-index:-251625472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When the same parameters and quantitative theory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are used to analyze both termite colonies and troops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rhesus macaques, we will have a unified science of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sociobiology. I have been increasingly impressed with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functional similarities between insect and vertebrate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societies and less so with the structural differences that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seem, at first glance, to constitute such an immense gulf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between them. Consider termites and macaques. Both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form cooperative groups that occupy territories. In both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kinds of society there is a well-marked division of labor.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Members of both groups communicate to each other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hunger, alarm, hostility, caste status or rank, and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reproductive status. From the specialist‘s point of view,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this comparison may at first seem facile—or worse. But it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is out of such deliberate oversimplification that the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12. Which of the following best summarizes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author‘s main point?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Oversimplified comparisons of animal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societies could diminish the likelihood of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developing a unified science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sociobiology.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Understanding the ways in which animals as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different as termites and rhesus macaques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resemble each other requires train in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both biology and sociology.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Most animals organize themselves into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societies that exhibit patterns of group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behavior similar to those of human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societies.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Animals as different as termites and rhesus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beginnings of a general theory are made.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(134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7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51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51"/>
          <w:kern w:val="0"/>
          <w:sz w:val="18"/>
          <w:szCs w:val="18"/>
        </w:rPr>
        <w:t>33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macaques follow certain similar and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predictable patterns of behavior.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A study of the similarities between insect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and vertebrate societies could provide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basis for a unified science of sociobiology.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8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13. Select the sentence in the passage in which the author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suggests that There are significant structural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differences</w:t>
      </w:r>
    </w:p>
    <w:p w:rsidR="00351788" w:rsidRDefault="00351788">
      <w:pPr>
        <w:autoSpaceDE w:val="0"/>
        <w:autoSpaceDN w:val="0"/>
        <w:adjustRightInd w:val="0"/>
        <w:ind w:left="1381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4510" w:space="10"/>
            <w:col w:w="1330" w:space="10"/>
            <w:col w:w="29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between insect and vertebrate societies.</w:t>
      </w:r>
      <w:r>
        <w:rPr>
          <w:noProof/>
        </w:rPr>
        <w:pict>
          <v:line id="_x0000_s1059" style="position:absolute;left:0;text-align:left;z-index:-251624448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3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1" w:lineRule="exact"/>
        <w:ind w:left="5216"/>
        <w:jc w:val="left"/>
        <w:rPr>
          <w:rFonts w:ascii="Cambria" w:hAnsi="Cambria" w:cs="Cambria"/>
          <w:b/>
          <w:bCs/>
          <w:color w:val="000000"/>
          <w:kern w:val="0"/>
          <w:sz w:val="30"/>
          <w:szCs w:val="30"/>
        </w:rPr>
      </w:pPr>
      <w:r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t>Exercise 7</w:t>
      </w:r>
    </w:p>
    <w:p w:rsidR="00351788" w:rsidRDefault="00351788">
      <w:pPr>
        <w:autoSpaceDE w:val="0"/>
        <w:autoSpaceDN w:val="0"/>
        <w:adjustRightInd w:val="0"/>
        <w:spacing w:line="371" w:lineRule="exact"/>
        <w:ind w:left="5216"/>
        <w:jc w:val="left"/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sectPr w:rsidR="00351788"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36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Hydrogeology is a science dealing with the properties,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distribution, and circulation of water on the surface of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land, in the soil and underlying rocks, and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1. It can be inferred that which of the following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is most likely to be the subject of study by a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geohydrologist?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6" w:lineRule="exact"/>
        <w:ind w:left="511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Line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11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8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511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10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in the atmosphere. The term ―geohydrology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is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sometimes erroneously used as a synonym for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―hydrogeology.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Geohydrology is concerned with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underground water. There are many formations that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contain water but are not part of the hydrologic cycle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because of geologic changes that have isolated them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underground. These systems are properly termed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geohydrologic but not hydrogeologic. Only when a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system possesses natural or artificial boundaries that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associate the water within it with the hydrologic cycle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may the entire system properly be termed hydrogeologic.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688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(107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51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51"/>
          <w:kern w:val="0"/>
          <w:sz w:val="18"/>
          <w:szCs w:val="18"/>
        </w:rPr>
        <w:t>34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(A) Soft, porous rock being worn away by a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waterfall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Water depositing minerals on the banks of a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gorge through which the water runs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The trapping of water in a sealed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underground rock cavern through the action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an earthquake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Water becoming unfit to drink through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release of pollutants into it from a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manufacturing plant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The changing course of a river channel as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action of the water wears away the rocks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past which the river flows</w:t>
      </w:r>
    </w:p>
    <w:p w:rsidR="00351788" w:rsidRDefault="00351788">
      <w:pPr>
        <w:autoSpaceDE w:val="0"/>
        <w:autoSpaceDN w:val="0"/>
        <w:adjustRightInd w:val="0"/>
        <w:spacing w:line="396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3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2. The author refers to ―many formations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primarily in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order to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clarify a distinction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introduce a subject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draw an analogy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emphasize a similarity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1070" w:space="10"/>
            <w:col w:w="4770" w:space="10"/>
            <w:col w:w="29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resolve a conflict</w:t>
      </w:r>
      <w:r>
        <w:rPr>
          <w:noProof/>
        </w:rPr>
        <w:pict>
          <v:line id="_x0000_s1060" style="position:absolute;left:0;text-align:left;z-index:-251623424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3" w:lineRule="exact"/>
        <w:ind w:left="145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 the 1750‘s, when salons were firmly established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26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 France, some English women, who called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6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themselves ―Bluestocking,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followed the example of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4. The author refers to differences in social back-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ground between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salonnieres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and Bluestockings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 order to do which of the following?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0" w:lineRule="exact"/>
        <w:ind w:left="655"/>
        <w:jc w:val="left"/>
        <w:rPr>
          <w:rFonts w:ascii="Times New Roman" w:hAnsi="Times New Roman"/>
          <w:i/>
          <w:iCs/>
          <w:color w:val="000000"/>
          <w:w w:val="62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w w:val="62"/>
          <w:kern w:val="0"/>
          <w:sz w:val="20"/>
          <w:szCs w:val="20"/>
        </w:rPr>
        <w:t>Line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8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15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the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salonnieres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(French salon hostesses) and formed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their own salons. Most Bluestockings did not wish 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mirror the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salonnieres</w:t>
      </w:r>
      <w:r>
        <w:rPr>
          <w:rFonts w:ascii="Times New Roman" w:hAnsi="Times New Roman"/>
          <w:color w:val="000000"/>
          <w:kern w:val="0"/>
          <w:sz w:val="20"/>
          <w:szCs w:val="20"/>
        </w:rPr>
        <w:t>; they simply desired to adapt a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proven formula to their own purpose—the elevation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women‘s status through moral and intellectual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training. Differences in social orientation and back-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ground can account perhaps for differences in the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nature of French and English salons. The French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salon incorporated aristocratic attitudes that exalted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courtly pleasure and emphasized artistic accomplish-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ments. The English Bluestockings, originating from a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more modest background, emphasized learning and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work over pleasure. Accustomed to the regimented life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court circles,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salonnieres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tended toward formality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80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in their salons. The English women, though somewhat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puritanical, were more casual in their approach.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688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(139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8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3. According to the passage, a significant distinction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between the</w:t>
      </w:r>
      <w:r>
        <w:rPr>
          <w:rFonts w:ascii="Times New Roman" w:hAnsi="Times New Roman"/>
          <w:i/>
          <w:iCs/>
          <w:color w:val="000000"/>
          <w:w w:val="99"/>
          <w:kern w:val="0"/>
          <w:sz w:val="20"/>
          <w:szCs w:val="20"/>
        </w:rPr>
        <w:t xml:space="preserve"> salonniere</w:t>
      </w: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s and Bluestockings was in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way each group regarded which of the following?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The value of acquiring knowledge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The role of pleasure in the activities of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literary salon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The desirability of a complete break with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societal traditions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The inclusion of women of different back-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grounds in the salons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2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The attainment of full social and political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equality with men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51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51"/>
          <w:kern w:val="0"/>
          <w:sz w:val="18"/>
          <w:szCs w:val="18"/>
        </w:rPr>
        <w:t>35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(A) Criticize the view that their choices of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activities were significantly influenced by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male salon members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Discuss the reasons why literary salons in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France were established before those in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England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Question the importance of the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Bluestockings in shaping public attitudes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toward educated women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Refute the argument that the French salons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had little influence over the direction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English salons took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Explain the differences in atmosphere and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style in their salons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8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For the following question, consider each of the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choices separately and select all that apply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8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5. Which of the following statements is most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compatible with the principles of the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salonnieres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as described in the passage?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6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Devotion to pleasure and art is justified in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itself.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Men should be excluded from groups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women‘s rights supporters.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C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Women should aspire to be not only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1070" w:space="10"/>
            <w:col w:w="4770" w:space="10"/>
            <w:col w:w="29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educated but independent as well.</w:t>
      </w:r>
      <w:r>
        <w:rPr>
          <w:noProof/>
        </w:rPr>
        <w:pict>
          <v:line id="_x0000_s1061" style="position:absolute;left:0;text-align:left;z-index:-251622400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50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use of heat pumps has been held back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28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largely by skepticism about advertisers‘ claims that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8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heat pumps can provide as many as two units of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28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thermal energy for each unit of electrical energy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used, thus apparently contradicting the principle of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3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6. If the author‘s assessment of the use of heat pumps is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correct, which of the following best expresses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lesson that advertisers should learn from this case?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Do not make exaggerated claims about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products you are trying to promote.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250" w:space="10"/>
            <w:col w:w="56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128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energy conservation.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(43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9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>36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(B) Focus your advertising campaign on vague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53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analogies and veiled implications instead of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53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on facts.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Do not use facts in your advertising that will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4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strain the prospective client‘s ability to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64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believe.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Do not assume in your advertising that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4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prospective clients know even the most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54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elementary scientific principles.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Concentrate your advertising firmly on financially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9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relevant issues such as price discounts and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497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4550" w:space="10"/>
            <w:col w:w="1290" w:space="10"/>
            <w:col w:w="590" w:space="10"/>
            <w:col w:w="54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efficiency of operation.</w:t>
      </w:r>
      <w:r>
        <w:rPr>
          <w:noProof/>
        </w:rPr>
        <w:pict>
          <v:line id="_x0000_s1062" style="position:absolute;left:0;text-align:left;z-index:-251621376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3" w:lineRule="exact"/>
        <w:ind w:left="128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All of Francoise Duparc‘s surviving paintings blend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portraiture and genre. Her subjects appear to be acquain-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tances whom she has asked to pose; she has captured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5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Line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both their self-consciousness and the spontaneity of their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7. According to the passage, modern viewers are not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likely to value which of the following qualities in a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painting?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The technical elements of the painting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6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8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8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20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everyday activities, the depiction of which characterizes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genre painting. But genre painting, especially when it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portrayed members of the humblest classes, was never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popular in eighteenth-century France. The Le Nain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brothers and Georges de La Tour, who also chose such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themes, were largely ignored. Their present high standing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is due to a different, more democratic political climate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and to different aesthetic values: we no longer require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artists to provide ideal images of humanity for our moral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edification but rather regard such idealization as a falsifi-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cation of the truth. Duparc gives no improving message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and discreetly refrains from judging her subjects. In brief,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her works neither elevate nor instruct. This restraint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largely explains her lack of popular success during her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lifetime, even if her talent did not go completely unrecog-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nized by her eighteenth-century French contemporaries.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51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51"/>
          <w:kern w:val="0"/>
          <w:sz w:val="18"/>
          <w:szCs w:val="18"/>
        </w:rPr>
        <w:t>37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(B) The spontaneity of the painting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The moral lesson imparted by the painting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The degree to which the painting realistically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81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depicts its subject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The degree to which the artist‘s personality is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82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revealed in the painting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3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8. If the history of Duparc‘s artistic reputation were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to follow that of the Le Nain brothers and Georges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 La Tour, present-day assessments of her work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would be likely to contain which of the following?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An evaluation that accords high status to her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8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work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Acknowledgement of her technical expertise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8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but dismissal of her subject matter as trivial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Agreement with assessments made in her own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8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time but acknowledgements of the excep-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84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tional quality of a few of her paintings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Placement of her among the foremost artists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8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her century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A reclassification of her work as portraiture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8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rather than genre painting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9. Select the sentence in the passage in which the author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2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indicates that aesthetic judgments can be influenced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80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1070" w:space="10"/>
            <w:col w:w="4770" w:space="10"/>
            <w:col w:w="29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by the political beliefs of those making the judgment.</w:t>
      </w:r>
      <w:r>
        <w:rPr>
          <w:noProof/>
        </w:rPr>
        <w:pict>
          <v:line id="_x0000_s1063" style="position:absolute;left:0;text-align:left;z-index:-251620352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6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50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Flatfish, such as the flounder, are among the few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21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vertebrates that lack approximate bilateral symmetry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21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(symmetry in which structures to the left and right of the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Line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body‘s midline are mirror images). Most striking among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6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28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other adaptively significant characteristic. This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50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situation is one commonly encountered by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8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evolutionary biologists, who must often decide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28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whether a characteristic is adaptive or selectively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281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370" w:space="10"/>
            <w:col w:w="552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80" w:lineRule="exact"/>
        <w:ind w:left="799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799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2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799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6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799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20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2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799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25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799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30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2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799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35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6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799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40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799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45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the many asymmetries evident in an adult flatfish is eye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placement: before maturity one eye migrates, so that in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 adult flatfish both eyes are on the same side of the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head. While in most species with asymmetries virtually</w:t>
      </w:r>
    </w:p>
    <w:p w:rsidR="00351788" w:rsidRDefault="00351788">
      <w:pPr>
        <w:autoSpaceDE w:val="0"/>
        <w:autoSpaceDN w:val="0"/>
        <w:adjustRightInd w:val="0"/>
        <w:spacing w:line="273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all adults share the same asymmetry, members of the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starry flounder species can be either left-eyed (both eyes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on the left side of head) or right-eyed. In the waters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between the United States and Japan, the starry flounder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populations vary from about 50 percent left-eyed off the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United States West Coast, through about 70 percent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left-eyed halfway between the United States and Japan,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to nearly 100 percent left-eyed off the Japanese coast.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9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Biologists call this kind of gradual variation over a</w:t>
      </w:r>
    </w:p>
    <w:p w:rsidR="00351788" w:rsidRDefault="00351788">
      <w:pPr>
        <w:autoSpaceDE w:val="0"/>
        <w:autoSpaceDN w:val="0"/>
        <w:adjustRightInd w:val="0"/>
        <w:spacing w:line="273" w:lineRule="exact"/>
        <w:jc w:val="left"/>
        <w:rPr>
          <w:rFonts w:ascii="Times New Roman" w:hAnsi="Times New Roman"/>
          <w:color w:val="000000"/>
          <w:w w:val="96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6"/>
          <w:kern w:val="0"/>
          <w:sz w:val="20"/>
          <w:szCs w:val="20"/>
        </w:rPr>
        <w:t>certain geographic rang a ―cline</w:t>
      </w:r>
      <w:r>
        <w:rPr>
          <w:rFonts w:ascii="宋体" w:hAnsi="宋体" w:cs="宋体" w:hint="eastAsia"/>
          <w:color w:val="000000"/>
          <w:w w:val="96"/>
          <w:kern w:val="0"/>
          <w:sz w:val="20"/>
          <w:szCs w:val="20"/>
        </w:rPr>
        <w:t>‖</w:t>
      </w:r>
      <w:r>
        <w:rPr>
          <w:rFonts w:ascii="Times New Roman" w:hAnsi="Times New Roman"/>
          <w:color w:val="000000"/>
          <w:w w:val="96"/>
          <w:kern w:val="0"/>
          <w:sz w:val="20"/>
          <w:szCs w:val="20"/>
        </w:rPr>
        <w:t xml:space="preserve"> and interpret clines as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strong indications that the variation is adaptive, a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response to environmental differences. For the starry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flounder this interpretation implies that a geometric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difference (between fish that are mirror images of one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another) is adaptive, that left-eyedness in the Japanese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starry flounder has been selected for, which provokes a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perplexing questions: what is the selective advantage in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having both eyes on one side rather than on the other?</w:t>
      </w:r>
    </w:p>
    <w:p w:rsidR="00351788" w:rsidRDefault="00351788">
      <w:pPr>
        <w:autoSpaceDE w:val="0"/>
        <w:autoSpaceDN w:val="0"/>
        <w:adjustRightInd w:val="0"/>
        <w:spacing w:line="273" w:lineRule="exact"/>
        <w:ind w:left="27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ease with which a fish can reverse the effect of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sidedness of its eye asymmetry simply by turning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around has caused biologists to study internal anatomy,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especially the optic nerves, for the answer. In all flatfish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optic nerves cross, so that the right optic nerve is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joined to the brain‘s left side and vice versa. This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crossing introduces an asymmetry, as one optic nerve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must cross above or below the other. G. H. Parker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reasoned that if, for example, a flatfish‘s left eye</w:t>
      </w:r>
    </w:p>
    <w:p w:rsidR="00351788" w:rsidRDefault="00351788">
      <w:pPr>
        <w:autoSpaceDE w:val="0"/>
        <w:autoSpaceDN w:val="0"/>
        <w:adjustRightInd w:val="0"/>
        <w:spacing w:line="274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migrated when the right optic nerve was on top, there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would be a twisting of nerves, which might be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w w:val="96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6"/>
          <w:kern w:val="0"/>
          <w:sz w:val="20"/>
          <w:szCs w:val="20"/>
        </w:rPr>
        <w:t>mechanically disadvantageous. For starry flounders, then,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w w:val="97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>the left-eyed variety would be selected against, since in a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starry flounder the left optic nerve is uppermost.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7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problem with the above explanation is that the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w w:val="97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>Japanese starry flounder population is almost exclusively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left-eyed, and natural selection never promotes a purely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less advantageous variation. As other explanations</w:t>
      </w:r>
    </w:p>
    <w:p w:rsidR="00351788" w:rsidRDefault="00351788">
      <w:pPr>
        <w:autoSpaceDE w:val="0"/>
        <w:autoSpaceDN w:val="0"/>
        <w:adjustRightInd w:val="0"/>
        <w:spacing w:line="273" w:lineRule="exact"/>
        <w:jc w:val="left"/>
        <w:rPr>
          <w:rFonts w:ascii="Times New Roman" w:hAnsi="Times New Roman"/>
          <w:color w:val="000000"/>
          <w:w w:val="96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6"/>
          <w:kern w:val="0"/>
          <w:sz w:val="20"/>
          <w:szCs w:val="20"/>
        </w:rPr>
        <w:t>proved equally untenable, biologists concluded that there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is no important adaptive difference between left-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eyedness and right-eyedness, and that the two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characteristics are genetically associated with some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>38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8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neutral. As for the left-eyed and right-eyed flatfish,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8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their difference, however striking, appears to be an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55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evolutionary red herring.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3767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1210" w:space="10"/>
            <w:col w:w="4630" w:space="10"/>
            <w:col w:w="510" w:space="10"/>
            <w:col w:w="552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(456 words)</w:t>
      </w:r>
      <w:r>
        <w:rPr>
          <w:noProof/>
        </w:rPr>
        <w:pict>
          <v:line id="_x0000_s1064" style="position:absolute;left:0;text-align:left;z-index:-251619328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10. According to the passage, starry flounder differ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from most other species of flatfish in that starry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flounder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are not basically bilaterally symmetric</w:t>
      </w:r>
    </w:p>
    <w:p w:rsidR="00351788" w:rsidRDefault="00351788">
      <w:pPr>
        <w:autoSpaceDE w:val="0"/>
        <w:autoSpaceDN w:val="0"/>
        <w:adjustRightInd w:val="0"/>
        <w:spacing w:line="273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do not become asymmetric until adulthood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do not all share the same asymmetry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have both eyes on the same side of the head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tend to cluster in only certain geographic regions</w:t>
      </w:r>
    </w:p>
    <w:p w:rsidR="00351788" w:rsidRDefault="00351788">
      <w:pPr>
        <w:autoSpaceDE w:val="0"/>
        <w:autoSpaceDN w:val="0"/>
        <w:adjustRightInd w:val="0"/>
        <w:spacing w:line="38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For the following question, consider each of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choices separately and select all that apply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11. The author would be most likely to agree</w:t>
      </w:r>
    </w:p>
    <w:p w:rsidR="00351788" w:rsidRDefault="00351788">
      <w:pPr>
        <w:autoSpaceDE w:val="0"/>
        <w:autoSpaceDN w:val="0"/>
        <w:adjustRightInd w:val="0"/>
        <w:spacing w:line="273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with which of the following statements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about left-eyedness and right-eyedness in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starry flounder?</w:t>
      </w:r>
    </w:p>
    <w:p w:rsidR="00351788" w:rsidRDefault="00351788">
      <w:pPr>
        <w:autoSpaceDE w:val="0"/>
        <w:autoSpaceDN w:val="0"/>
        <w:adjustRightInd w:val="0"/>
        <w:spacing w:line="295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They are adaptive variations by the starry flounder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148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to environmental differences.</w:t>
      </w:r>
    </w:p>
    <w:p w:rsidR="00351788" w:rsidRDefault="00351788">
      <w:pPr>
        <w:autoSpaceDE w:val="0"/>
        <w:autoSpaceDN w:val="0"/>
        <w:adjustRightInd w:val="0"/>
        <w:spacing w:line="323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They do not seem to give obvious selective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148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advantages to the starry flounder.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C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They occur in different proportions in different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48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locations.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7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>39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12. According to the passage, a possible disadvantage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associated with eye migration in flatfish is that the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optic nerves can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adhere to one another</w:t>
      </w:r>
    </w:p>
    <w:p w:rsidR="00351788" w:rsidRDefault="00351788">
      <w:pPr>
        <w:autoSpaceDE w:val="0"/>
        <w:autoSpaceDN w:val="0"/>
        <w:adjustRightInd w:val="0"/>
        <w:spacing w:line="273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detach from the eyes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cross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stretch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twist</w:t>
      </w:r>
    </w:p>
    <w:p w:rsidR="00351788" w:rsidRDefault="00351788">
      <w:pPr>
        <w:autoSpaceDE w:val="0"/>
        <w:autoSpaceDN w:val="0"/>
        <w:adjustRightInd w:val="0"/>
        <w:spacing w:line="38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13. Which of the following best describes the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organization of the passage as a whole?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A phenomenon is described and an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interpretation presented and rejected.</w:t>
      </w:r>
    </w:p>
    <w:p w:rsidR="00351788" w:rsidRDefault="00351788">
      <w:pPr>
        <w:autoSpaceDE w:val="0"/>
        <w:autoSpaceDN w:val="0"/>
        <w:adjustRightInd w:val="0"/>
        <w:spacing w:line="273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A generalization is made and supporting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evidence is supplied and weighed.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A contradiction is noted and a resolution is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suggested and then modified.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A series of observations is presented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and explained in terms of the dominant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42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theory.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A hypothesis is introduced and corroborated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3" w:space="720" w:equalWidth="0">
            <w:col w:w="5850" w:space="10"/>
            <w:col w:w="510" w:space="10"/>
            <w:col w:w="552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in the light of new evidence.</w:t>
      </w:r>
      <w:r>
        <w:rPr>
          <w:noProof/>
        </w:rPr>
        <w:pict>
          <v:line id="_x0000_s1065" style="position:absolute;left:0;text-align:left;z-index:-251618304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3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1" w:lineRule="exact"/>
        <w:ind w:left="5216"/>
        <w:jc w:val="left"/>
        <w:rPr>
          <w:rFonts w:ascii="Cambria" w:hAnsi="Cambria" w:cs="Cambria"/>
          <w:b/>
          <w:bCs/>
          <w:color w:val="000000"/>
          <w:kern w:val="0"/>
          <w:sz w:val="30"/>
          <w:szCs w:val="30"/>
        </w:rPr>
      </w:pPr>
      <w:r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t>Exercise 8</w:t>
      </w:r>
    </w:p>
    <w:p w:rsidR="00351788" w:rsidRDefault="00351788">
      <w:pPr>
        <w:autoSpaceDE w:val="0"/>
        <w:autoSpaceDN w:val="0"/>
        <w:adjustRightInd w:val="0"/>
        <w:spacing w:line="371" w:lineRule="exact"/>
        <w:ind w:left="5216"/>
        <w:jc w:val="left"/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sectPr w:rsidR="00351788"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50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Heat pumps circulate a fluid refrigerant that cycles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2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alternatively from its liquid phase to its vapor phase in a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22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closed loop. The refrigerant, starting as a low-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Line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temperature, low-pressure vapor, enters a compressor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1. According to the passage, the role of the flow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restriction in a heat pump is to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0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measure accurately the flow rate of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1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refrigerant mass at that point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12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8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799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799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15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driven by an electric motor. The refrigerant leaves the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compressor as a hot, dense vapor and flows through a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heat exchanger called the condenser, which transfers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heat from the refrigerant to a body of air. Now the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refrigerant, as a high-pressure, cooled liquid, confronts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 flow restriction which causes the pressure to drop. As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pressure falls, the refrigerant expands and partially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vaporizes, becoming chilled. It then passes</w:t>
      </w:r>
    </w:p>
    <w:p w:rsidR="00351788" w:rsidRDefault="00351788">
      <w:pPr>
        <w:autoSpaceDE w:val="0"/>
        <w:autoSpaceDN w:val="0"/>
        <w:adjustRightInd w:val="0"/>
        <w:ind w:left="362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through a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second heat exchanger, the evaporator, which transfers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heat from the air to the refrigerant, reducing the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temperature of this second body of air.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551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(126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8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>40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(B) compress and heat the refrigerant vapor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bring about the evaporation and cooling of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2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refrigerant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exchange heat between the refrigerant and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2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air at that point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reverse the direction of refrigerant flow when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25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1210" w:space="10"/>
            <w:col w:w="4630" w:space="10"/>
            <w:col w:w="590" w:space="10"/>
            <w:col w:w="54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needed</w:t>
      </w:r>
      <w:r>
        <w:rPr>
          <w:noProof/>
        </w:rPr>
        <w:pict>
          <v:line id="_x0000_s1066" style="position:absolute;left:0;text-align:left;z-index:-251617280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50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Traditionally, the study of history has had fixed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21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boundaries and focal points—periods, countries,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1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dramatic events, and great leaders. It also has had clear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Line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and firm notions of scholarly procedure: how one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2. Which of the following best states the main point of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passage?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1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The approach of psychohistorians to historical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2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study is currently in vogue even though it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20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6" w:lineRule="exact"/>
        <w:ind w:left="799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799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8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799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8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799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20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inquires into a historical problem, how one presents and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documents one‘s findings, what constitutes admissible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and adequate proof. The recent popular psychohistory,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committed to Freudian psychoanalysis, takes a radically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different approach. This commitment precludes a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commitment to history as historians have always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understood it. Psychohistory derives its ―facts</w:t>
      </w:r>
      <w:r>
        <w:rPr>
          <w:rFonts w:ascii="宋体" w:hAnsi="宋体" w:cs="宋体" w:hint="eastAsia"/>
          <w:color w:val="000000"/>
          <w:w w:val="89"/>
          <w:kern w:val="0"/>
          <w:sz w:val="20"/>
          <w:szCs w:val="20"/>
        </w:rPr>
        <w:t>‖</w:t>
      </w: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 xml:space="preserve"> not from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history, the detailed records of events and their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consequences, but from psychoanalysis of the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individuals who made history, and deduces its theories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not from this or that instance in their lives, but from a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view of human nature that transcends history. It denies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basic criterion of historical evidence: that evidence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 publicly accessible to, and therefore assessable by,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all historians. Psychohistorians, convinced of the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absolute rightness of their own theories, are also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convinced that theirs is the ―deepest</w:t>
      </w:r>
      <w:r>
        <w:rPr>
          <w:rFonts w:ascii="宋体" w:hAnsi="宋体" w:cs="宋体" w:hint="eastAsia"/>
          <w:color w:val="000000"/>
          <w:w w:val="89"/>
          <w:kern w:val="0"/>
          <w:sz w:val="20"/>
          <w:szCs w:val="20"/>
        </w:rPr>
        <w:t>‖</w:t>
      </w: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 xml:space="preserve"> explanation of any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event that other explanations fall short of the truth.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51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51"/>
          <w:kern w:val="0"/>
          <w:sz w:val="18"/>
          <w:szCs w:val="18"/>
        </w:rPr>
        <w:t>41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2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lacks the rigor and verifiability of traditional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historical method.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1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Traditional historians can benefit from studying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2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techniques and findings of psychohis-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torians.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1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Areas of sociological study such as childhood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72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and work are of little interest to traditional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historians.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1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The psychological assessment of an individual‘s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72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behavior and attitudes is more informative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than the details of his or her daily life.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1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History is composed of unique and nonrepeat-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2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ing events that must be individually analyzed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2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on the basis of publicly verifiable evidence.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3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3. The author of the passage puts the word ―deepest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in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quotation marks most probably in order 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question the usefulness of psychohistorians‘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insights into traditional historical scholarship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draw attention to a contradiction in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psychohistorians‘ method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emphasize the major difference between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traditional historians‘ method and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that of psychohistorians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disassociate her opinion of the psychohistorians‘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82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claims from her opinion of their method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signal her reservations about the accuracy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1210" w:space="10"/>
            <w:col w:w="4630" w:space="10"/>
            <w:col w:w="29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psychohistorians‘ claims for their work</w:t>
      </w:r>
      <w:r>
        <w:rPr>
          <w:noProof/>
        </w:rPr>
        <w:pict>
          <v:line id="_x0000_s1067" style="position:absolute;left:0;text-align:left;z-index:-251616256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18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3" w:lineRule="exact"/>
        <w:ind w:left="145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Eight percent of the Earth‘s crust is aluminum, and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6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there are hundreds of aluminum-bearing minerals and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26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vast quantities of the rocks that contain them. The best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Lin</w:t>
      </w:r>
      <w:r>
        <w:rPr>
          <w:rFonts w:ascii="Times New Roman" w:hAnsi="Times New Roman"/>
          <w:color w:val="000000"/>
          <w:kern w:val="0"/>
          <w:sz w:val="20"/>
          <w:szCs w:val="20"/>
        </w:rPr>
        <w:t>e aluminum ore is bauxite, defined as aggregates of alumi-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4. The author implies that a mineral must either be or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readily supply which of the following in order to be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classified as an aluminum ore?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An aggregate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8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799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799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15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nous minerals, more or less impure, in which aluminum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is present as hydrated oxides. Bauxite is the richest of all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those aluminous rocks that occur in large quantities, and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it yields alumina, the intermediate product required for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production of aluminum. Alumina also occurs natu-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rally as the mineral corundum, but corundum is not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found in large deposits of high purity, and therefore it is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 impractical source for making aluminum. Most of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many abundant nonbauxite aluminous minerals are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silicates, and, like all silicate minerals, they are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refractory, resistant to analysis, and extremely difficult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to process. The aluminum silicates are therefore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generally unsuitable alternatives to bauxite because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considerably more energy is required to extract alumina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(B) Bauxite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Alumina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Corundum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An aluminum silicate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For the following question, consider each of the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choices separately and select all that apply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5. The passage supplies information for answering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all of the following questions regarding aluminous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minerals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Are aluminum-bearing nonbauxite minerals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plentiful?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Do the aluminous minerals found in bauxite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contain hydrated oxides?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1250" w:space="10"/>
            <w:col w:w="489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6" w:lineRule="exact"/>
        <w:ind w:left="126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from them.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(153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8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51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51"/>
          <w:kern w:val="0"/>
          <w:sz w:val="18"/>
          <w:szCs w:val="18"/>
        </w:rPr>
        <w:t>42</w:t>
      </w:r>
    </w:p>
    <w:p w:rsidR="00351788" w:rsidRDefault="00351788">
      <w:pPr>
        <w:autoSpaceDE w:val="0"/>
        <w:autoSpaceDN w:val="0"/>
        <w:adjustRightInd w:val="0"/>
        <w:spacing w:line="324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C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Are aluminous hydrated oxides found in rocks?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6. The author implies that corundum would be used to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produce aluminum if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1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corundum could be found that is not contami-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51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nated by silicates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1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the production of alumina could be eliminated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1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as an intermediate step in manufacturing alu-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1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minum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21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many large deposits of very high quality corun-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1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dum were to be discovered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1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new technologies were to make it possible to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51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convert corundum to a silicate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1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manufacturers were to realize that the world‘s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4730" w:space="10"/>
            <w:col w:w="1110" w:space="10"/>
            <w:col w:w="29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supply of bauxite is not unlimited</w:t>
      </w:r>
      <w:r>
        <w:rPr>
          <w:noProof/>
        </w:rPr>
        <w:pict>
          <v:line id="_x0000_s1068" style="position:absolute;left:0;text-align:left;z-index:-251615232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3" w:lineRule="exact"/>
        <w:ind w:left="150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Tillie Olsen‘s fiction and essays have been widely</w:t>
      </w:r>
    </w:p>
    <w:p w:rsidR="00351788" w:rsidRDefault="00351788">
      <w:pPr>
        <w:autoSpaceDE w:val="0"/>
        <w:autoSpaceDN w:val="0"/>
        <w:adjustRightInd w:val="0"/>
        <w:spacing w:line="223" w:lineRule="exact"/>
        <w:ind w:left="1505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6" w:lineRule="exact"/>
        <w:ind w:left="122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and rightly acknowledged, particularly by contemporary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2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feminists, as major contributions to American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Line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literature. Yet few of Olsen‘s readers realize the extent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For the following question, consider each of the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choices separately and select all that apply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7. According to the author, which of the following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6" w:lineRule="exact"/>
        <w:ind w:left="799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799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8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799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15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to which her vision and choice of subject are rooted in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 earlier literary heritage—the tradition of radical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political thought, mostly socialist and anarchist, of the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1910‘s and 1920‘s, and the Old Left tradition of the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1930‘s. I do not mean that one can adequately explain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eloquence of her work in terms of its political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origins, or that left-wing politics were the single most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important influence on it. My point is that its central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consciousness—its profound understanding of class and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gender as shaping influences on people‘s lives—owes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much to that earlier literary heritage.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551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(126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51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51"/>
          <w:kern w:val="0"/>
          <w:sz w:val="18"/>
          <w:szCs w:val="18"/>
        </w:rPr>
        <w:t>43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is NOT true of the heritage mentioned in the passage?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It emphasizes gender as the determinate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influence on people‘s lives.</w:t>
      </w:r>
    </w:p>
    <w:p w:rsidR="00351788" w:rsidRDefault="00351788">
      <w:pPr>
        <w:autoSpaceDE w:val="0"/>
        <w:autoSpaceDN w:val="0"/>
        <w:adjustRightInd w:val="0"/>
        <w:spacing w:line="324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It includes political traditions that span three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decades of the twentieth century.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C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It has been the most important influence on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Olsen‘s work.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8. Select the sentence in which the author denies possible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1210" w:space="10"/>
            <w:col w:w="4630" w:space="10"/>
            <w:col w:w="29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interpretations of an earlier assertion.</w:t>
      </w:r>
      <w:r>
        <w:rPr>
          <w:noProof/>
        </w:rPr>
        <w:pict>
          <v:line id="_x0000_s1069" style="position:absolute;left:0;text-align:left;z-index:-251614208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50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Our visual perception depends on the reception of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22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energy reflecting or radiating from that which we wish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2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to perceive. If our eyes could receive and measure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5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Line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infinitely delicate sense-data, we could perceive the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9. Which of the following describes a situation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most analogous to the situation discussed in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last sentence?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A mathematician can only solve problems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6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10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world with infinite precision. The natural limits of our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eyes have, of course, been extended by mechanical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instruments; telescopes and microscopes, for example,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expand our capabilities greatly. There is, however, an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ultimate limit beyond which no instrument can take us;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this limit is imposed by our inability to receive sense-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data smaller than those conveyed by an individual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quantum of energy.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652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(97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>44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the solution of which can be deduced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from known axioms.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An animal can respond to no command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that is more complicated syntactically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than any it has previously received.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A viewer who has not learned, at least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6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intuitively, the conventions of painting,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cannot understand perspective in a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drawing.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A sensitized film will record no detail on a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scale that is smaller than the grain of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film.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A shadow cast on a screen by an opaque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object will have a sharp edge only if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27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1190" w:space="10"/>
            <w:col w:w="4650" w:space="10"/>
            <w:col w:w="490" w:space="10"/>
            <w:col w:w="55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light source is small or very distant.</w:t>
      </w:r>
      <w:r>
        <w:rPr>
          <w:noProof/>
        </w:rPr>
        <w:pict>
          <v:line id="_x0000_s1070" style="position:absolute;left:0;text-align:left;z-index:-251613184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3" w:lineRule="exact"/>
        <w:ind w:left="150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Homer‘s two epic poems, the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Odyssey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has always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22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been more popular than the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Iliad</w:t>
      </w:r>
      <w:r>
        <w:rPr>
          <w:rFonts w:ascii="Times New Roman" w:hAnsi="Times New Roman"/>
          <w:color w:val="000000"/>
          <w:kern w:val="0"/>
          <w:sz w:val="20"/>
          <w:szCs w:val="20"/>
        </w:rPr>
        <w:t>, perhaps because it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2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includes more features of mythology that are accessible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Line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to readers. Its subject (to use Maynard Mack‘s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3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10. The author uses Mack‘s ―categories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(lines 4-5)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most probably in order 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1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argue that the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Iliad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should replace the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Odyssey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2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as the more popular poem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20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6" w:lineRule="exact"/>
        <w:ind w:left="799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799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8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799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15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categories) is ―life-as-spectacle,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for readers, diverted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by its various incidents, observe its hero Odysseus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primarily from without; the tragic</w:t>
      </w:r>
      <w:r>
        <w:rPr>
          <w:rFonts w:ascii="Times New Roman" w:hAnsi="Times New Roman"/>
          <w:i/>
          <w:iCs/>
          <w:color w:val="000000"/>
          <w:w w:val="89"/>
          <w:kern w:val="0"/>
          <w:sz w:val="20"/>
          <w:szCs w:val="20"/>
        </w:rPr>
        <w:t xml:space="preserve"> Iliad</w:t>
      </w: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, however, presents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w w:val="97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>―life-as- experience</w:t>
      </w:r>
      <w:r>
        <w:rPr>
          <w:rFonts w:ascii="宋体" w:hAnsi="宋体" w:cs="宋体" w:hint="eastAsia"/>
          <w:color w:val="000000"/>
          <w:w w:val="97"/>
          <w:kern w:val="0"/>
          <w:sz w:val="20"/>
          <w:szCs w:val="20"/>
        </w:rPr>
        <w:t>‖</w:t>
      </w: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>: readers are asked to identify with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mind of Achilles, whose motivations render him a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w w:val="97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>not particularly likable hero. In addition, the</w:t>
      </w:r>
      <w:r>
        <w:rPr>
          <w:rFonts w:ascii="Times New Roman" w:hAnsi="Times New Roman"/>
          <w:i/>
          <w:iCs/>
          <w:color w:val="000000"/>
          <w:w w:val="97"/>
          <w:kern w:val="0"/>
          <w:sz w:val="20"/>
          <w:szCs w:val="20"/>
        </w:rPr>
        <w:t xml:space="preserve"> Iliad</w:t>
      </w: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>, more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than the</w:t>
      </w:r>
      <w:r>
        <w:rPr>
          <w:rFonts w:ascii="Times New Roman" w:hAnsi="Times New Roman"/>
          <w:i/>
          <w:iCs/>
          <w:color w:val="000000"/>
          <w:w w:val="99"/>
          <w:kern w:val="0"/>
          <w:sz w:val="20"/>
          <w:szCs w:val="20"/>
        </w:rPr>
        <w:t xml:space="preserve"> Odyssey</w:t>
      </w: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, suggests the complexity of the gods‘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involvement in human actions, and to the extent that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modern readers find this complexity a needless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complication, the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Iliad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is less satisfying than the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Odyssey</w:t>
      </w:r>
      <w:r>
        <w:rPr>
          <w:rFonts w:ascii="Times New Roman" w:hAnsi="Times New Roman"/>
          <w:color w:val="000000"/>
          <w:kern w:val="0"/>
          <w:sz w:val="20"/>
          <w:szCs w:val="20"/>
        </w:rPr>
        <w:t>, with its simpler ‗scheme‘ of divine justice.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Finally, since the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Iliad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presents a historically verifiable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action, Troy‘s siege, the poem raises historical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questions that are absent from the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Odyssey’s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blithely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imaginative world.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529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(148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51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51"/>
          <w:kern w:val="0"/>
          <w:sz w:val="18"/>
          <w:szCs w:val="18"/>
        </w:rPr>
        <w:t>45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1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(B) indicate Mack‘s importance as a commentator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0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on the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Iliad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and the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Odyssey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suggest one way in which the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Iliad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and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Odyssey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can be distinguished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point out some of the difficulties faced by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readers of the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Iliad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and the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Odyssey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201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demonstrate that the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Iliad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and the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Odyssey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can best be distinguished by comparing their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respective heroes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11. The passage is primarily concerned with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distinguishing arguments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applying classifications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initiating a debate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resolving a dispute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developing a contrast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8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12. It can be inferred from the passage that a reader of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8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Iliad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is likely to have trouble identifying with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4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poem‘s hero for which of the following reasons?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The hero is eventually revealed to be unheroic.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The hero can be observed by the reader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only from without.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The hero‘s psychology is not historically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7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verifiable.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The hero‘s emotions often do not seem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appealing to the reader.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The hero‘s emotions are not sufficiently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35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1230" w:space="10"/>
            <w:col w:w="4610" w:space="10"/>
            <w:col w:w="29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various to engage the reader‘s attention.</w:t>
      </w:r>
      <w:r>
        <w:rPr>
          <w:noProof/>
        </w:rPr>
        <w:pict>
          <v:line id="_x0000_s1071" style="position:absolute;left:0;text-align:left;z-index:-251612160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442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[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This page is intentionally left blank</w:t>
      </w:r>
      <w:r>
        <w:rPr>
          <w:rFonts w:ascii="Times New Roman" w:hAnsi="Times New Roman"/>
          <w:color w:val="000000"/>
          <w:kern w:val="0"/>
          <w:sz w:val="20"/>
          <w:szCs w:val="20"/>
        </w:rPr>
        <w:t>. ]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3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ind w:left="5864"/>
        <w:jc w:val="left"/>
        <w:rPr>
          <w:rFonts w:ascii="Times New Roman" w:hAnsi="Times New Roman"/>
          <w:color w:val="000000"/>
          <w:kern w:val="0"/>
          <w:sz w:val="18"/>
          <w:szCs w:val="18"/>
        </w:rPr>
        <w:sectPr w:rsidR="00351788">
          <w:pgSz w:w="11908" w:h="16840"/>
          <w:pgMar w:top="0" w:right="0" w:bottom="0" w:left="0" w:header="720" w:footer="720" w:gutter="0"/>
          <w:cols w:space="720"/>
          <w:noEndnote/>
        </w:sectPr>
      </w:pPr>
      <w:r>
        <w:rPr>
          <w:rFonts w:ascii="Times New Roman" w:hAnsi="Times New Roman"/>
          <w:color w:val="000000"/>
          <w:kern w:val="0"/>
          <w:sz w:val="18"/>
          <w:szCs w:val="18"/>
        </w:rPr>
        <w:t>46</w:t>
      </w:r>
      <w:r>
        <w:rPr>
          <w:noProof/>
        </w:rPr>
        <w:pict>
          <v:line id="_x0000_s1072" style="position:absolute;left:0;text-align:left;z-index:-251611136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3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1" w:lineRule="exact"/>
        <w:ind w:left="5216"/>
        <w:jc w:val="left"/>
        <w:rPr>
          <w:rFonts w:ascii="Cambria" w:hAnsi="Cambria" w:cs="Cambria"/>
          <w:b/>
          <w:bCs/>
          <w:color w:val="000000"/>
          <w:kern w:val="0"/>
          <w:sz w:val="30"/>
          <w:szCs w:val="30"/>
        </w:rPr>
      </w:pPr>
      <w:r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t>Exercise 9</w:t>
      </w:r>
    </w:p>
    <w:p w:rsidR="00351788" w:rsidRDefault="00351788">
      <w:pPr>
        <w:autoSpaceDE w:val="0"/>
        <w:autoSpaceDN w:val="0"/>
        <w:adjustRightInd w:val="0"/>
        <w:spacing w:line="371" w:lineRule="exact"/>
        <w:ind w:left="5216"/>
        <w:jc w:val="left"/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sectPr w:rsidR="00351788"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58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3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Jean Wagner‘s most enduring contribution to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study of Afro-American poetry is his insistence that it be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analyzed in a religious, as well as secular, frame of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5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Line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reference. The appropriateness of such an approach may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2. All of the following aspects of Afro-American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poetry are referred to in the passage as having been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influenced by Wesleyan hymnals EXCEPT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subject matter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8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15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seem self-evident for a tradition commencing with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spirituals and owing its early forms, rhythms, vocabulary,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and evangelical fervor to Wesleyan hymnals. But before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Wagner a secular outlook that analyzed Black poetry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solely within the context of political and social protest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was dominant in the field.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It is Wagner who first demonstrated the essential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fusion of racial and religious feeling in Afro-American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poetry. The two, he argued, form a symbiotic union in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which religious feelings are often applied to racial issues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and racial problems are often projected onto a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metaphysical plane. Wagner found this most eloquently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illustrated in the Black spiritual, where the desire for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freedom in this world and the hope for salvation in the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next are inextricably intertwined.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688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(159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5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1. The primary purpose of the passage is to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contrast the theories of Jean Wagner with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those of other contemporary critics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document the influence of Jean Wagner on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2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development of Afro-American poetry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explain the relevance of Jean Wagner ‘s work 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study of Afro-American religion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indicate the importance of Jean Wagner ‘s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analysis of Afro-American poetry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present the contributions of Jean Wagner 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study of Black spirituals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8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51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51"/>
          <w:kern w:val="0"/>
          <w:sz w:val="18"/>
          <w:szCs w:val="18"/>
        </w:rPr>
        <w:t>47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(B) word choice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rhythm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structure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tone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3. It can be inferred from the passage that, before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Wagner, most students of Afro-American poetry did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which of the following?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Contributed appreciably to the transfer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political protest from Afro-American poetry 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direct political action.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Ignored at least some of the historical roots of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Afro-American poetry.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Analyzed fully the aspects of social protest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to be found in such traditional forms of Afro-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American poetry as the Black spiritual.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Regarded as unimportant the development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fervent emotionalism in a portion of Afro-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American poetry.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Concentrated on the complex relations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between the technical elements in Afro-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19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1070" w:space="10"/>
            <w:col w:w="4770" w:space="10"/>
            <w:col w:w="29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American poetry and its political content.</w:t>
      </w:r>
      <w:r>
        <w:rPr>
          <w:noProof/>
        </w:rPr>
        <w:pict>
          <v:line id="_x0000_s1073" style="position:absolute;left:0;text-align:left;z-index:-251610112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9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3" w:lineRule="exact"/>
        <w:ind w:left="150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 the early 1950‘s, historians who studied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121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preindustrial Europe (which we may define here as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21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Europe in the period from roughly 1300 to 1800) began,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65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Line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for the first time in large numbers, to investigate more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6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2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addition, aggregate population estimates are very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50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shaky, which makes it difficult for historians to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compare rates of crime per thousand in one decade of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2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preindustrial period with rates in another decade.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280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80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2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6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20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2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25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30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2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35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6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40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45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of the preindustrial European population than the 2 or 3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percent who comprised the political and social elite: the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kings, generals, judges, nobles, bishops, and local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magnates who had hitherto usually filled history books.</w:t>
      </w:r>
    </w:p>
    <w:p w:rsidR="00351788" w:rsidRDefault="00351788">
      <w:pPr>
        <w:autoSpaceDE w:val="0"/>
        <w:autoSpaceDN w:val="0"/>
        <w:adjustRightInd w:val="0"/>
        <w:spacing w:line="273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One difficulty, however, was that few of the remaining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97 percent recorded their thoughts or had them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chronicled by contemporaries. Faced with this situation,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many historians based their investigations on the only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records that seemed to exist: birth, marriage, and death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records. As a result, much of the early work on the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nonelite was aridly statistical in nature; reducing the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vast majority of the population to a set of numbers was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hardly more enlightening than ignoring them altogether.</w:t>
      </w:r>
    </w:p>
    <w:p w:rsidR="00351788" w:rsidRDefault="00351788">
      <w:pPr>
        <w:autoSpaceDE w:val="0"/>
        <w:autoSpaceDN w:val="0"/>
        <w:adjustRightInd w:val="0"/>
        <w:spacing w:line="273" w:lineRule="exact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Historians still did not know what these people thought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or felt.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2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One way out of this dilemma was to turn to the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records of legal courts, for here the voices of the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w w:val="97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>nonelite can most often be heard, as witnesses, plaintiffs,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w w:val="96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6"/>
          <w:kern w:val="0"/>
          <w:sz w:val="20"/>
          <w:szCs w:val="20"/>
        </w:rPr>
        <w:t>and defendants. These documents have acted as ―a point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of entry into the mental world of the poor.</w:t>
      </w:r>
      <w:r>
        <w:rPr>
          <w:rFonts w:ascii="宋体" w:hAnsi="宋体" w:cs="宋体" w:hint="eastAsia"/>
          <w:color w:val="000000"/>
          <w:w w:val="99"/>
          <w:kern w:val="0"/>
          <w:sz w:val="20"/>
          <w:szCs w:val="20"/>
        </w:rPr>
        <w:t>‖</w:t>
      </w: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 xml:space="preserve"> Historians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such as Le Roy Ladurie have used the documents to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extract case histories, which have illuminated the</w:t>
      </w:r>
    </w:p>
    <w:p w:rsidR="00351788" w:rsidRDefault="00351788">
      <w:pPr>
        <w:autoSpaceDE w:val="0"/>
        <w:autoSpaceDN w:val="0"/>
        <w:adjustRightInd w:val="0"/>
        <w:spacing w:line="273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attitudes of different social groups (these attitudes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include, but are not confined to, attitudes toward crime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and the law) and have revealed how the authorities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administered justice. It has been societies that have had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 developed police system and practiced Roman law,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with its written depositions, whose court records have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yielded the most data to historians. In Anglo-Saxon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countries hardly any of these benefits obtain, but it has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still been possible to glean information from the study</w:t>
      </w:r>
    </w:p>
    <w:p w:rsidR="00351788" w:rsidRDefault="00351788">
      <w:pPr>
        <w:autoSpaceDE w:val="0"/>
        <w:autoSpaceDN w:val="0"/>
        <w:adjustRightInd w:val="0"/>
        <w:spacing w:line="274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legal documents.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extraction of case histories is not, however, the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only use to which court records may be put. Historians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7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who study preindustrial Europe have used the records to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establish a series of categories of crime and to quantify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indictments that were issued over a given number of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years. This use of the records does yield some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information about the nonelite, but this information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gives us little insight into the mental lives of the</w:t>
      </w:r>
    </w:p>
    <w:p w:rsidR="00351788" w:rsidRDefault="00351788">
      <w:pPr>
        <w:autoSpaceDE w:val="0"/>
        <w:autoSpaceDN w:val="0"/>
        <w:adjustRightInd w:val="0"/>
        <w:spacing w:line="273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nonelite. We also know that the number of indictments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 preindustrial Europe bears little relation to the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number of actual criminal acts, and we strongly suspect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that the relationship has varied widely over time. In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>48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Given these inadequacies, it is clear why the case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history use of court records is to be preferred.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3407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1190" w:space="10"/>
            <w:col w:w="4650" w:space="10"/>
            <w:col w:w="570" w:space="10"/>
            <w:col w:w="546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(473 words)</w:t>
      </w:r>
      <w:r>
        <w:rPr>
          <w:noProof/>
        </w:rPr>
        <w:pict>
          <v:line id="_x0000_s1074" style="position:absolute;left:0;text-align:left;z-index:-251609088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2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3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4. The author suggests that, before the early 1950‘s,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39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most historians who studied preindustrial Europe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39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did which of the following?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282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(A) Failed to make distinctions among members of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81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preindustrial European political and social elite.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Used investigatory methods that were almost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81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exclusively statistical in nature.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Inaccurately estimated the influence of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81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preindustrial European political and social elite.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Confined their work to a narrow range of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81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preindustrial European population.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Tended to rely heavily on birth, marriage, and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81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death records.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5. According to the passage, the case histories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extracted by historians have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scarcely illuminated the attitudes of the political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81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and social elite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indicated the manner in which those in power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81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apportioned justice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focused almost entirely on the thoughts and feel-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71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ings of different social groups toward crime and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81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law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been considered the first kind of historical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58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writing that utilized the records of legal courts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been based for the most part on the trial testimony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57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police and other legal authorities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7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51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51"/>
          <w:kern w:val="0"/>
          <w:sz w:val="18"/>
          <w:szCs w:val="18"/>
        </w:rPr>
        <w:t>49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51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6. It can be inferred from the passage that much of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early work by historians on the European nonelite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the preindustrial period might have been more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illuminating if these historians had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used different methods of statistical analysis 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investigate the nonelite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been more successful in identifying the attitudes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civil authorities, especially those who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9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administered justice, toward the nonelite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been able to draw on more accounts, written by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7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contemporaries of the nonelite, that described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what this nonelite thought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relied more heavily on the personal records left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7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by members of the European political and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social elite who lived during the period in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question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been more willing to base their research on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birth, marriage, and death records of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nonelite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7. It can be inferred from the passage that a historian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who wished to compare crime rates per thousand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 a European city in one decade of the fifteenth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century with crime rates in another decade of that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century would probably be most aided by better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information about which of the following?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The causes of unrest in the city during the two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decades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The aggregate number of indictments in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city nearest to the city under investigation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during the two decades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The number of people who lived in the city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during each of the decades under investigation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The mental attitudes of criminals in the city,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including their feelings about authority, during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each of the decades under investigation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The possibilities for a member of the city‘s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nonelite to become a member of the political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35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3" w:space="720" w:equalWidth="0">
            <w:col w:w="5850" w:space="10"/>
            <w:col w:w="29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and social elite during the two decades</w:t>
      </w:r>
      <w:r>
        <w:rPr>
          <w:noProof/>
        </w:rPr>
        <w:pict>
          <v:line id="_x0000_s1075" style="position:absolute;left:0;text-align:left;z-index:-251608064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50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Mycorrhizal fungi infect more plants than do any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2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other fungi and are necessary for many plants to thrive,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22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but they have escaped widespread investigation until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Line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recently for two reasons. First, the symbiotic association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8. Which of the following most accurately describes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passage?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A description of a replicable experiment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A summary report of new findings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8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799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799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15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is so well-balanced that the roots of host plants show no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damage even when densely infected. Second, the fungi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cannot as yet be cultivated in the absence of a living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root. Despite these difficulties, there has been important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new work that suggests that this symbiotic association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can be harnessed to achieve more economical use of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costly superphosphate fertilizer and to permit better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exploitation of cheaper, less soluble rock phosphate.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Mycorrhizal benefits are not limited to improved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phosphate uptake in host plants. In legumes,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Mycorrhizal inoculation has increased nitrogen fixation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beyond levels achieved by adding phosphate fertilizer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alone. Certain symbiotic associations also increase the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host plant‘s resistance to harmful root fungi.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9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51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51"/>
          <w:kern w:val="0"/>
          <w:sz w:val="18"/>
          <w:szCs w:val="18"/>
        </w:rPr>
        <w:t>50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(C) A recommendation for abandoning a difficult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8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area of research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A refutation of an earlier hypothesis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A confirmation of earlier research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For the following question, consider each of the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choices separately and select all that apply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9. It can be inferred from the passage that which of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following has NOT been a factor influencing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extent to which research on mycorrhizal fungi has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progressed?</w:t>
      </w:r>
    </w:p>
    <w:p w:rsidR="00351788" w:rsidRDefault="00351788">
      <w:pPr>
        <w:autoSpaceDE w:val="0"/>
        <w:autoSpaceDN w:val="0"/>
        <w:adjustRightInd w:val="0"/>
        <w:spacing w:line="323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Lack of a method for identifying mycorrhizal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fungi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Difficulties surrounding laboratory production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specimens for study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C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Difficulties ensuing from the high cost and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1210" w:space="10"/>
            <w:col w:w="4630" w:space="10"/>
            <w:col w:w="29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scarcity of superphosphate fertilizers</w:t>
      </w:r>
      <w:r>
        <w:rPr>
          <w:noProof/>
        </w:rPr>
        <w:pict>
          <v:line id="_x0000_s1076" style="position:absolute;left:0;text-align:left;z-index:-251607040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9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3" w:lineRule="exact"/>
        <w:ind w:left="150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It is one of nature‘s great ironies that the availability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22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nitrogen in the soil frequently sets an upper limit on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22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plant growth even though the plants‘ leaves are bathed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Line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in a sea of nitrogen gas. The leguminous plants—among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10. Which of the following situations is most closely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analogous to the situation described by the author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as one of nature‘s great ironies?</w:t>
      </w:r>
    </w:p>
    <w:p w:rsidR="00351788" w:rsidRDefault="00351788">
      <w:pPr>
        <w:autoSpaceDE w:val="0"/>
        <w:autoSpaceDN w:val="0"/>
        <w:adjustRightInd w:val="0"/>
        <w:spacing w:line="273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That of a farmer whose crops have failed</w:t>
      </w:r>
    </w:p>
    <w:p w:rsidR="00351788" w:rsidRDefault="00351788">
      <w:pPr>
        <w:autoSpaceDE w:val="0"/>
        <w:autoSpaceDN w:val="0"/>
        <w:adjustRightInd w:val="0"/>
        <w:spacing w:line="273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51" w:lineRule="exact"/>
        <w:ind w:left="799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5</w:t>
      </w:r>
    </w:p>
    <w:p w:rsidR="00351788" w:rsidRDefault="00351788">
      <w:pPr>
        <w:autoSpaceDE w:val="0"/>
        <w:autoSpaceDN w:val="0"/>
        <w:adjustRightInd w:val="0"/>
        <w:spacing w:line="252" w:lineRule="exact"/>
        <w:ind w:left="10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them crop plants such as soybeans, peas, alfalfa, and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clover—have solved the nitrogen supply problem by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entering into a symbiotic relationship with the bacterial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genus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Rhizobium</w:t>
      </w:r>
      <w:r>
        <w:rPr>
          <w:rFonts w:ascii="Times New Roman" w:hAnsi="Times New Roman"/>
          <w:color w:val="000000"/>
          <w:kern w:val="0"/>
          <w:sz w:val="20"/>
          <w:szCs w:val="20"/>
        </w:rPr>
        <w:t>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82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>51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52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because the normal midseason rains did not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52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materialize and no preparations for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52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irrigation had been made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That of a long-distance runner who loses a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52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marathon race because of a wrong turn that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52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cost him twenty seconds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That of shipwrecked sailors at sea in a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52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lifeboat, with one flask of drinking water to</w:t>
      </w:r>
    </w:p>
    <w:p w:rsidR="00351788" w:rsidRDefault="00351788">
      <w:pPr>
        <w:autoSpaceDE w:val="0"/>
        <w:autoSpaceDN w:val="0"/>
        <w:adjustRightInd w:val="0"/>
        <w:spacing w:line="273" w:lineRule="exact"/>
        <w:ind w:left="52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share among them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That of a motorist who runs out of gas a mere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51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five miles from the nearest gas station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1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That of travelers who want to reach their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52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destination as fast and as cheaply as possible,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52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but find that cost increases as travel speed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526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1210" w:space="10"/>
            <w:col w:w="4630" w:space="10"/>
            <w:col w:w="490" w:space="10"/>
            <w:col w:w="55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increases</w:t>
      </w:r>
      <w:r>
        <w:rPr>
          <w:noProof/>
        </w:rPr>
        <w:pict>
          <v:line id="_x0000_s1077" style="position:absolute;left:0;text-align:left;z-index:-251606016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6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50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Throughout human history there have been many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22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stringent taboos concerning watching other people eat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22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or eating in the presence of others. There have been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Line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attempts to explain these taboos in terms of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6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11. If the argument in the passage is valid, taboos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against eating in the presence of others who are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not also eating would be LEAST likely in a society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that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80" w:lineRule="exact"/>
        <w:ind w:left="799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799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2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799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15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inappropriate social relationships either between those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who are involved and those who are not simultaneously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involved in the satisfaction of a bodily need, or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between those already satiated and those who appear</w:t>
      </w:r>
    </w:p>
    <w:p w:rsidR="00351788" w:rsidRDefault="00351788">
      <w:pPr>
        <w:autoSpaceDE w:val="0"/>
        <w:autoSpaceDN w:val="0"/>
        <w:adjustRightInd w:val="0"/>
        <w:spacing w:line="273" w:lineRule="exact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to be shamelessly gorging. Undoubtedly such elements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exist in the taboos, but there is an additional element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with a much more fundamental importance. In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prehistoric times, when food was so precious and the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on-lookers so hungry, not to offer half of the little food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one had was unthinkable, since every glance was a plea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for life.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3551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(124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51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51"/>
          <w:kern w:val="0"/>
          <w:sz w:val="18"/>
          <w:szCs w:val="18"/>
        </w:rPr>
        <w:t>52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(A) had always had a plentiful supply of food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emphasized the need to share worldly goods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had a nomadic rather than an agricultural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way of life</w:t>
      </w:r>
    </w:p>
    <w:p w:rsidR="00351788" w:rsidRDefault="00351788">
      <w:pPr>
        <w:autoSpaceDE w:val="0"/>
        <w:autoSpaceDN w:val="0"/>
        <w:adjustRightInd w:val="0"/>
        <w:spacing w:line="273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emphasized the value of privacy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discouraged overindulgence</w:t>
      </w:r>
    </w:p>
    <w:p w:rsidR="00351788" w:rsidRDefault="00351788">
      <w:pPr>
        <w:autoSpaceDE w:val="0"/>
        <w:autoSpaceDN w:val="0"/>
        <w:adjustRightInd w:val="0"/>
        <w:spacing w:line="338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3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12. The author‘s hypothesis concerning the origin of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taboos against watching other people eat emphasizes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general palatability of food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religious significance of food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limited availability of food</w:t>
      </w:r>
    </w:p>
    <w:p w:rsidR="00351788" w:rsidRDefault="00351788">
      <w:pPr>
        <w:autoSpaceDE w:val="0"/>
        <w:autoSpaceDN w:val="0"/>
        <w:adjustRightInd w:val="0"/>
        <w:spacing w:line="273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various sources of food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nutritional value of food</w:t>
      </w:r>
    </w:p>
    <w:p w:rsidR="00351788" w:rsidRDefault="00351788">
      <w:pPr>
        <w:autoSpaceDE w:val="0"/>
        <w:autoSpaceDN w:val="0"/>
        <w:adjustRightInd w:val="0"/>
        <w:spacing w:line="38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13. Select the sentence in the passage in which the author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suggests that past attempts to explain some taboos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1210" w:space="10"/>
            <w:col w:w="4630" w:space="10"/>
            <w:col w:w="29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concerning eating are incomplete.</w:t>
      </w:r>
      <w:r>
        <w:rPr>
          <w:noProof/>
        </w:rPr>
        <w:pict>
          <v:line id="_x0000_s1078" style="position:absolute;left:0;text-align:left;z-index:-251604992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3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1" w:lineRule="exact"/>
        <w:ind w:left="5122"/>
        <w:jc w:val="left"/>
        <w:rPr>
          <w:rFonts w:ascii="Cambria" w:hAnsi="Cambria" w:cs="Cambria"/>
          <w:b/>
          <w:bCs/>
          <w:color w:val="000000"/>
          <w:kern w:val="0"/>
          <w:sz w:val="30"/>
          <w:szCs w:val="30"/>
        </w:rPr>
      </w:pPr>
      <w:r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t>Exercise 10</w:t>
      </w:r>
    </w:p>
    <w:p w:rsidR="00351788" w:rsidRDefault="00351788">
      <w:pPr>
        <w:autoSpaceDE w:val="0"/>
        <w:autoSpaceDN w:val="0"/>
        <w:adjustRightInd w:val="0"/>
        <w:spacing w:line="371" w:lineRule="exact"/>
        <w:ind w:left="5122"/>
        <w:jc w:val="left"/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sectPr w:rsidR="00351788"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Currently, the paramount problem in the field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biomaterials, the science of replacing diseased tissue with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human-made implants, is control over the interface, or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5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Line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surface, between implanted biomaterials and living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1. According to the passage, the major problem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currently facing scientists in the field of bio-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materials is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assessing and regulating the bonding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8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8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20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tissues. The physical properties of most tissues can be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matched by careful selection of raw materials: metals,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ceramics, or several varieties of polymer materials. Even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requirement that biomaterials processed from these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materials be nontoxic to host tissue can be met by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techniques derived from studying the reactions of tissue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cultures to biomaterials or from short-term implants. But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achieving necessary matches in physical properties across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interfaces between living and non-living matter requires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knowledge of which molecules control the bonding of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cells to each other—an area that we have not yet explored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thoroughly. Although recent research has allowed us to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stabilize the tissue-biomaterial interface by controlling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either the chemical reactions or the microstructure of the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biomaterials, our fundamental understanding of how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implant devices adhere to tissues remains woefully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between host tissue and implants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controlling the transfer of potentially toxic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materials across the interface of tissue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and implant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discovering new materials from which to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construct implant devices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deciding in what situations implants are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needed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determining the importance of short-term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implants to long-term stability of tissue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implant interfaces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2. The passage suggests which of the following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about the recent research mentioned in the last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sentence ?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It has solved one set of problems but has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1070" w:space="10"/>
            <w:col w:w="507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incomplete.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(159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56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>53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2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created another.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It has concentrated on secondary concerns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2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but has ignored primary concerns.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It has improved practical applications of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52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biomaterial technology without providing a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2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complete theoretical explanation of that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52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improvement.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It has thoroughly investigated properties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2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biomaterials but has paid little attention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2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to relevant characteristics of human tissue.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It has provided considerable information on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2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short-term implant technology but little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26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4310" w:space="10"/>
            <w:col w:w="1530" w:space="10"/>
            <w:col w:w="490" w:space="10"/>
            <w:col w:w="55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on long-term implant technology.</w:t>
      </w:r>
      <w:r>
        <w:rPr>
          <w:noProof/>
        </w:rPr>
        <w:pict>
          <v:line id="_x0000_s1079" style="position:absolute;left:0;text-align:left;z-index:-251603968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6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50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Islamic law is a particularly instructive example of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―sacred law.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Islamic law is a phenomenon so different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from all other forms of law—notwithstanding, of course,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65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Line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a considerable and inevitable number of coincidences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6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28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merely existed discordance between application of the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50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sacred law and many of the regulations framed by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8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Islamic states; this antagonism varied according to place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28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and time.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287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010" w:space="10"/>
            <w:col w:w="588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80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2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6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20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2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25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30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2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35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6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40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45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with one or the other of them as far as subject matter and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positive enactment are concerned—that its study is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indispensable in order to appreciate adequately the full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range of possible legal phenomena. Even the two other</w:t>
      </w:r>
    </w:p>
    <w:p w:rsidR="00351788" w:rsidRDefault="00351788">
      <w:pPr>
        <w:autoSpaceDE w:val="0"/>
        <w:autoSpaceDN w:val="0"/>
        <w:adjustRightInd w:val="0"/>
        <w:spacing w:line="273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representatives of sacred law that are historically and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geographically nearest to it, Jewish law and Roman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Catholic canon law, are perceptibly different.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42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Both Jewish law and canon law are more uniform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than Islamic law. Though historically there is a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discernible break between Jewish law of the sovereign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state of ancient Israel and of the Diaspora (the dispersion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Jewish people after the conquest of Israel), the spirit of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the legal matter in later parts of the Old Testament is very</w:t>
      </w:r>
    </w:p>
    <w:p w:rsidR="00351788" w:rsidRDefault="00351788">
      <w:pPr>
        <w:autoSpaceDE w:val="0"/>
        <w:autoSpaceDN w:val="0"/>
        <w:adjustRightInd w:val="0"/>
        <w:spacing w:line="273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close to that of the Talmud, one of the primary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codifications of Jewish law in the Diaspora. Islam, on the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other hand, represented a radical breakaway from the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Arab paganism that preceded it; Islamic law is the result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of an examination, from a religious angle, of legal subject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matter that was far from uniform, comprising as it did the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various components of the laws of pre-Islamic Arabia and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numerous legal elements taken over from the non-Arab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peoples of the conquered territories. All this was unified</w:t>
      </w:r>
    </w:p>
    <w:p w:rsidR="00351788" w:rsidRDefault="00351788">
      <w:pPr>
        <w:autoSpaceDE w:val="0"/>
        <w:autoSpaceDN w:val="0"/>
        <w:adjustRightInd w:val="0"/>
        <w:spacing w:line="273" w:lineRule="exact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by being subjected to the same kind of religious scrutiny,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impact of which varied greatly, being almost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w w:val="97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>nonexistent in some fields, and in others originating novel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institutions. This central duality of legal subject matter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and religious norm is additional to the variety of legal,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ethical, and ritual rules that is typical of sacred law.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42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 its relation to the secular state, Islamic law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differed from both Jewish and canon law. Jewish law was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buttressed by the cohesion of the community, reinforced</w:t>
      </w:r>
    </w:p>
    <w:p w:rsidR="00351788" w:rsidRDefault="00351788">
      <w:pPr>
        <w:autoSpaceDE w:val="0"/>
        <w:autoSpaceDN w:val="0"/>
        <w:adjustRightInd w:val="0"/>
        <w:spacing w:line="274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by pressure from outside; its rules are the direct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expression of this feeling of cohesion, tending toward the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accommodation of dissent. Canon and Islamic law, on the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contrary, were dominated by the dualism of religion and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state, where the state was not, in contrast with Judaism,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 alien power but the political expression of the same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religion. But the conflict between state and religion took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different forms; in Christianity it appeared as the struggle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for political power on the part of a tightly organized</w:t>
      </w:r>
    </w:p>
    <w:p w:rsidR="00351788" w:rsidRDefault="00351788">
      <w:pPr>
        <w:autoSpaceDE w:val="0"/>
        <w:autoSpaceDN w:val="0"/>
        <w:adjustRightInd w:val="0"/>
        <w:spacing w:line="273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ecclesiastical hierarchy, and canon law was one of its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political weapons. Islamic law, on the other hand, was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w w:val="97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>never supported by an organized institution; consequently,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there never developed an overt trial of strength. There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kern w:val="0"/>
          <w:sz w:val="18"/>
          <w:szCs w:val="18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1070" w:space="10"/>
            <w:col w:w="4770" w:space="10"/>
            <w:col w:w="6040"/>
          </w:cols>
          <w:noEndnote/>
        </w:sectPr>
      </w:pPr>
      <w:r>
        <w:rPr>
          <w:rFonts w:ascii="Times New Roman" w:hAnsi="Times New Roman"/>
          <w:color w:val="000000"/>
          <w:kern w:val="0"/>
          <w:sz w:val="18"/>
          <w:szCs w:val="18"/>
        </w:rPr>
        <w:t>54</w:t>
      </w:r>
      <w:r>
        <w:rPr>
          <w:noProof/>
        </w:rPr>
        <w:pict>
          <v:line id="_x0000_s1080" style="position:absolute;z-index:-251602944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For the following question, consider each of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choices separately and select all that apply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3. The passage provides information to answer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which of the following questions EXCEPT?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Does Islamic law depend on sources other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than Arab legal principles?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What secular practices of Islamic states</w:t>
      </w:r>
    </w:p>
    <w:p w:rsidR="00351788" w:rsidRDefault="00351788">
      <w:pPr>
        <w:autoSpaceDE w:val="0"/>
        <w:autoSpaceDN w:val="0"/>
        <w:adjustRightInd w:val="0"/>
        <w:spacing w:line="303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conflicted with Islamic law?</w:t>
      </w:r>
    </w:p>
    <w:p w:rsidR="00351788" w:rsidRDefault="00351788">
      <w:pPr>
        <w:autoSpaceDE w:val="0"/>
        <w:autoSpaceDN w:val="0"/>
        <w:adjustRightInd w:val="0"/>
        <w:spacing w:line="323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C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Is Jewish law more uniform than canon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law?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4. It can be inferred from the passage that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application of Islamic law in Islamic states has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systematically been opposed by groups who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8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believe it is contrary to their interests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suffered irreparably from the lack of firm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8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institutional backing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frequently been at odds with the legal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8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activity of government institutions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remained unaffected by the political forces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8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operating alongside it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benefited from the fact that it never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8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experienced a direct confrontation with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8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state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7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51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51"/>
          <w:kern w:val="0"/>
          <w:sz w:val="18"/>
          <w:szCs w:val="18"/>
        </w:rPr>
        <w:t>55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51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5. Which of the following most accurately describes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organization of the passage?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A universal principle is advanced and then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discussed in relation to a particular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historical phenomenon.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A methodological innovation is suggested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and then examples of its efficacy are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provided.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A traditional interpretation is questioned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and then modified to include new data.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A general opinion is expressed and then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supportive illustrations are advanced.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A controversial viewpoint is presented and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then both supportive evidence and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contradictory evidence are cited.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6. The passage suggests that canon law differs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from Islamic law in that only canon law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contains prescriptions that nonsacred legal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systems might regard as properly legal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concerns itself with the duties of a person in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regard to the community as a whole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was affected by the tension of the conflict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between religion and state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developed in a political environment that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did not challenge its fundamental existence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played a role in the direct confrontation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3" w:space="720" w:equalWidth="0">
            <w:col w:w="5850" w:space="10"/>
            <w:col w:w="29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between institutions vying for power</w:t>
      </w:r>
      <w:r>
        <w:rPr>
          <w:noProof/>
        </w:rPr>
        <w:pict>
          <v:line id="_x0000_s1081" style="position:absolute;left:0;text-align:left;z-index:-251601920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50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If a supernova (the explosion of a massive star) trig-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gered star formation from dense clouds of gas and dust,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and if the most massive star to be formed from the cloud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evolved into a supernova and triggered a new round of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star formation, and so on, then a chain of star-forming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regions would result. If many such chains were created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 a differentially rotating galaxy, the distribution of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stars would resemble the observed distribute in a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spiral galaxy.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50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This line of reasoning underlies an exciting new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theory of spiral-galaxy structure. A computer simulation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based on this theory has reproduced the appearance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many spiral galaxies without assuming an underlying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density wave, the hallmark of the most widely accepted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theory of the large-scale structure of spiral galaxies.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That theory maintains that a density wave of spiral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form sweeps through the central plane of a galaxy,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compressing clouds of gas and dust, which collapse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8. The passage implies that, according to the new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theory of spiral-galaxy structure, a spiral galaxy can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 created by supernovas when the supernovas are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producing an underlying density wave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affected by a density wave of spiral form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distributed in a spiral pattern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located in the central plane of a galaxy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located in a differentially rotating galaxy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9. Which of the following, if true, would most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discredit the new theory as described in the passage?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1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(A)The exact mechanism by which a star becomes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 supernova is not yet completely known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and may even differ for different stars.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Chains of star-forming regions like those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postulated in the new theory have been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observed in the vicinity of dense clouds of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gas and dust.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into stars that form a spiral pattern.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(160 words)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(C) The most massive stars formed from supernova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explosions are unlikely to evolve into super-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4270" w:space="10"/>
            <w:col w:w="2070" w:space="10"/>
            <w:col w:w="55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7. The primary purpose of the passage is 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describe what results when a supernova triggers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78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creation of chains of star-forming regions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propose a modification in the most widely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8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accepted theory of spiral-galaxy structure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compare and contrast the roles of clouds of gas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78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and dust in two theories of spiral-galaxy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78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structure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describe a new theory of spiral-galaxy structure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78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and contrast it with the most widely accepted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78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theory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describe a new theory of spiral-galaxy structure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78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and discuss a reason why it is inferior to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78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most widely accepted theory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1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>56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novas.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Computer simulations of supernovas provide a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poor picture of what occurs just before a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supernova explosion.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A density wave cannot compress clouds of gas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and dust to a density high enough to create a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5850" w:space="10"/>
            <w:col w:w="490" w:space="10"/>
            <w:col w:w="55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star.</w:t>
      </w:r>
      <w:r>
        <w:rPr>
          <w:noProof/>
        </w:rPr>
        <w:pict>
          <v:line id="_x0000_s1082" style="position:absolute;left:0;text-align:left;z-index:-251600896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50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fact that Black people in the English colonies of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27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North America were never treated as the equals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7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White people has important ramifications. If from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Line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outset Black people were discriminated against, then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11. The passage suggests that the existence of a Roman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conception of slavery in Spanish and Portuguese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colonies had the effect of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extending rather than causing racial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6" w:lineRule="exact"/>
        <w:ind w:left="799"/>
        <w:jc w:val="left"/>
        <w:rPr>
          <w:rFonts w:ascii="Times New Roman" w:hAnsi="Times New Roman"/>
          <w:i/>
          <w:iCs/>
          <w:color w:val="000000"/>
          <w:w w:val="8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w w:val="80"/>
          <w:kern w:val="0"/>
          <w:sz w:val="20"/>
          <w:szCs w:val="20"/>
        </w:rPr>
        <w:t>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799"/>
        <w:jc w:val="left"/>
        <w:rPr>
          <w:rFonts w:ascii="Times New Roman" w:hAnsi="Times New Roman"/>
          <w:i/>
          <w:iCs/>
          <w:color w:val="000000"/>
          <w:w w:val="4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w w:val="40"/>
          <w:kern w:val="0"/>
          <w:sz w:val="20"/>
          <w:szCs w:val="20"/>
        </w:rPr>
        <w:t>10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8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799"/>
        <w:jc w:val="left"/>
        <w:rPr>
          <w:rFonts w:ascii="Times New Roman" w:hAnsi="Times New Roman"/>
          <w:i/>
          <w:iCs/>
          <w:color w:val="000000"/>
          <w:w w:val="4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w w:val="40"/>
          <w:kern w:val="0"/>
          <w:sz w:val="20"/>
          <w:szCs w:val="20"/>
        </w:rPr>
        <w:t>15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8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799"/>
        <w:jc w:val="left"/>
        <w:rPr>
          <w:rFonts w:ascii="Times New Roman" w:hAnsi="Times New Roman"/>
          <w:i/>
          <w:iCs/>
          <w:color w:val="000000"/>
          <w:w w:val="4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w w:val="40"/>
          <w:kern w:val="0"/>
          <w:sz w:val="20"/>
          <w:szCs w:val="20"/>
        </w:rPr>
        <w:t>20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legal slavery in the 1660‘s should be viewed as a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reflection and an extension of racial prejudice rather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than, as many historians including Oscar and Mary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Handlin have argued, the cause of prejudice. In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addition, the existence of discrimination before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advent of legal slavery offers a further explanation for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2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harsher treatment of Black slaves in North than in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South America. Freyre and Tannenbaum have rightly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argued that the lack of certain traditions in North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2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America—such as a Roman conception of slavery and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2"/>
        <w:jc w:val="left"/>
        <w:rPr>
          <w:rFonts w:ascii="Times New Roman" w:hAnsi="Times New Roman"/>
          <w:color w:val="000000"/>
          <w:w w:val="97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>a Roman Catholic emphasis on equality—explains why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treatment of Black slaves was more severe there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than in the Spanish and Portuguese colonies of South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America. But this cannot be the whole explanation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since it is merely negative, based only on a lack of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something. A more compelling explanation is that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early and sometimes extreme racial discrimination in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English colonies helped determine the particular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nature of the slavery that followed.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688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(192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For the following question, consider each of the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choices separately and select all that apply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10. According to the passage, the Handlins have NOT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argued which of the following about the relationship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between racial prejudice and the institution of legal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slavery in the English colonies of North America?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6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Racial prejudice and the institution of slavery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arose simultaneously.</w:t>
      </w:r>
    </w:p>
    <w:p w:rsidR="00351788" w:rsidRDefault="00351788">
      <w:pPr>
        <w:autoSpaceDE w:val="0"/>
        <w:autoSpaceDN w:val="0"/>
        <w:adjustRightInd w:val="0"/>
        <w:spacing w:line="324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The source of racial prejudice was the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institution of slavery.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C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Although existing in a lesser form before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1660‘s, racial prejudice increased sharply after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slavery was legalized.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51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51"/>
          <w:kern w:val="0"/>
          <w:sz w:val="18"/>
          <w:szCs w:val="18"/>
        </w:rPr>
        <w:t>57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prejudice in these colonies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hastening the legalization of slavery in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these colonies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mitigating some of the conditions of slavery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for Black people in these colonies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delaying the introduction of slavery into the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English colonies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bringing about an improvement in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treatment of Black slaves in the English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colonies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12. The author considers the explanation put forward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by Freyre and Tannenbaum for the treatment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accorded Black slaves in the English colonies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North America to be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ambitious but misguided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valid but limited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popular but suspect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anachronistic and controversial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1070" w:space="10"/>
            <w:col w:w="4770" w:space="10"/>
            <w:col w:w="29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premature and illogical</w:t>
      </w:r>
      <w:r>
        <w:rPr>
          <w:noProof/>
        </w:rPr>
        <w:pict>
          <v:line id="_x0000_s1083" style="position:absolute;left:0;text-align:left;z-index:-251599872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442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[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This page is intentionally left blank</w:t>
      </w:r>
      <w:r>
        <w:rPr>
          <w:rFonts w:ascii="Times New Roman" w:hAnsi="Times New Roman"/>
          <w:color w:val="000000"/>
          <w:kern w:val="0"/>
          <w:sz w:val="20"/>
          <w:szCs w:val="20"/>
        </w:rPr>
        <w:t>. ]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3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ind w:left="5864"/>
        <w:jc w:val="left"/>
        <w:rPr>
          <w:rFonts w:ascii="Times New Roman" w:hAnsi="Times New Roman"/>
          <w:color w:val="000000"/>
          <w:kern w:val="0"/>
          <w:sz w:val="18"/>
          <w:szCs w:val="18"/>
        </w:rPr>
        <w:sectPr w:rsidR="00351788">
          <w:pgSz w:w="11908" w:h="16840"/>
          <w:pgMar w:top="0" w:right="0" w:bottom="0" w:left="0" w:header="720" w:footer="720" w:gutter="0"/>
          <w:cols w:space="720"/>
          <w:noEndnote/>
        </w:sectPr>
      </w:pPr>
      <w:r>
        <w:rPr>
          <w:rFonts w:ascii="Times New Roman" w:hAnsi="Times New Roman"/>
          <w:color w:val="000000"/>
          <w:kern w:val="0"/>
          <w:sz w:val="18"/>
          <w:szCs w:val="18"/>
        </w:rPr>
        <w:t>58</w:t>
      </w:r>
      <w:r>
        <w:rPr>
          <w:noProof/>
        </w:rPr>
        <w:pict>
          <v:line id="_x0000_s1084" style="position:absolute;left:0;text-align:left;z-index:-251598848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1" w:lineRule="exact"/>
        <w:ind w:left="5122"/>
        <w:jc w:val="left"/>
        <w:rPr>
          <w:rFonts w:ascii="Cambria" w:hAnsi="Cambria" w:cs="Cambria"/>
          <w:b/>
          <w:bCs/>
          <w:color w:val="000000"/>
          <w:kern w:val="0"/>
          <w:sz w:val="30"/>
          <w:szCs w:val="30"/>
        </w:rPr>
      </w:pPr>
      <w:r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t>Exercise 11</w:t>
      </w:r>
    </w:p>
    <w:p w:rsidR="00351788" w:rsidRDefault="00351788">
      <w:pPr>
        <w:autoSpaceDE w:val="0"/>
        <w:autoSpaceDN w:val="0"/>
        <w:adjustRightInd w:val="0"/>
        <w:spacing w:line="371" w:lineRule="exact"/>
        <w:ind w:left="5122"/>
        <w:jc w:val="left"/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sectPr w:rsidR="00351788"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4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3" w:lineRule="exact"/>
        <w:ind w:left="1412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Many critics of Eamily Bronte‘s novel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Wuthering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22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Heights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see its second part as a counterpoint that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22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comments on, if it does not reverse, the first part, where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8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2. Which of the following inferences about Henry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James‘s awareness of novelistic construction is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best supported by the passage?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80" w:lineRule="exact"/>
        <w:ind w:left="655"/>
        <w:jc w:val="left"/>
        <w:rPr>
          <w:rFonts w:ascii="Times New Roman" w:hAnsi="Times New Roman"/>
          <w:i/>
          <w:iCs/>
          <w:color w:val="000000"/>
          <w:w w:val="62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w w:val="62"/>
          <w:kern w:val="0"/>
          <w:sz w:val="20"/>
          <w:szCs w:val="20"/>
        </w:rPr>
        <w:t>Line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2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20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37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a ―romantic</w:t>
      </w:r>
      <w:r>
        <w:rPr>
          <w:rFonts w:ascii="宋体" w:hAnsi="宋体" w:cs="宋体" w:hint="eastAsia"/>
          <w:color w:val="000000"/>
          <w:w w:val="89"/>
          <w:kern w:val="0"/>
          <w:sz w:val="20"/>
          <w:szCs w:val="20"/>
        </w:rPr>
        <w:t>‖</w:t>
      </w: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 xml:space="preserve"> reading receives more confirmation. Seeing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17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two parts as a whole is encouraged by the novel‘s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7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sophisticated structure, revealed in its complex use of</w:t>
      </w:r>
    </w:p>
    <w:p w:rsidR="00351788" w:rsidRDefault="00351788">
      <w:pPr>
        <w:autoSpaceDE w:val="0"/>
        <w:autoSpaceDN w:val="0"/>
        <w:adjustRightInd w:val="0"/>
        <w:spacing w:line="273" w:lineRule="exact"/>
        <w:ind w:left="17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narrators and time shifts. Granted that the presence of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73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these elements need not argue an authorial awareness of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17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novelistic construction comparable to that of Henry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7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James, their presence does encourage attempts to unify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7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novel‘s heterogeneous parts. However, any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7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interpretation that seeks to unify all of the novel‘s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17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diverse elements is bound to be somewhat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7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unconvincing. This is not because such an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73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interpretation necessarily stiffens into a thesis (although</w:t>
      </w:r>
    </w:p>
    <w:p w:rsidR="00351788" w:rsidRDefault="00351788">
      <w:pPr>
        <w:autoSpaceDE w:val="0"/>
        <w:autoSpaceDN w:val="0"/>
        <w:adjustRightInd w:val="0"/>
        <w:spacing w:line="273" w:lineRule="exact"/>
        <w:ind w:left="17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rigidity in any interpretation of this or of any novel is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17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always a danger), but because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Wuthering Heights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has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7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recalcitrant elements of undeniable power that,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7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ultimately, resist inclusion in an all-encompassing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73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interpretation. In this respect,</w:t>
      </w:r>
      <w:r>
        <w:rPr>
          <w:rFonts w:ascii="Times New Roman" w:hAnsi="Times New Roman"/>
          <w:i/>
          <w:iCs/>
          <w:color w:val="000000"/>
          <w:w w:val="98"/>
          <w:kern w:val="0"/>
          <w:sz w:val="20"/>
          <w:szCs w:val="20"/>
        </w:rPr>
        <w:t xml:space="preserve"> Wuthering Heights</w:t>
      </w: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 xml:space="preserve"> shares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173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 feature of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Hamlet.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353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(164 words)</w:t>
      </w:r>
    </w:p>
    <w:p w:rsidR="00351788" w:rsidRDefault="00351788">
      <w:pPr>
        <w:autoSpaceDE w:val="0"/>
        <w:autoSpaceDN w:val="0"/>
        <w:adjustRightInd w:val="0"/>
        <w:spacing w:line="38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1. According to the passage, which of the following is</w:t>
      </w:r>
    </w:p>
    <w:p w:rsidR="00351788" w:rsidRDefault="00351788">
      <w:pPr>
        <w:autoSpaceDE w:val="0"/>
        <w:autoSpaceDN w:val="0"/>
        <w:adjustRightInd w:val="0"/>
        <w:spacing w:line="274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 true statement about the first and second parts of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Wuthering Heights</w:t>
      </w:r>
      <w:r>
        <w:rPr>
          <w:rFonts w:ascii="Times New Roman" w:hAnsi="Times New Roman"/>
          <w:color w:val="000000"/>
          <w:kern w:val="0"/>
          <w:sz w:val="20"/>
          <w:szCs w:val="20"/>
        </w:rPr>
        <w:t>?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The second part has received more attention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from critics.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The second part has little relation to the first part.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The second part annuls the force of the first part.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The second part provides less substantiation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for a ―romantic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reading.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2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(E)The second part is better because it is more realistic.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6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51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51"/>
          <w:kern w:val="0"/>
          <w:sz w:val="18"/>
          <w:szCs w:val="18"/>
        </w:rPr>
        <w:t>59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(A) James, more than any other novelist, was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aware of the difficulties of novelistic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construction.</w:t>
      </w:r>
    </w:p>
    <w:p w:rsidR="00351788" w:rsidRDefault="00351788">
      <w:pPr>
        <w:autoSpaceDE w:val="0"/>
        <w:autoSpaceDN w:val="0"/>
        <w:adjustRightInd w:val="0"/>
        <w:spacing w:line="273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James was very aware of the details of novel-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istic construction.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James‘s awareness of novelistic construction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derived from his reading of Bronte.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James‘s awareness of novelistic construction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has led most commentators to see unity in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his individual novels.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James‘s awareness of novelistic construction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precluded him from violating the unity of</w:t>
      </w:r>
    </w:p>
    <w:p w:rsidR="00351788" w:rsidRDefault="00351788">
      <w:pPr>
        <w:autoSpaceDE w:val="0"/>
        <w:autoSpaceDN w:val="0"/>
        <w:adjustRightInd w:val="0"/>
        <w:spacing w:line="273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his novels.</w:t>
      </w:r>
    </w:p>
    <w:p w:rsidR="00351788" w:rsidRDefault="00351788">
      <w:pPr>
        <w:autoSpaceDE w:val="0"/>
        <w:autoSpaceDN w:val="0"/>
        <w:adjustRightInd w:val="0"/>
        <w:spacing w:line="38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3. The author of the passage would be most likely to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agree that an interpretation of a novel should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not try to unite heterogeneous elements in the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69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novel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not be inflexible in its treatment of the elements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 the novel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not argue that the complex use of narrators or</w:t>
      </w:r>
    </w:p>
    <w:p w:rsidR="00351788" w:rsidRDefault="00351788">
      <w:pPr>
        <w:autoSpaceDE w:val="0"/>
        <w:autoSpaceDN w:val="0"/>
        <w:adjustRightInd w:val="0"/>
        <w:spacing w:line="274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time shifts indicates a sophisticated structure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concentrate on those recalcitrant elements of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novel that are outside the novel‘s main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structure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primarily consider those elements of novelistic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construction of which the author of the novel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was aware</w:t>
      </w:r>
    </w:p>
    <w:p w:rsidR="00351788" w:rsidRDefault="00351788">
      <w:pPr>
        <w:autoSpaceDE w:val="0"/>
        <w:autoSpaceDN w:val="0"/>
        <w:adjustRightInd w:val="0"/>
        <w:spacing w:line="38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For the following question, consider each of the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choices separately and select all that apply</w:t>
      </w:r>
    </w:p>
    <w:p w:rsidR="00351788" w:rsidRDefault="00351788">
      <w:pPr>
        <w:autoSpaceDE w:val="0"/>
        <w:autoSpaceDN w:val="0"/>
        <w:adjustRightInd w:val="0"/>
        <w:spacing w:line="302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4. The author of the passage suggests which of the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following about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Hamlet</w:t>
      </w:r>
      <w:r>
        <w:rPr>
          <w:rFonts w:ascii="Times New Roman" w:hAnsi="Times New Roman"/>
          <w:color w:val="000000"/>
          <w:kern w:val="0"/>
          <w:sz w:val="20"/>
          <w:szCs w:val="20"/>
        </w:rPr>
        <w:t>?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A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  <w:bdr w:val="single" w:sz="4" w:space="0" w:color="auto"/>
        </w:rPr>
        <w:t xml:space="preserve"> Hamlet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has usually attracted critical interpretations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that tend to stiffen into theses.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B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  <w:bdr w:val="single" w:sz="4" w:space="0" w:color="auto"/>
        </w:rPr>
        <w:t xml:space="preserve"> Hamlet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has elements that are not amenable</w:t>
      </w:r>
    </w:p>
    <w:p w:rsidR="00351788" w:rsidRDefault="00351788">
      <w:pPr>
        <w:autoSpaceDE w:val="0"/>
        <w:autoSpaceDN w:val="0"/>
        <w:adjustRightInd w:val="0"/>
        <w:spacing w:line="288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to an all-encompassing critical interpretation.</w:t>
      </w:r>
    </w:p>
    <w:p w:rsidR="00351788" w:rsidRDefault="00351788">
      <w:pPr>
        <w:autoSpaceDE w:val="0"/>
        <w:autoSpaceDN w:val="0"/>
        <w:adjustRightInd w:val="0"/>
        <w:spacing w:line="302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C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  <w:bdr w:val="single" w:sz="4" w:space="0" w:color="auto"/>
        </w:rPr>
        <w:t xml:space="preserve"> Hamlet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is less open to an all-encompassing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403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critical interpretation than is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Wuthering</w:t>
      </w:r>
    </w:p>
    <w:p w:rsidR="00351788" w:rsidRDefault="00351788">
      <w:pPr>
        <w:autoSpaceDE w:val="0"/>
        <w:autoSpaceDN w:val="0"/>
        <w:adjustRightInd w:val="0"/>
        <w:spacing w:line="288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1070" w:space="10"/>
            <w:col w:w="4770" w:space="10"/>
            <w:col w:w="290" w:space="10"/>
            <w:col w:w="5740"/>
          </w:cols>
          <w:noEndnote/>
        </w:sect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Heights</w:t>
      </w:r>
      <w:r>
        <w:rPr>
          <w:rFonts w:ascii="Times New Roman" w:hAnsi="Times New Roman"/>
          <w:color w:val="000000"/>
          <w:kern w:val="0"/>
          <w:sz w:val="20"/>
          <w:szCs w:val="20"/>
        </w:rPr>
        <w:t>.</w:t>
      </w:r>
      <w:r>
        <w:rPr>
          <w:noProof/>
        </w:rPr>
        <w:pict>
          <v:line id="_x0000_s1085" style="position:absolute;left:0;text-align:left;z-index:-251597824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49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deep sea typically has a sparse fauna dominated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by tiny worms and crustaceans, with an even sparser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distribution of larger animals. However, near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65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Line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hydrothermal vents, areas of the ocean where warm water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8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Nonetheless, advection is a more likely alternative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8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food source. Research has demonstrated that advective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50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flow, which originates near the surface of the ocean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8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where suspended particulate matter accumulates,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87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010" w:space="10"/>
            <w:col w:w="588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80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20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2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25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30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6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35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40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45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emerges from subterranean sources, live remarkable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densities of huge clams, blind crabs, and fish.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41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Most deep-sea faunas rely for food on particulate</w:t>
      </w:r>
    </w:p>
    <w:p w:rsidR="00351788" w:rsidRDefault="00351788">
      <w:pPr>
        <w:autoSpaceDE w:val="0"/>
        <w:autoSpaceDN w:val="0"/>
        <w:adjustRightInd w:val="0"/>
        <w:spacing w:line="273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matter, ultimately derived from photosynthesis, falling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from above. The food supplies necessary to sustain the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large vent communities, however, must be many times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ordinary fallout. The first reports describing vent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faunas proposed two possible sources of nutrition: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bacterial chemosynthesis, production of food by bacteria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using energy derived from chemical changes, and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advection, the drifting of food materials from surrounding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regions. Later, evidence in support of the idea of intense</w:t>
      </w:r>
    </w:p>
    <w:p w:rsidR="00351788" w:rsidRDefault="00351788">
      <w:pPr>
        <w:autoSpaceDE w:val="0"/>
        <w:autoSpaceDN w:val="0"/>
        <w:adjustRightInd w:val="0"/>
        <w:spacing w:line="273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local chemosynthesis was accumulated: hydrogen sulfide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was found in vent water; many vent-site bacteria were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found to be capable of chemosynthesis; and extremely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large concentrations of bacteria were found in samples of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vent water thought to be pure. This final observation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seemed decisive. If such astonishing concentrations of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bacteria were typical of vent outflow, then food within the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vent would dwarf any contribution from advection.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Hence, the widely quoted conclusion was reached that</w:t>
      </w:r>
    </w:p>
    <w:p w:rsidR="00351788" w:rsidRDefault="00351788">
      <w:pPr>
        <w:autoSpaceDE w:val="0"/>
        <w:autoSpaceDN w:val="0"/>
        <w:adjustRightInd w:val="0"/>
        <w:spacing w:line="273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bacterial chemosynthesis provides the foundation for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hydrothermal-vent food chains—an exciting prospect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because no other communities on Earth are independent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photosynthesis.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41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There are, however, certain difficulties with this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interpretation. For example, some of the large sedentary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organisms associated with vents are also found at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ordinary deep-sea temperatures many meters from the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nearest hydrothermal sources. This suggests that bacterial</w:t>
      </w:r>
    </w:p>
    <w:p w:rsidR="00351788" w:rsidRDefault="00351788">
      <w:pPr>
        <w:autoSpaceDE w:val="0"/>
        <w:autoSpaceDN w:val="0"/>
        <w:adjustRightInd w:val="0"/>
        <w:spacing w:line="274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chemosynthesis is not a sufficient source of nutrition for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these creatures. Another difficulty is that similarly dense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populations of large deep-sea animals have been found in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proximity of ―smokers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–vents where water emerges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at temperatures up to 350°C. No bacteria can survive such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heat, and no bacteria were found there. Unless smokers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are consistently located near more hospitable warm-water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vents, chemosynthesis can account for only a fraction of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vent faunas. It is conceivable, however, that these</w:t>
      </w:r>
    </w:p>
    <w:p w:rsidR="00351788" w:rsidRDefault="00351788">
      <w:pPr>
        <w:autoSpaceDE w:val="0"/>
        <w:autoSpaceDN w:val="0"/>
        <w:adjustRightInd w:val="0"/>
        <w:spacing w:line="273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large, sedentary organisms do in fact feed on bacteria that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grow in warm-water vents, rise in the vent water, and then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8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transports some of that matter and water to the vents.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8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Estimates suggest that for every cubic meter of vent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28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discharge, 350 milligrams of particulate organic</w:t>
      </w:r>
    </w:p>
    <w:p w:rsidR="00351788" w:rsidRDefault="00351788">
      <w:pPr>
        <w:autoSpaceDE w:val="0"/>
        <w:autoSpaceDN w:val="0"/>
        <w:adjustRightInd w:val="0"/>
        <w:spacing w:line="273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55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material would be advected into the vent area. Thus, for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8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 average-sized vent, advection could provide more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8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than 30 kilograms of potential food per day. In addition,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28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it is likely that small live animals in the advected water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8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might be killed or stunned by thermal and/or chemical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60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shock, thereby contributing to the food supply of vents.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384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(479 words)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3840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1070" w:space="10"/>
            <w:col w:w="4930" w:space="10"/>
            <w:col w:w="588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81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rain in peripheral areas to nourish animals living some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distance from the warm-water vents.</w:t>
      </w:r>
    </w:p>
    <w:p w:rsidR="00351788" w:rsidRDefault="00351788">
      <w:pPr>
        <w:autoSpaceDE w:val="0"/>
        <w:autoSpaceDN w:val="0"/>
        <w:adjustRightInd w:val="0"/>
        <w:spacing w:line="286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ind w:left="5864"/>
        <w:jc w:val="left"/>
        <w:rPr>
          <w:rFonts w:ascii="Times New Roman" w:hAnsi="Times New Roman"/>
          <w:color w:val="000000"/>
          <w:kern w:val="0"/>
          <w:sz w:val="18"/>
          <w:szCs w:val="18"/>
        </w:rPr>
        <w:sectPr w:rsidR="00351788">
          <w:type w:val="continuous"/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  <w:r>
        <w:rPr>
          <w:rFonts w:ascii="Times New Roman" w:hAnsi="Times New Roman"/>
          <w:color w:val="000000"/>
          <w:kern w:val="0"/>
          <w:sz w:val="18"/>
          <w:szCs w:val="18"/>
        </w:rPr>
        <w:t>60</w:t>
      </w:r>
      <w:r>
        <w:rPr>
          <w:noProof/>
        </w:rPr>
        <w:pict>
          <v:line id="_x0000_s1086" style="position:absolute;left:0;text-align:left;z-index:-251596800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For the following question, consider each of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choices separately and select all that apply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5. The passage provides information for answering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which of the following questions EXCEPT?</w:t>
      </w:r>
    </w:p>
    <w:p w:rsidR="00351788" w:rsidRDefault="00351788">
      <w:pPr>
        <w:autoSpaceDE w:val="0"/>
        <w:autoSpaceDN w:val="0"/>
        <w:adjustRightInd w:val="0"/>
        <w:spacing w:line="323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What causes warm-water vents to form?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What role does hydrogen sulfide play in</w:t>
      </w:r>
    </w:p>
    <w:p w:rsidR="00351788" w:rsidRDefault="00351788">
      <w:pPr>
        <w:autoSpaceDE w:val="0"/>
        <w:autoSpaceDN w:val="0"/>
        <w:adjustRightInd w:val="0"/>
        <w:spacing w:line="303" w:lineRule="exact"/>
        <w:ind w:left="148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chemosynthesis?</w:t>
      </w:r>
    </w:p>
    <w:p w:rsidR="00351788" w:rsidRDefault="00351788">
      <w:pPr>
        <w:autoSpaceDE w:val="0"/>
        <w:autoSpaceDN w:val="0"/>
        <w:adjustRightInd w:val="0"/>
        <w:spacing w:line="323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C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Do bacteria live in the vent water of smokers?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6. The information in the passage suggests that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majority of deep-sea faunas that live in nonvent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habitats have which of the following characteristics?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They do not normally feed on particles of food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78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 the water.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They are smaller than many vent faunas.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They are predators.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They derive nutrition from a chemosynthetic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78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food source.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They congregate around a single main food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8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source.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7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51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51"/>
          <w:kern w:val="0"/>
          <w:sz w:val="18"/>
          <w:szCs w:val="18"/>
        </w:rPr>
        <w:t>61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51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7. Select the sentence in the passage in which the author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implies that vents are colonized by some of the same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animal found in other areas of the ocean floor, which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might be a weakness for the bacterial chemosynthesis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model.</w:t>
      </w:r>
    </w:p>
    <w:p w:rsidR="00351788" w:rsidRDefault="00351788">
      <w:pPr>
        <w:autoSpaceDE w:val="0"/>
        <w:autoSpaceDN w:val="0"/>
        <w:adjustRightInd w:val="0"/>
        <w:spacing w:line="396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3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8. The author refers to ―smokers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in the third paragraph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most probably in order 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show how thermal shock can provide food for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some vent faunas by stunning small animals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prove that the habitat of most deep-sea animals is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limited to warm-water vents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explain how bacteria carry out chemosynthesis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demonstrate how advection compensates for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lack of food sources on the seafloor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present evidence that bacterial chemosynthesis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may be an inadequate source of food for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3" w:space="720" w:equalWidth="0">
            <w:col w:w="5850" w:space="10"/>
            <w:col w:w="29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some vent faunas</w:t>
      </w:r>
      <w:r>
        <w:rPr>
          <w:noProof/>
        </w:rPr>
        <w:pict>
          <v:line id="_x0000_s1087" style="position:absolute;left:0;text-align:left;z-index:-251595776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50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Ragtime is a musical form that synthesizes folk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2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melodies and musical techniques into a brief quadrille-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22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like structure, designed to be played—exactly as written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Line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—on the piano. A strong analogy exists between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9. Which of the following is most nearly analogous in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source and artistic character to a ragtime composition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as described in the passage?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8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799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10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European composers like Ralph Vaughan Williams,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Edward Grieg, and Anton Dvorak who combined folk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tunes and their own original materials in larger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compositions and the pioneer ragtime composers in the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United States. Composers like Scott Joplin and James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Scott were in a sense collectors or musicologists,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collecting dance and folk music in Black communities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and consciously shaping it into brief suites or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anthologies called piano rags.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551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(100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9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>62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(A) Symphonic music derived from complex jazz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motifs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An experimental novel based on well-known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cartoon characters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A dramatic production in which actors invent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scenes and improvise lines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A ballet whose disciplined choreography is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2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based on folk-dance steps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A painting whose abstract shapes evoke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1210" w:space="10"/>
            <w:col w:w="4630" w:space="10"/>
            <w:col w:w="490" w:space="10"/>
            <w:col w:w="55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familiar objects in a natural landscape</w:t>
      </w:r>
      <w:r>
        <w:rPr>
          <w:noProof/>
        </w:rPr>
        <w:pict>
          <v:line id="_x0000_s1088" style="position:absolute;left:0;text-align:left;z-index:-251594752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3" w:lineRule="exact"/>
        <w:ind w:left="1484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Geologists have long known that the Earth‘s mantle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is heterogeneous, but its spatial arrangement remains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82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unresolved—is the mantle essentially layered or irregu-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larly heterogeneous? The best evidence for the layered-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mantle thesis is the well-established fact that volcanic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rocks found on oceanic islands, islands believed to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result from mantle plumes arising from the lower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mantle, are composed of material fundamentally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different from that of the midocean ridge system,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whose source, most geologists contend, is the upper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mantle.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48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Some geologists, however, on the basis of obser-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8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vations concerning mantle xenoliths, argue that the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mantle is not layered, but that heterogeneity is created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by fluids rich in ―incompatible elements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(elements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tending toward liquid rather than solid state)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percolating upward and transforming portions of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upper mantle irregularly, according to the vagaries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fluids‘ pathways. We believe, perhaps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unimaginatively, that this debate can be resolved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through further study, and that the underexplored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midocean ridge system is the key.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4776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(157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7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51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51"/>
          <w:kern w:val="0"/>
          <w:sz w:val="18"/>
          <w:szCs w:val="18"/>
        </w:rPr>
        <w:t>63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51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10. According to the passage, it is believed that oceanic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islands are formed from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the same material as mantle xenoliths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the same material as the midocean ridge system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volcanic rocks from the upper mantle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incompatible elements percolating up from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lower mantle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mantle plumes arising from the lower mantle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For the following question, consider each of the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choices separately and select all that apply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11. It can be inferred from the passage that the sup-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porters of the ―layered-mantle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theory believe which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the following?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The volcanic rocks on oceanic islands are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composed of material derived from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lower part of the mantle.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The materials of which volcanic rocks on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oceanic islands and midocean ridges are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composed are typical of the layers from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which they are thought to originate.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C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The differences in composition between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1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volcanic rocks on oceanic islands and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midocean ridges are a result of different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concentrations of incompatible elements.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3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12. In the context of the passage, ―unimaginatively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is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closest in meaning to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pedestrian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controversial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unrealistic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novel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3" w:space="720" w:equalWidth="0">
            <w:col w:w="5850" w:space="10"/>
            <w:col w:w="29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paradoxical</w:t>
      </w:r>
      <w:r>
        <w:rPr>
          <w:noProof/>
        </w:rPr>
        <w:pict>
          <v:line id="_x0000_s1089" style="position:absolute;left:0;text-align:left;z-index:-251593728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Scientists have sought evidence of long-term solar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periodicities by examining indirect climatological data,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such as fossil records of the thickness of ancient tree rings.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These studies, however, failed to link unequivocally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terrestrial climate and the solar-activity cycle, or even 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confirm the cycle's past existence.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4870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(45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7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51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51"/>
          <w:kern w:val="0"/>
          <w:sz w:val="18"/>
          <w:szCs w:val="18"/>
        </w:rPr>
        <w:t>64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51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13. It can be inferred from the passage that studies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attempting to use tree-ring thickness to locate possible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links between solar periodicity and terrestrial climate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are based on which of the following assumptions?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The solar-activity cycle existed in its present form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during the time period in which the tree rings grew.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The biological mechanisms causing tree growth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are unaffected by short-term weather pat terns.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Average tree-ring thickness varies from species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to species.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Tree-ring thicknesses reflect changes in terrestrial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climate.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Both terrestrial climate and the solar-activity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3" w:space="720" w:equalWidth="0">
            <w:col w:w="5850" w:space="10"/>
            <w:col w:w="29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cycle randomly affect tree-ring thickness.</w:t>
      </w:r>
      <w:r>
        <w:rPr>
          <w:noProof/>
        </w:rPr>
        <w:pict>
          <v:line id="_x0000_s1090" style="position:absolute;left:0;text-align:left;z-index:-251592704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1" w:lineRule="exact"/>
        <w:ind w:left="5122"/>
        <w:jc w:val="left"/>
        <w:rPr>
          <w:rFonts w:ascii="Cambria" w:hAnsi="Cambria" w:cs="Cambria"/>
          <w:b/>
          <w:bCs/>
          <w:color w:val="000000"/>
          <w:kern w:val="0"/>
          <w:sz w:val="30"/>
          <w:szCs w:val="30"/>
        </w:rPr>
      </w:pPr>
      <w:r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t>Exercise 12</w:t>
      </w:r>
    </w:p>
    <w:p w:rsidR="00351788" w:rsidRDefault="00351788">
      <w:pPr>
        <w:autoSpaceDE w:val="0"/>
        <w:autoSpaceDN w:val="0"/>
        <w:adjustRightInd w:val="0"/>
        <w:spacing w:line="371" w:lineRule="exact"/>
        <w:ind w:left="5122"/>
        <w:jc w:val="left"/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sectPr w:rsidR="00351788"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9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39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Traditional research has confronted only Mexican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and United States interpretations of Mexican-American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culture. Now we must also examine the culture as we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5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Line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Mexican Americans have experienced it, passing from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9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2. The author most probably uses the phrase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―charter minority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(lines 6-7) to reinforce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idea that Mexican Americans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are a native rather than an immigrant group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0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8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8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20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a sovereign people to compatriots with newly arriving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settlers to, finally, a conquered people—a charter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minority on our own land.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1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When the Spanish first came to Mexico, they inter-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married with and absorbed the culture of the indigenous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Indians. This policy of colonization through acculturation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was continued when Mexico acquired Texas in the early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1800‘s and brought the indigenous Indians into Mexican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life and government. In the 1820‘s, United States citizens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migrated to Texas, attracted by land suitable for cotton.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As their numbers became more substantial, their policy of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acquiring land by subduing native populations began to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dominate. The two ideologies clashed repeatedly,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culminating in a military conflict that led to victory for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United States. Thus, suddenly deprived of our parent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culture, we had to evolve uniquely Mexican-American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modes of thought and action in order to survive.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695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(168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3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1. The author‘s purpose in writing this passage is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primarily to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suggest the motives behind Mexican and United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States intervention in Texas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document certain early objectives of Mexican-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American society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provide a historical perspective for a new analysis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Mexican-American culture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appeal to both Mexican and United States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62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scholars to give greater consideration 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2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economic interpretations of history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bring to light previously overlooked research on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Mexican Americans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51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51"/>
          <w:kern w:val="0"/>
          <w:sz w:val="18"/>
          <w:szCs w:val="18"/>
        </w:rPr>
        <w:t>65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in the United States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played an active political role when Texas first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became part of the United States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recognized very early in the nineteenth century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need for official confirmation of their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rights of citizenship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have been misunderstood by scholars trying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6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to interpret their culture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identify more closely with their Indian heritage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than with their Spanish heritage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3. Which of the following statements most clearly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contradicts the information in this passage?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In the early 1800‘s, the Spanish committed more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resources to settling California than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to developing Texas.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While Texas was under Mexican control,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59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population of Texas quadrupled, in spite of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9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fact that Mexico discouraged immigration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59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from the United States.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By the time Mexico acquired Texas, many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Indians had already married people of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Spanish heritage.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Many Mexicans living in Texas returned to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Mexico after Texas was annexed by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United States.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Most Indians living in Texas resisted Spanish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acculturation and were either killed or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1070" w:space="10"/>
            <w:col w:w="4770" w:space="10"/>
            <w:col w:w="29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enslaved.</w:t>
      </w:r>
      <w:r>
        <w:rPr>
          <w:noProof/>
        </w:rPr>
        <w:pict>
          <v:line id="_x0000_s1091" style="position:absolute;left:0;text-align:left;z-index:-251591680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6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36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determination of the sources of copper ore used in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6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composition as the lead in the copper ore. Lead isotope</w:t>
      </w: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570" w:space="10"/>
            <w:col w:w="532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8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manufacture of copper and bronze artifacts of Bronze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Age civilizations would add greatly to our knowledge of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65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Line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cultural contacts and trade in that era. Researchers have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5</w:t>
      </w:r>
    </w:p>
    <w:p w:rsidR="00351788" w:rsidRDefault="00351788">
      <w:pPr>
        <w:autoSpaceDE w:val="0"/>
        <w:autoSpaceDN w:val="0"/>
        <w:adjustRightInd w:val="0"/>
        <w:ind w:left="1058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analyzed artifacts and ores for their concentrations of elements,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058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but for a variety of reasons, these studies have generally failed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058"/>
        <w:jc w:val="left"/>
        <w:rPr>
          <w:rFonts w:ascii="Times New Roman" w:hAnsi="Times New Roman"/>
          <w:color w:val="000000"/>
          <w:w w:val="97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>to provide evidence of the sources of the copper used in the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105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objects. Elemental composition can vary within the same</w:t>
      </w:r>
    </w:p>
    <w:p w:rsidR="00351788" w:rsidRDefault="00351788">
      <w:pPr>
        <w:autoSpaceDE w:val="0"/>
        <w:autoSpaceDN w:val="0"/>
        <w:adjustRightInd w:val="0"/>
        <w:spacing w:line="273" w:lineRule="exact"/>
        <w:ind w:left="105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copper-ore lode, usually because of varying admixtures of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10</w:t>
      </w:r>
    </w:p>
    <w:p w:rsidR="00351788" w:rsidRDefault="00351788">
      <w:pPr>
        <w:autoSpaceDE w:val="0"/>
        <w:autoSpaceDN w:val="0"/>
        <w:adjustRightInd w:val="0"/>
        <w:ind w:left="1058"/>
        <w:jc w:val="left"/>
        <w:rPr>
          <w:rFonts w:ascii="Times New Roman" w:hAnsi="Times New Roman"/>
          <w:color w:val="000000"/>
          <w:w w:val="96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6"/>
          <w:kern w:val="0"/>
          <w:sz w:val="20"/>
          <w:szCs w:val="20"/>
        </w:rPr>
        <w:t>other elements, especially iron, lead, zinc, and arsenic. And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058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high concentrations of cobalt or zinc, noticed in some artifacts,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105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appear in a variety of copper-ore sources. Moreover, the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05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processing of ores introduced poorly controlled changes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05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 the concentrations of minor and trace elements in the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15</w:t>
      </w:r>
    </w:p>
    <w:p w:rsidR="00351788" w:rsidRDefault="00351788">
      <w:pPr>
        <w:autoSpaceDE w:val="0"/>
        <w:autoSpaceDN w:val="0"/>
        <w:adjustRightInd w:val="0"/>
        <w:ind w:left="1058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resulting metal. Some elements evaporate during smelting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105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and roasting; different temperatures and processes produce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058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different degrees of loss. Finally, flux, which is sometimes</w:t>
      </w:r>
    </w:p>
    <w:p w:rsidR="00351788" w:rsidRDefault="00351788">
      <w:pPr>
        <w:autoSpaceDE w:val="0"/>
        <w:autoSpaceDN w:val="0"/>
        <w:adjustRightInd w:val="0"/>
        <w:spacing w:line="273" w:lineRule="exact"/>
        <w:ind w:left="105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added during smelting to remove waste material from the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05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ore, could add quantities of elements to the final product.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20</w:t>
      </w:r>
    </w:p>
    <w:p w:rsidR="00351788" w:rsidRDefault="00351788">
      <w:pPr>
        <w:autoSpaceDE w:val="0"/>
        <w:autoSpaceDN w:val="0"/>
        <w:adjustRightInd w:val="0"/>
        <w:ind w:left="1347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An elemental property that is unchanged through these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chemical processes is the isotopic composition of each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metallic element in the ore. Isotopic composition, the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080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percentages of the different isotopes of an element in a given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1080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sample of the element, is therefore particularly suitable as an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25</w:t>
      </w:r>
    </w:p>
    <w:p w:rsidR="00351788" w:rsidRDefault="00351788">
      <w:pPr>
        <w:autoSpaceDE w:val="0"/>
        <w:autoSpaceDN w:val="0"/>
        <w:adjustRightInd w:val="0"/>
        <w:ind w:left="1080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indicator of the sources of the ore. Of course, for this purpose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080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it is necessary to find an element whose isotopic composition</w:t>
      </w:r>
    </w:p>
    <w:p w:rsidR="00351788" w:rsidRDefault="00351788">
      <w:pPr>
        <w:autoSpaceDE w:val="0"/>
        <w:autoSpaceDN w:val="0"/>
        <w:adjustRightInd w:val="0"/>
        <w:spacing w:line="273" w:lineRule="exact"/>
        <w:ind w:left="1080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is more or less constant throughout a given ore body, but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1080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varies from one copper ore body to another or, at least, from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one geographic region to another.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30</w:t>
      </w:r>
    </w:p>
    <w:p w:rsidR="00351788" w:rsidRDefault="00351788">
      <w:pPr>
        <w:autoSpaceDE w:val="0"/>
        <w:autoSpaceDN w:val="0"/>
        <w:adjustRightInd w:val="0"/>
        <w:ind w:left="1347"/>
        <w:jc w:val="left"/>
        <w:rPr>
          <w:rFonts w:ascii="Times New Roman" w:hAnsi="Times New Roman"/>
          <w:color w:val="000000"/>
          <w:w w:val="96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6"/>
          <w:kern w:val="0"/>
          <w:sz w:val="20"/>
          <w:szCs w:val="20"/>
        </w:rPr>
        <w:t>The ideal choice, when isotopic composition is used to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080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investigate the source of copper ore, would seem to be copper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1080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itself. It has been shown that small but measurable variations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occur naturally in the isotopic composition of copper.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However, the variations are large enough only in rare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35</w:t>
      </w:r>
    </w:p>
    <w:p w:rsidR="00351788" w:rsidRDefault="00351788">
      <w:pPr>
        <w:autoSpaceDE w:val="0"/>
        <w:autoSpaceDN w:val="0"/>
        <w:adjustRightInd w:val="0"/>
        <w:ind w:left="1080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ores; between samples of the common ore minerals of copper,</w:t>
      </w:r>
    </w:p>
    <w:p w:rsidR="00351788" w:rsidRDefault="00351788">
      <w:pPr>
        <w:autoSpaceDE w:val="0"/>
        <w:autoSpaceDN w:val="0"/>
        <w:adjustRightInd w:val="0"/>
        <w:spacing w:line="274" w:lineRule="exact"/>
        <w:ind w:left="1080"/>
        <w:jc w:val="left"/>
        <w:rPr>
          <w:rFonts w:ascii="Times New Roman" w:hAnsi="Times New Roman"/>
          <w:color w:val="000000"/>
          <w:w w:val="97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>isotopic variations greater than the measurement error have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080"/>
        <w:jc w:val="left"/>
        <w:rPr>
          <w:rFonts w:ascii="Times New Roman" w:hAnsi="Times New Roman"/>
          <w:color w:val="000000"/>
          <w:w w:val="97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>not been found. An alternative choice is lead, which occurs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 most copper and bronze artifacts of the Bronze Age in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amounts consistent with the lead being derived from the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40</w:t>
      </w:r>
    </w:p>
    <w:p w:rsidR="00351788" w:rsidRDefault="00351788">
      <w:pPr>
        <w:autoSpaceDE w:val="0"/>
        <w:autoSpaceDN w:val="0"/>
        <w:adjustRightInd w:val="0"/>
        <w:ind w:left="110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copper ores and possibly from the fluxes. The isotopic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10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composition of lead often varies from one source of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109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common copper ore to another, with variations exceeding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110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measurement error; and preliminary studies indicate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109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virtually uniform isotopic composition of the lead from a</w:t>
      </w:r>
    </w:p>
    <w:p w:rsidR="00351788" w:rsidRDefault="00351788">
      <w:pPr>
        <w:autoSpaceDE w:val="0"/>
        <w:autoSpaceDN w:val="0"/>
        <w:adjustRightInd w:val="0"/>
        <w:spacing w:line="273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45</w:t>
      </w:r>
    </w:p>
    <w:p w:rsidR="00351788" w:rsidRDefault="00351788">
      <w:pPr>
        <w:autoSpaceDE w:val="0"/>
        <w:autoSpaceDN w:val="0"/>
        <w:adjustRightInd w:val="0"/>
        <w:ind w:left="1080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single copper-ore source. While some of the lead found in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 artifact may have been introduced from flux or when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1080"/>
        <w:jc w:val="left"/>
        <w:rPr>
          <w:rFonts w:ascii="Times New Roman" w:hAnsi="Times New Roman"/>
          <w:color w:val="000000"/>
          <w:w w:val="96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6"/>
          <w:kern w:val="0"/>
          <w:sz w:val="20"/>
          <w:szCs w:val="20"/>
        </w:rPr>
        <w:t>other metals were added to the copper ore, lead so added in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080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Bronze Age processing would usually have the same isotopic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5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51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51"/>
          <w:kern w:val="0"/>
          <w:sz w:val="18"/>
          <w:szCs w:val="18"/>
        </w:rPr>
        <w:t>66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50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studies may thus prove useful for interpreting the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archaeological record of the Bronze Age.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3263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5850" w:space="10"/>
            <w:col w:w="290" w:space="10"/>
            <w:col w:w="410" w:space="10"/>
            <w:col w:w="532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(473 words)</w:t>
      </w:r>
      <w:r>
        <w:rPr>
          <w:noProof/>
        </w:rPr>
        <w:pict>
          <v:line id="_x0000_s1092" style="position:absolute;left:0;text-align:left;z-index:-251590656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4. The author first mentions the addition of flux during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smelting in the last sentence in the last paragraph in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order to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give a reason for the failure of elemental</w:t>
      </w:r>
    </w:p>
    <w:p w:rsidR="00351788" w:rsidRDefault="00351788">
      <w:pPr>
        <w:autoSpaceDE w:val="0"/>
        <w:autoSpaceDN w:val="0"/>
        <w:adjustRightInd w:val="0"/>
        <w:spacing w:line="273" w:lineRule="exact"/>
        <w:ind w:left="18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composition studies to determine ore sources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illustrate differences between various Bronze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78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Age civilizations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show the need for using high smelting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8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temperatures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illustrate the uniformity of lead isotope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8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composition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explain the success of copper isotope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8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composition analysis</w:t>
      </w:r>
    </w:p>
    <w:p w:rsidR="00351788" w:rsidRDefault="00351788">
      <w:pPr>
        <w:autoSpaceDE w:val="0"/>
        <w:autoSpaceDN w:val="0"/>
        <w:adjustRightInd w:val="0"/>
        <w:spacing w:line="38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For the following question, consider each of the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choices separately and select all that apply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5. According to the passage, possible sources of the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lead found in a copper or bronze artifact include</w:t>
      </w:r>
    </w:p>
    <w:p w:rsidR="00351788" w:rsidRDefault="00351788">
      <w:pPr>
        <w:autoSpaceDE w:val="0"/>
        <w:autoSpaceDN w:val="0"/>
        <w:adjustRightInd w:val="0"/>
        <w:spacing w:line="287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which of the following?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The copper ore used to manufacture the artifact</w:t>
      </w:r>
    </w:p>
    <w:p w:rsidR="00351788" w:rsidRDefault="00351788">
      <w:pPr>
        <w:autoSpaceDE w:val="0"/>
        <w:autoSpaceDN w:val="0"/>
        <w:adjustRightInd w:val="0"/>
        <w:spacing w:line="295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Flux added during processing of the copper ore</w:t>
      </w:r>
    </w:p>
    <w:p w:rsidR="00351788" w:rsidRDefault="00351788">
      <w:pPr>
        <w:autoSpaceDE w:val="0"/>
        <w:autoSpaceDN w:val="0"/>
        <w:adjustRightInd w:val="0"/>
        <w:spacing w:line="295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C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Other metal added during processing of the</w:t>
      </w:r>
    </w:p>
    <w:p w:rsidR="00351788" w:rsidRDefault="00351788">
      <w:pPr>
        <w:autoSpaceDE w:val="0"/>
        <w:autoSpaceDN w:val="0"/>
        <w:adjustRightInd w:val="0"/>
        <w:spacing w:line="288" w:lineRule="exact"/>
        <w:ind w:left="148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copper ore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7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51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51"/>
          <w:kern w:val="0"/>
          <w:sz w:val="18"/>
          <w:szCs w:val="18"/>
        </w:rPr>
        <w:t>67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51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6. Select the sentence in the passage that the author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rejects copper as the ―ideal choice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  <w:r>
        <w:rPr>
          <w:rFonts w:ascii="Times New Roman" w:hAnsi="Times New Roman"/>
          <w:color w:val="000000"/>
          <w:kern w:val="0"/>
          <w:sz w:val="20"/>
          <w:szCs w:val="20"/>
        </w:rPr>
        <w:t>.</w:t>
      </w:r>
    </w:p>
    <w:p w:rsidR="00351788" w:rsidRDefault="00351788">
      <w:pPr>
        <w:autoSpaceDE w:val="0"/>
        <w:autoSpaceDN w:val="0"/>
        <w:adjustRightInd w:val="0"/>
        <w:spacing w:line="38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7. It can be inferred from the passage that the use</w:t>
      </w:r>
    </w:p>
    <w:p w:rsidR="00351788" w:rsidRDefault="00351788">
      <w:pPr>
        <w:autoSpaceDE w:val="0"/>
        <w:autoSpaceDN w:val="0"/>
        <w:adjustRightInd w:val="0"/>
        <w:spacing w:line="273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flux in processing copper ore can alter the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lead isotope composition of the resulting metal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EXCEPT when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there is a smaller concentration of lead in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flux than in the copper ore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the concentration of lead in the flux is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equivalent to that of the lead in the ore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some of the lead in the flux evaporates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during processing</w:t>
      </w:r>
    </w:p>
    <w:p w:rsidR="00351788" w:rsidRDefault="00351788">
      <w:pPr>
        <w:autoSpaceDE w:val="0"/>
        <w:autoSpaceDN w:val="0"/>
        <w:adjustRightInd w:val="0"/>
        <w:spacing w:line="273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any lead in the flux has the same isotopic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composition as the lead in the ore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3" w:space="720" w:equalWidth="0">
            <w:col w:w="5850" w:space="10"/>
            <w:col w:w="29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other metals are added during processing</w:t>
      </w:r>
      <w:r>
        <w:rPr>
          <w:noProof/>
        </w:rPr>
        <w:pict>
          <v:line id="_x0000_s1093" style="position:absolute;left:0;text-align:left;z-index:-251589632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3" w:lineRule="exact"/>
        <w:ind w:left="150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Echolocating bats emit sounds in patterns—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21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characteristic of each species—that contain both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1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frequency-modulated (FM) and constant-frequency (CF)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Line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signals. The broadband FM signals and the narrowband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8. According to the passage, the information provided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to the bat by CF echoes differs from that provided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by FM echoes in which of the following ways?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Only CF echoes alert the bat to moving targets.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6" w:lineRule="exact"/>
        <w:ind w:left="799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799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8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799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15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CF signals travel out to a target, reflect from it, and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return to the hunting bat. In this process of transmission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and reflection, the sounds are changed, and the changes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 the echoes enable the bat to perceive features of the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target.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7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FM signals report information about target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characteristics that modify the timing and the fine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frequency structure, or spectrum, of echoes—for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example, the target‘s size, shape, texture, surface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structure, and direction in space. Because of their narrow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w w:val="97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>bandwidth, CF signals portray only the target‘s presence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and, in the case of some bat species, its motion relative to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bat‘s. Responding to changes in the CF echo‘s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frequency, bats of some species correct in flight for the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direction and velocity of their moving prey.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616"/>
        <w:jc w:val="left"/>
        <w:rPr>
          <w:rFonts w:ascii="Times New Roman" w:hAnsi="Times New Roman"/>
          <w:color w:val="000000"/>
          <w:w w:val="85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5"/>
          <w:kern w:val="0"/>
          <w:sz w:val="20"/>
          <w:szCs w:val="20"/>
        </w:rPr>
        <w:t>(150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85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51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51"/>
          <w:kern w:val="0"/>
          <w:sz w:val="18"/>
          <w:szCs w:val="18"/>
        </w:rPr>
        <w:t>68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(B) Only CF echoes identify the range of widely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spaced targets.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Only CF echoes report the target‘s presence to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bat.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In some species, CF echoes enable the bat 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judge whether it is closing in on its target.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In some species, CF echoes enable the bat 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discriminate the size of its target and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direction in which the target is moving.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9. Which of the following best describes the organization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the passage?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A fact is stated, a process is outlined, and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specific details of the process are described.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A fact is stated, and examples suggesting that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 distinction needs correction are considered.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A fact is stated, a theory is presented to explain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that fact, and additional facts are introduced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to validate the theory.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A fact is stated, and two theories are compared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 light of their explanations of this fact.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A fact is stated, a process is described, and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examples of still another process are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1210" w:space="10"/>
            <w:col w:w="4630" w:space="10"/>
            <w:col w:w="29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illustrated in detail.</w:t>
      </w:r>
      <w:r>
        <w:rPr>
          <w:noProof/>
        </w:rPr>
        <w:pict>
          <v:line id="_x0000_s1094" style="position:absolute;left:0;text-align:left;z-index:-251588608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2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41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By far the most outstanding of American talented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224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women sculptors during the twentieth century is Louise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22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Nevelson, who in the eyes of many critics is the most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2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original female artist alive today. One famous and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224"/>
        <w:jc w:val="left"/>
        <w:rPr>
          <w:rFonts w:ascii="Times New Roman" w:hAnsi="Times New Roman"/>
          <w:color w:val="000000"/>
          <w:w w:val="97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>influential critic, Hilton Kramer, said of her work, ―For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2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myself, I think Ms. Nevelson succeeds where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2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painters often fail.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448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(55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7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>69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10. The author quotes Hilton Kramer most probably in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9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order to illustrate which of the following?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The realism of Nevelson‘s work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The unique qualities of Nevelson‘s style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The extent of critical approval of Nevelson‘s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work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A distinction between sculpture and painting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A reason for the prominence of women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99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3" w:space="720" w:equalWidth="0">
            <w:col w:w="5850" w:space="10"/>
            <w:col w:w="430" w:space="10"/>
            <w:col w:w="560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sculptors since the 1950‘s</w:t>
      </w:r>
      <w:r>
        <w:rPr>
          <w:noProof/>
        </w:rPr>
        <w:pict>
          <v:line id="_x0000_s1095" style="position:absolute;left:0;text-align:left;z-index:-251587584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6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41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Until about five years ago, the very idea that peptide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22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hormones might be made anywhere in the brain besides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122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hypothalamus was astounding. But laboratory after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Line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laboratory found that antiserums to peptide hormones,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6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11. Which of the following titles best summarizes the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passage?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Is Molecular Biology the Key to Understanding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6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Intercellular Communication in the Brain?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627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80" w:lineRule="exact"/>
        <w:ind w:left="799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799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2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799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6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799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20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when injected into the brain, bind in places other than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hypothalamus, indicating that either the hormones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or substances that cross-react with the antiserums are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present. The immunological method of detecting</w:t>
      </w:r>
    </w:p>
    <w:p w:rsidR="00351788" w:rsidRDefault="00351788">
      <w:pPr>
        <w:autoSpaceDE w:val="0"/>
        <w:autoSpaceDN w:val="0"/>
        <w:adjustRightInd w:val="0"/>
        <w:spacing w:line="273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peptide hormones by means of antiserums, however, is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imprecise. Cross-reactions are possible and this method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cannot determine whether the substances detected by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antiserums really are the hormones, or merely close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relatives. Furthermore, this method cannot be used to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determine the location in the body where the detected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substances are actually produced. New techniques of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molecular biology, however, provide a way to answer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these questions. It is possible to make specific</w:t>
      </w:r>
    </w:p>
    <w:p w:rsidR="00351788" w:rsidRDefault="00351788">
      <w:pPr>
        <w:autoSpaceDE w:val="0"/>
        <w:autoSpaceDN w:val="0"/>
        <w:adjustRightInd w:val="0"/>
        <w:spacing w:line="273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complementary DNA‘s (cDNA‘s) that can serve as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molecular probes to seek out the messenger RNA‘s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(mRNA‘s) of the peptide hormones. The brain cells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containing these mRNA‘s can then be isolated and their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mRNA‘s decoded to determine just what their protein</w:t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products are and how closely the products resemble the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true peptide hormones.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3544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(187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51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51"/>
          <w:kern w:val="0"/>
          <w:sz w:val="18"/>
          <w:szCs w:val="18"/>
        </w:rPr>
        <w:t>70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(B) Molecular Biology: Can Researchers Exploit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Its Techniques to Synthesize Peptide Hormones?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The Advantages and Disadvantages of the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6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Immunological Approach to Detecting</w:t>
      </w:r>
    </w:p>
    <w:p w:rsidR="00351788" w:rsidRDefault="00351788">
      <w:pPr>
        <w:autoSpaceDE w:val="0"/>
        <w:autoSpaceDN w:val="0"/>
        <w:adjustRightInd w:val="0"/>
        <w:spacing w:line="273" w:lineRule="exact"/>
        <w:ind w:left="6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Peptide Hormones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Peptide Hormones: How Scientists Are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6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Attempting to Solve Problems of Their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6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Detection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Peptide Hormones: The Role Played by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6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Messenger RNA‘s in Their Detection</w:t>
      </w:r>
    </w:p>
    <w:p w:rsidR="00351788" w:rsidRDefault="00351788">
      <w:pPr>
        <w:autoSpaceDE w:val="0"/>
        <w:autoSpaceDN w:val="0"/>
        <w:adjustRightInd w:val="0"/>
        <w:spacing w:line="38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12. The passage suggests that a substance detected in the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brain by use of antiserums to peptide hormones may</w:t>
      </w:r>
    </w:p>
    <w:p w:rsidR="00351788" w:rsidRDefault="00351788">
      <w:pPr>
        <w:autoSpaceDE w:val="0"/>
        <w:autoSpaceDN w:val="0"/>
        <w:adjustRightInd w:val="0"/>
        <w:spacing w:line="273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have been stored in the brain for a long period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time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play no role in the functioning of the brain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have been produced in some part of the body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other than the brain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have escaped detection by molecular methods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play an important role in the functioning of the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hypothalamus</w:t>
      </w:r>
    </w:p>
    <w:p w:rsidR="00351788" w:rsidRDefault="00351788">
      <w:pPr>
        <w:autoSpaceDE w:val="0"/>
        <w:autoSpaceDN w:val="0"/>
        <w:adjustRightInd w:val="0"/>
        <w:spacing w:line="372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13. Which of the following is mentioned in the passage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as a drawback of the immunological method of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detecting peptide hormones?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It cannot be used to detect the presence of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6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growth regulators in the brain.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It cannot distinguish between the peptide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6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hormones and substances that are very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6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similar to them.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It uses antiserums that are unable to cross</w:t>
      </w:r>
    </w:p>
    <w:p w:rsidR="00351788" w:rsidRDefault="00351788">
      <w:pPr>
        <w:autoSpaceDE w:val="0"/>
        <w:autoSpaceDN w:val="0"/>
        <w:adjustRightInd w:val="0"/>
        <w:spacing w:line="274" w:lineRule="exact"/>
        <w:ind w:left="6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blood-brain barrier.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It involves a purification process that requires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59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extensive training in endocrinology.</w:t>
      </w:r>
    </w:p>
    <w:p w:rsidR="00351788" w:rsidRDefault="00351788">
      <w:pPr>
        <w:autoSpaceDE w:val="0"/>
        <w:autoSpaceDN w:val="0"/>
        <w:adjustRightInd w:val="0"/>
        <w:spacing w:line="281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It involves injecting foreign substances directly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598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1210" w:space="10"/>
            <w:col w:w="4630" w:space="10"/>
            <w:col w:w="29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into the bloodstream.</w:t>
      </w:r>
      <w:r>
        <w:rPr>
          <w:noProof/>
        </w:rPr>
        <w:pict>
          <v:line id="_x0000_s1096" style="position:absolute;left:0;text-align:left;z-index:-251586560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1" w:lineRule="exact"/>
        <w:ind w:left="5122"/>
        <w:jc w:val="left"/>
        <w:rPr>
          <w:rFonts w:ascii="Cambria" w:hAnsi="Cambria" w:cs="Cambria"/>
          <w:b/>
          <w:bCs/>
          <w:color w:val="000000"/>
          <w:kern w:val="0"/>
          <w:sz w:val="30"/>
          <w:szCs w:val="30"/>
        </w:rPr>
      </w:pPr>
      <w:r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t>Exercise 13</w:t>
      </w:r>
    </w:p>
    <w:p w:rsidR="00351788" w:rsidRDefault="00351788">
      <w:pPr>
        <w:autoSpaceDE w:val="0"/>
        <w:autoSpaceDN w:val="0"/>
        <w:adjustRightInd w:val="0"/>
        <w:spacing w:line="371" w:lineRule="exact"/>
        <w:ind w:left="5122"/>
        <w:jc w:val="left"/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sectPr w:rsidR="00351788"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9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Biologists have long maintained that two groups of</w:t>
      </w:r>
    </w:p>
    <w:p w:rsidR="00351788" w:rsidRDefault="00351788">
      <w:pPr>
        <w:autoSpaceDE w:val="0"/>
        <w:autoSpaceDN w:val="0"/>
        <w:adjustRightInd w:val="0"/>
        <w:spacing w:line="345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pinnipeds, sea lions and walruses, are descended from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 terrestrial bearlike animal, whereas the remaining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Line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group, seals, shares an ancestor with weasels. But the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8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1. The author implies that which of the following was part</w:t>
      </w:r>
    </w:p>
    <w:p w:rsidR="00351788" w:rsidRDefault="00351788">
      <w:pPr>
        <w:autoSpaceDE w:val="0"/>
        <w:autoSpaceDN w:val="0"/>
        <w:adjustRightInd w:val="0"/>
        <w:spacing w:line="288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the long-standing view concerning pinnipeds?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Pinnipeds are all descended from a terrestrial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bearlike animal.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23" w:lineRule="exact"/>
        <w:ind w:left="799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799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799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799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20</w:t>
      </w:r>
    </w:p>
    <w:p w:rsidR="00351788" w:rsidRDefault="00351788">
      <w:pPr>
        <w:autoSpaceDE w:val="0"/>
        <w:autoSpaceDN w:val="0"/>
        <w:adjustRightInd w:val="0"/>
        <w:spacing w:line="323" w:lineRule="exact"/>
        <w:ind w:left="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recent discovery of detailed similarities in the skeletal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structure of the flippers in all three groups undermines</w:t>
      </w:r>
    </w:p>
    <w:p w:rsidR="00351788" w:rsidRDefault="00351788">
      <w:pPr>
        <w:autoSpaceDE w:val="0"/>
        <w:autoSpaceDN w:val="0"/>
        <w:adjustRightInd w:val="0"/>
        <w:spacing w:line="324" w:lineRule="exact"/>
        <w:ind w:left="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attempt to explain away superficial resemblance as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due to convergent evolution—the independent develop-</w:t>
      </w:r>
    </w:p>
    <w:p w:rsidR="00351788" w:rsidRDefault="00351788">
      <w:pPr>
        <w:autoSpaceDE w:val="0"/>
        <w:autoSpaceDN w:val="0"/>
        <w:adjustRightInd w:val="0"/>
        <w:spacing w:line="324" w:lineRule="exact"/>
        <w:ind w:left="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ment of similarities between unrelated groups in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response to similar environmental pressures. Flippers</w:t>
      </w:r>
    </w:p>
    <w:p w:rsidR="00351788" w:rsidRDefault="00351788">
      <w:pPr>
        <w:autoSpaceDE w:val="0"/>
        <w:autoSpaceDN w:val="0"/>
        <w:adjustRightInd w:val="0"/>
        <w:spacing w:line="324" w:lineRule="exact"/>
        <w:ind w:left="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may indeed be a necessary response to aquatic life,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turtles, whales, and dugongs also have them. But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common detailed design found among the pinnipeds</w:t>
      </w:r>
    </w:p>
    <w:p w:rsidR="00351788" w:rsidRDefault="00351788">
      <w:pPr>
        <w:autoSpaceDE w:val="0"/>
        <w:autoSpaceDN w:val="0"/>
        <w:adjustRightInd w:val="0"/>
        <w:spacing w:line="324" w:lineRule="exact"/>
        <w:ind w:left="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probably indicates a common ancestor. Moreover,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walruses and seals drive themselves through the water</w:t>
      </w:r>
    </w:p>
    <w:p w:rsidR="00351788" w:rsidRDefault="00351788">
      <w:pPr>
        <w:autoSpaceDE w:val="0"/>
        <w:autoSpaceDN w:val="0"/>
        <w:adjustRightInd w:val="0"/>
        <w:spacing w:line="324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with thrusts of their hind flippers, but sea lions use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their front flippers. If anatomical similarity in the</w:t>
      </w:r>
    </w:p>
    <w:p w:rsidR="00351788" w:rsidRDefault="00351788">
      <w:pPr>
        <w:autoSpaceDE w:val="0"/>
        <w:autoSpaceDN w:val="0"/>
        <w:adjustRightInd w:val="0"/>
        <w:spacing w:line="324" w:lineRule="exact"/>
        <w:ind w:left="1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flippers resulted from similar environmental pressures,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as posited by the convergent-evolution theory, one</w:t>
      </w:r>
    </w:p>
    <w:p w:rsidR="00351788" w:rsidRDefault="00351788">
      <w:pPr>
        <w:autoSpaceDE w:val="0"/>
        <w:autoSpaceDN w:val="0"/>
        <w:adjustRightInd w:val="0"/>
        <w:spacing w:line="323" w:lineRule="exact"/>
        <w:ind w:left="2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would expect walruses and seals, but not seals and sea</w:t>
      </w:r>
    </w:p>
    <w:p w:rsidR="00351788" w:rsidRDefault="00351788">
      <w:pPr>
        <w:autoSpaceDE w:val="0"/>
        <w:autoSpaceDN w:val="0"/>
        <w:adjustRightInd w:val="0"/>
        <w:spacing w:line="237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Pinnipeds share a common ancestor with turtles,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whales, and dugongs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C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Similarities among pinnipeds are due to their all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having had to adapt to aquatic life.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2. The author implies which of the following about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fact that turtles, whales, and dugongs all have flippers?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6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It can be explained by the hypothesis that turtles,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whales, and dugongs are very closely related.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It can be explained by the idea of convergent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evolution.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C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It suggests that turtles, whales, and dugongs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evolved in separate parts of the world</w:t>
      </w:r>
    </w:p>
    <w:p w:rsidR="00351788" w:rsidRDefault="00351788">
      <w:pPr>
        <w:autoSpaceDE w:val="0"/>
        <w:autoSpaceDN w:val="0"/>
        <w:adjustRightInd w:val="0"/>
        <w:spacing w:line="323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D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It undermines the view that turtles, whales, and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dugongs are all descended from terrestrial ancestors.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It is the primary difference between turtles, whales,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1250" w:space="10"/>
            <w:col w:w="489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08" w:lineRule="exact"/>
        <w:ind w:left="126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lions, to have similar flippers.</w:t>
      </w:r>
    </w:p>
    <w:p w:rsidR="00351788" w:rsidRDefault="00351788">
      <w:pPr>
        <w:autoSpaceDE w:val="0"/>
        <w:autoSpaceDN w:val="0"/>
        <w:adjustRightInd w:val="0"/>
        <w:spacing w:line="208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(162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8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51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51"/>
          <w:kern w:val="0"/>
          <w:sz w:val="18"/>
          <w:szCs w:val="18"/>
        </w:rPr>
        <w:t>71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and dugongs, on the one hand, and pinnipeds, on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other.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3. Select the sentence in the passage in which the author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shows that the implication of the common view is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4330" w:space="10"/>
            <w:col w:w="1510" w:space="10"/>
            <w:col w:w="29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contradicted by a new finding.</w:t>
      </w:r>
      <w:r>
        <w:rPr>
          <w:noProof/>
        </w:rPr>
        <w:pict>
          <v:line id="_x0000_s1097" style="position:absolute;left:0;text-align:left;z-index:-251585536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Question 4 is based on the following reading passage.</w:t>
      </w: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36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282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According to astronomer S.A. Phinney, kicking a rock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hard enough to free it from Earth's gravity would require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a meteorite capable of making a crater more than 60 miles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across. Moreover, even if Earth rocks were freed by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w w:val="97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>meteorite impact, Mars's orbit is much larger than Earth's,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so Phinney estimates that the probability of these rocks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hitting Mars is about one-tenth as great as that of Mars's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w w:val="96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6"/>
          <w:kern w:val="0"/>
          <w:sz w:val="20"/>
          <w:szCs w:val="20"/>
        </w:rPr>
        <w:t>rocks hitting Earth. To demonstrate this estimate, Phinney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used a computer to calculate where 1,000 hypothetical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particles would go if ejected from Earth in random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directions. He found that 17 of the 1,000 particles would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hit Mars.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8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51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51"/>
          <w:kern w:val="0"/>
          <w:sz w:val="18"/>
          <w:szCs w:val="18"/>
        </w:rPr>
        <w:t>72</w:t>
      </w:r>
    </w:p>
    <w:p w:rsidR="00351788" w:rsidRDefault="00351788">
      <w:pPr>
        <w:autoSpaceDE w:val="0"/>
        <w:autoSpaceDN w:val="0"/>
        <w:adjustRightInd w:val="0"/>
        <w:spacing w:line="352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4. Which of the following, if true, would cast most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doubt on Phinney's estimate of the probability of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Earth rocks hitting Mars?</w:t>
      </w:r>
    </w:p>
    <w:p w:rsidR="00351788" w:rsidRDefault="00351788">
      <w:pPr>
        <w:autoSpaceDE w:val="0"/>
        <w:autoSpaceDN w:val="0"/>
        <w:adjustRightInd w:val="0"/>
        <w:spacing w:line="323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Rather than going in random directions, about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25 percent of all particles ejected from Earth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go in the same direction into space.</w:t>
      </w:r>
    </w:p>
    <w:p w:rsidR="00351788" w:rsidRDefault="00351788">
      <w:pPr>
        <w:autoSpaceDE w:val="0"/>
        <w:autoSpaceDN w:val="0"/>
        <w:adjustRightInd w:val="0"/>
        <w:spacing w:line="324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Approximately 100 meteorites large enough to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make a noticeable crater hit the Earth each year.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C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No rocks of Earth origin have been detected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on Mars.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D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The velocity of rocks escaping from Earth's gravity is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lower than the velocity of meteorites hitting the Earth.</w:t>
      </w:r>
    </w:p>
    <w:p w:rsidR="00351788" w:rsidRDefault="00351788">
      <w:pPr>
        <w:autoSpaceDE w:val="0"/>
        <w:autoSpaceDN w:val="0"/>
        <w:adjustRightInd w:val="0"/>
        <w:spacing w:line="324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No craters more than 60 miles across have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5850" w:space="10"/>
            <w:col w:w="29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been found on Mars.</w:t>
      </w:r>
      <w:r>
        <w:rPr>
          <w:noProof/>
        </w:rPr>
        <w:pict>
          <v:line id="_x0000_s1098" style="position:absolute;left:0;text-align:left;z-index:-251584512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69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442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[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This page is intentionally left blank</w:t>
      </w:r>
      <w:r>
        <w:rPr>
          <w:rFonts w:ascii="Times New Roman" w:hAnsi="Times New Roman"/>
          <w:color w:val="000000"/>
          <w:kern w:val="0"/>
          <w:sz w:val="20"/>
          <w:szCs w:val="20"/>
        </w:rPr>
        <w:t>. ]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ind w:left="5864"/>
        <w:jc w:val="left"/>
        <w:rPr>
          <w:rFonts w:ascii="Times New Roman" w:hAnsi="Times New Roman"/>
          <w:color w:val="000000"/>
          <w:kern w:val="0"/>
          <w:sz w:val="18"/>
          <w:szCs w:val="18"/>
        </w:rPr>
        <w:sectPr w:rsidR="00351788">
          <w:pgSz w:w="11908" w:h="16840"/>
          <w:pgMar w:top="0" w:right="0" w:bottom="0" w:left="0" w:header="720" w:footer="720" w:gutter="0"/>
          <w:cols w:space="720"/>
          <w:noEndnote/>
        </w:sectPr>
      </w:pPr>
      <w:r>
        <w:rPr>
          <w:rFonts w:ascii="Times New Roman" w:hAnsi="Times New Roman"/>
          <w:color w:val="000000"/>
          <w:kern w:val="0"/>
          <w:sz w:val="18"/>
          <w:szCs w:val="18"/>
        </w:rPr>
        <w:t>73</w:t>
      </w:r>
      <w:r>
        <w:rPr>
          <w:noProof/>
        </w:rPr>
        <w:pict>
          <v:line id="_x0000_s1099" style="position:absolute;left:0;text-align:left;z-index:-251583488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For each of Questions 5-8, select</w:t>
      </w:r>
      <w:r>
        <w:rPr>
          <w:rFonts w:ascii="Times New Roman" w:hAnsi="Times New Roman"/>
          <w:b/>
          <w:bCs/>
          <w:color w:val="000000"/>
          <w:kern w:val="0"/>
          <w:sz w:val="20"/>
          <w:szCs w:val="20"/>
          <w:u w:val="single"/>
        </w:rPr>
        <w:t xml:space="preserve"> one</w:t>
      </w: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 xml:space="preserve"> answer choice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unless otherwise instructed.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Questions 5 to 8 are based on the following reading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passage.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Present-day philosophers usually envision their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discipline as an endeavor that has been, since antiquity,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distinct from and superior to any particular intellectual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55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w w:val="98"/>
          <w:kern w:val="0"/>
          <w:sz w:val="20"/>
          <w:szCs w:val="20"/>
        </w:rPr>
        <w:t>Line</w:t>
      </w: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 xml:space="preserve"> discipline such as theology or science. The basis for this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4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35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4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nineteenth century. Without the idea of epistemology, the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survival of philosophy in an age of modern science is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hard to imagine. Metaphysics, philosophy‘s traditional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core—considered as the most general description of how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5710" w:space="10"/>
            <w:col w:w="43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641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5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view, however, lies in a serious misinterpretation of the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40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the heavens and the earth are put together—had been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1070" w:space="10"/>
            <w:col w:w="4630" w:space="10"/>
            <w:col w:w="43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past, a projection of modern concerns onto past events.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The idea of an autonomous discipline called ―philosophy,</w:t>
      </w:r>
      <w:r>
        <w:rPr>
          <w:rFonts w:ascii="宋体" w:hAnsi="宋体" w:cs="宋体" w:hint="eastAsia"/>
          <w:color w:val="000000"/>
          <w:w w:val="98"/>
          <w:kern w:val="0"/>
          <w:sz w:val="20"/>
          <w:szCs w:val="20"/>
        </w:rPr>
        <w:t>‖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distinct from and sitting in judgment on such pursuits as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theology and science turns out, on close examination, to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rendered almost completely meaningless by the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spectacular progress of physics. Kant, however, by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focusing philosophy on the problem of knowledge,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managed to replace metaphysics with epistemology, and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641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8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41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15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be of quite recent origin. When, in the seventeenth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century, Descartes and Hobbes rejected medieval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w w:val="97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>philosophy, they did not think of themselves, as modern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philosophers do, as proposing a new and better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w w:val="96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6"/>
          <w:kern w:val="0"/>
          <w:sz w:val="20"/>
          <w:szCs w:val="20"/>
        </w:rPr>
        <w:t>philosophy, but rather as furthering ―the warfare between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science and theology.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They were fighting, albeit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45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thus to transform the notion of philosophy as ―queen of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sciences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into the new notion of philosophy as a separate,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foundational discipline: philosophy became ―primary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no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longer in the sense of ―highest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but in the sense of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―underlying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  <w:r>
        <w:rPr>
          <w:rFonts w:ascii="Times New Roman" w:hAnsi="Times New Roman"/>
          <w:color w:val="000000"/>
          <w:kern w:val="0"/>
          <w:sz w:val="20"/>
          <w:szCs w:val="20"/>
        </w:rPr>
        <w:t>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1070" w:space="10"/>
            <w:col w:w="4630" w:space="10"/>
            <w:col w:w="43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discreetly, to open the intellectual world to the new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science and to liberate intellectual life from ecclesiastical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philosophy and envisioned their work as contributing 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growth, not of philosophy, but of research in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0" w:lineRule="exact"/>
        <w:ind w:left="641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20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8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41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25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8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41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30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w w:val="97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>mathematics and physics. This link between philosophical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interests and scientific practice persisted until the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nineteenth century, when decline in ecclesiastical power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over scholarship and changes in the nature of science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provoked the final separation of philosophy from both.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6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demarcation of philosophy from science was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facilitated by the development in the early nineteenth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century of a new notion, that philosophy‘s core interest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should be epistemology, the general explanation of what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it means to know something. Modern philosophers now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trace that notion back at least to Descartes and Spinoza,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but it was not explicitly articulated until the late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w w:val="96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6"/>
          <w:kern w:val="0"/>
          <w:sz w:val="20"/>
          <w:szCs w:val="20"/>
        </w:rPr>
        <w:t>eighteenth century, by Kant, and did not become built into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structure of academic institutions and the standard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self-descriptions of philosophy professors until the late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6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kern w:val="0"/>
          <w:sz w:val="18"/>
          <w:szCs w:val="18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1070" w:space="10"/>
            <w:col w:w="4770" w:space="10"/>
            <w:col w:w="6040"/>
          </w:cols>
          <w:noEndnote/>
        </w:sectPr>
      </w:pPr>
      <w:r>
        <w:rPr>
          <w:rFonts w:ascii="Times New Roman" w:hAnsi="Times New Roman"/>
          <w:color w:val="000000"/>
          <w:kern w:val="0"/>
          <w:sz w:val="18"/>
          <w:szCs w:val="18"/>
        </w:rPr>
        <w:t>74</w:t>
      </w:r>
      <w:r>
        <w:rPr>
          <w:noProof/>
        </w:rPr>
        <w:pict>
          <v:line id="_x0000_s1100" style="position:absolute;z-index:-251582464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3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5. Which of the following best expresses the author‘s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main point?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Philosophy‘s overriding interest in basic human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questions is a legacy primarily of the work of Kant.</w:t>
      </w:r>
    </w:p>
    <w:p w:rsidR="00351788" w:rsidRDefault="00351788">
      <w:pPr>
        <w:autoSpaceDE w:val="0"/>
        <w:autoSpaceDN w:val="0"/>
        <w:adjustRightInd w:val="0"/>
        <w:spacing w:line="323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Philosophy was deeply involved in the seventeenth-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century warfare between science and religion.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C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The set of problems of primary importance 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39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philosophers has remained relatively constant since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39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antiquity.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D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The status of philosophy as an independent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383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intellectual pursuit is a relatively recent development.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The role of philosophy in guiding intellectual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speculation has gradually been usurped by science.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For the following question, consider each of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choices separately and select all that apply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6. The author of the passage implies which of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89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following in discussing the development of philosophy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28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during the nineteenth century EXCEPT?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Nineteenth-century philosophy took science as its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model for understanding the bases of knowledge.</w:t>
      </w:r>
    </w:p>
    <w:p w:rsidR="00351788" w:rsidRDefault="00351788">
      <w:pPr>
        <w:autoSpaceDE w:val="0"/>
        <w:autoSpaceDN w:val="0"/>
        <w:adjustRightInd w:val="0"/>
        <w:spacing w:line="323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Nineteenth-century philosophers carried out a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program of investigation explicitly laid out by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Descartes and Spinoza.</w:t>
      </w:r>
    </w:p>
    <w:p w:rsidR="00351788" w:rsidRDefault="00351788">
      <w:pPr>
        <w:autoSpaceDE w:val="0"/>
        <w:autoSpaceDN w:val="0"/>
        <w:adjustRightInd w:val="0"/>
        <w:spacing w:line="324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C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Kant had an overwhelming impact on the direction of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148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nineteenth-century philosophy.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7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>75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7. Select the sentence in the passage in which the author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characterizes Descartes‘ support for the new science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seventeenth century.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7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For the following question, consider each of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7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choices separately and select all that apply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8. With which of the following statements concerning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writing of history would the author of the passage be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most likely to agree?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6" w:lineRule="exact"/>
        <w:ind w:left="107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History should not be distorted by attributing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41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present-day consciousness to historical figures.</w:t>
      </w:r>
    </w:p>
    <w:p w:rsidR="00351788" w:rsidRDefault="00351788">
      <w:pPr>
        <w:autoSpaceDE w:val="0"/>
        <w:autoSpaceDN w:val="0"/>
        <w:adjustRightInd w:val="0"/>
        <w:spacing w:line="324" w:lineRule="exact"/>
        <w:ind w:left="107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History should be concerned with describing those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41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aspects of the past that differ most from those of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1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present.</w:t>
      </w:r>
    </w:p>
    <w:p w:rsidR="00351788" w:rsidRDefault="00351788">
      <w:pPr>
        <w:autoSpaceDE w:val="0"/>
        <w:autoSpaceDN w:val="0"/>
        <w:adjustRightInd w:val="0"/>
        <w:spacing w:line="323" w:lineRule="exact"/>
        <w:ind w:left="107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C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History should not emphasize the role played by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410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3" w:space="720" w:equalWidth="0">
            <w:col w:w="5850" w:space="10"/>
            <w:col w:w="170" w:space="10"/>
            <w:col w:w="586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ideas over the role played by individuals.</w:t>
      </w:r>
      <w:r>
        <w:rPr>
          <w:noProof/>
        </w:rPr>
        <w:pict>
          <v:line id="_x0000_s1101" style="position:absolute;left:0;text-align:left;z-index:-251581440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Question 9 is based on the following reading passage.</w:t>
      </w: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36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Although recent years have seen substantial reductions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 noxious pollutants from individual motor vehicles,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number of such vehicles has been steadily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increasing. Consequently, more than 100 cities in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United States still have levels of carbon monoxide,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particulate matter, and ozone (generated by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photochemical, reactions with hydrocarbons from vehicle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exhaust) that exceed legally established limits.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8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51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51"/>
          <w:kern w:val="0"/>
          <w:sz w:val="18"/>
          <w:szCs w:val="18"/>
        </w:rPr>
        <w:t>76</w:t>
      </w:r>
    </w:p>
    <w:p w:rsidR="00351788" w:rsidRDefault="00351788">
      <w:pPr>
        <w:autoSpaceDE w:val="0"/>
        <w:autoSpaceDN w:val="0"/>
        <w:adjustRightInd w:val="0"/>
        <w:spacing w:line="352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9.Which of the following most closely parallels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situation described in the first sentence of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passage?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6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6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Although a town reduces its public services in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order to avoid a tax increase, the town's tax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rate exceeds that of other towns in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surrounding area.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Although a state passes strict laws to limit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type of toxic material that can be disposed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 public landfills, illegal dumping continues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to increase.</w:t>
      </w:r>
    </w:p>
    <w:p w:rsidR="00351788" w:rsidRDefault="00351788">
      <w:pPr>
        <w:autoSpaceDE w:val="0"/>
        <w:autoSpaceDN w:val="0"/>
        <w:adjustRightInd w:val="0"/>
        <w:spacing w:line="324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C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Although a town's citizens reduce their individual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use of water, the town's water supplies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continue to dwindle because of a steady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increase in the total population of the town.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D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Although a country attempts to increase the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sale of domestic goods by adding a tax to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price of imported goods, the sale of imported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goods within the country continues 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increase.</w:t>
      </w:r>
    </w:p>
    <w:p w:rsidR="00351788" w:rsidRDefault="00351788">
      <w:pPr>
        <w:autoSpaceDE w:val="0"/>
        <w:autoSpaceDN w:val="0"/>
        <w:adjustRightInd w:val="0"/>
        <w:spacing w:line="323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Although a country reduces the speed limit on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its national highways, the number of fatalities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caused by automobile accidents continues to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5850" w:space="10"/>
            <w:col w:w="29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increase.</w:t>
      </w:r>
      <w:r>
        <w:rPr>
          <w:noProof/>
        </w:rPr>
        <w:pict>
          <v:line id="_x0000_s1102" style="position:absolute;left:0;text-align:left;z-index:-251580416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Questions 10 to 12 are based on the following reading</w:t>
      </w: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passage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8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282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Hank Morgan, the hero of Mark Twain's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A Connecticut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Yankee in King Arthur's Court,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is a nineteenth-century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master mechanic who mysteriously awakening in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5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Line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sixth-century Britain, launches what he hopes will be a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For the following question, consider each of the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choices separately and select all that apply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11. It can be inferred from the passage that Mark Twain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would most probably have believed in which of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following statements about societal change?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Technological advancements are limited in their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sectPr w:rsidR="00351788">
          <w:type w:val="continuous"/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9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w w:val="58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w w:val="58"/>
          <w:kern w:val="0"/>
          <w:sz w:val="20"/>
          <w:szCs w:val="20"/>
        </w:rPr>
        <w:t>10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w w:val="58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w w:val="58"/>
          <w:kern w:val="0"/>
          <w:sz w:val="20"/>
          <w:szCs w:val="20"/>
        </w:rPr>
        <w:t>15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8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w w:val="58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w w:val="58"/>
          <w:kern w:val="0"/>
          <w:sz w:val="20"/>
          <w:szCs w:val="20"/>
        </w:rPr>
        <w:t>20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peaceful revolution to transform Arthurian Britain into an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7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industrialized modern democracy. The novel, written as a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spoof of Thomas Malory's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Morte d'Arthur</w:t>
      </w:r>
      <w:r>
        <w:rPr>
          <w:rFonts w:ascii="Times New Roman" w:hAnsi="Times New Roman"/>
          <w:color w:val="000000"/>
          <w:kern w:val="0"/>
          <w:sz w:val="20"/>
          <w:szCs w:val="20"/>
        </w:rPr>
        <w:t>, a popular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collection of fifteenth-century legends about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sixth-century Britain, has been made into three upbeat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movies and two musical comedies. None of these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translations to screen and stage, however, dramatize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7"/>
        <w:jc w:val="left"/>
        <w:rPr>
          <w:rFonts w:ascii="Times New Roman" w:hAnsi="Times New Roman"/>
          <w:color w:val="000000"/>
          <w:w w:val="97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>anarchy at the conclusion of</w:t>
      </w:r>
      <w:r>
        <w:rPr>
          <w:rFonts w:ascii="Times New Roman" w:hAnsi="Times New Roman"/>
          <w:i/>
          <w:iCs/>
          <w:color w:val="000000"/>
          <w:w w:val="97"/>
          <w:kern w:val="0"/>
          <w:sz w:val="20"/>
          <w:szCs w:val="20"/>
        </w:rPr>
        <w:t xml:space="preserve"> A Connecticut Yankee</w:t>
      </w: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>, which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ends with the violent overthrow of Morgan's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three-year-old progressive order and his return to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nineteenth century, where he apparently commits suicide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after being labeled a lunatic for his incoherent babblings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7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about drawbridges and battlements. The American public,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although enjoying Twain's humor, evidently rejected his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cynicism about technological advancement and change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through peaceful revolution as antithetical to the United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States doctrine of progress.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10.According to the passage, which of the following is a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7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true statement about the reception of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A Connecticut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Yankee in King Arthur's Court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by the American public?</w:t>
      </w:r>
    </w:p>
    <w:p w:rsidR="00351788" w:rsidRDefault="00351788">
      <w:pPr>
        <w:autoSpaceDE w:val="0"/>
        <w:autoSpaceDN w:val="0"/>
        <w:adjustRightInd w:val="0"/>
        <w:spacing w:line="324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The public had too strong a belief in the doctrine of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52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progress to accept the cynicism demonstrated at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2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conclusion of Twain's novel.</w:t>
      </w:r>
    </w:p>
    <w:p w:rsidR="00351788" w:rsidRDefault="00351788">
      <w:pPr>
        <w:autoSpaceDE w:val="0"/>
        <w:autoSpaceDN w:val="0"/>
        <w:adjustRightInd w:val="0"/>
        <w:spacing w:line="324" w:lineRule="exact"/>
        <w:ind w:left="10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Twain's novel received little public recognition until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526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the work was adapted for motion pictures and plays.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C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Although the public enjoyed Twain's humor, his use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2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both sixth-century and nineteenth-century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52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characters confused many people.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D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The public has continued to enjoy Twain's story, but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2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last part of the novel seems too violent to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52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American minds.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Because of the cynicism at the end of the book,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2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public rejected Twain's work in favor of the work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2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Thomas Malory.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6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51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51"/>
          <w:kern w:val="0"/>
          <w:sz w:val="18"/>
          <w:szCs w:val="18"/>
        </w:rPr>
        <w:t>77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ability to change society and will likely bring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liabilities along with any potential benefits.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The belief in the unmitigated benefits of societal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change is antithetical to the American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doctrine of progress.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C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Technological advances and peaceful revolutions,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although sometimes accompanied by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unintended violence and resistance to societal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change, eventually lead to a more progressive order.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12.The author uses the examples of "three upbeat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movies and two musical comedies"(lines 9-10)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primarily in order to demonstrate that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well-written novels like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A Connecticut Yankee in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King Arthur's Court</w:t>
      </w:r>
      <w:r>
        <w:rPr>
          <w:rFonts w:ascii="Times New Roman" w:hAnsi="Times New Roman"/>
          <w:color w:val="000000"/>
          <w:kern w:val="0"/>
          <w:sz w:val="20"/>
          <w:szCs w:val="20"/>
        </w:rPr>
        <w:t>, regardless of their tone or theme,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can be translated to the stage and screen.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the American public has traditionally been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more interested in watching plays and movies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than in reading novels like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A Connecticut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Yankee in King Arthur's Court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C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Twain's overall message in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A Connecticut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Yankee in King Arthur's Court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is one that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had a profound impact on the American public.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D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Twain's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A Connecticut Yankee in King Arthur's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Court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has been a more popular version of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Arthurian legends than has Malory's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Morte d'Arthur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A Connecticut Yankee in King Arthur's Court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has been accepted as an enjoyable and humorous tale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 versions that have omitted the anarchy at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950" w:space="10"/>
            <w:col w:w="4890" w:space="10"/>
            <w:col w:w="29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novel's conclusion</w:t>
      </w:r>
      <w:r>
        <w:rPr>
          <w:noProof/>
        </w:rPr>
        <w:pict>
          <v:line id="_x0000_s1103" style="position:absolute;left:0;text-align:left;z-index:-251579392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3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1" w:lineRule="exact"/>
        <w:ind w:left="5122"/>
        <w:jc w:val="left"/>
        <w:rPr>
          <w:rFonts w:ascii="Cambria" w:hAnsi="Cambria" w:cs="Cambria"/>
          <w:b/>
          <w:bCs/>
          <w:color w:val="000000"/>
          <w:kern w:val="0"/>
          <w:sz w:val="30"/>
          <w:szCs w:val="30"/>
        </w:rPr>
      </w:pPr>
      <w:r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t>Exercise 14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For each of Questions 1-3, select</w:t>
      </w:r>
      <w:r>
        <w:rPr>
          <w:rFonts w:ascii="Times New Roman" w:hAnsi="Times New Roman"/>
          <w:b/>
          <w:bCs/>
          <w:color w:val="000000"/>
          <w:kern w:val="0"/>
          <w:sz w:val="20"/>
          <w:szCs w:val="20"/>
          <w:u w:val="single"/>
        </w:rPr>
        <w:t xml:space="preserve"> one</w:t>
      </w: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 xml:space="preserve"> answer choice</w:t>
      </w: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37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unless otherwise instructed.</w:t>
      </w:r>
    </w:p>
    <w:p w:rsidR="00351788" w:rsidRDefault="00351788">
      <w:pPr>
        <w:autoSpaceDE w:val="0"/>
        <w:autoSpaceDN w:val="0"/>
        <w:adjustRightInd w:val="0"/>
        <w:spacing w:line="30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Questions 1 to 3 are based on the following reading</w:t>
      </w:r>
    </w:p>
    <w:p w:rsidR="00351788" w:rsidRDefault="00351788">
      <w:pPr>
        <w:autoSpaceDE w:val="0"/>
        <w:autoSpaceDN w:val="0"/>
        <w:adjustRightInd w:val="0"/>
        <w:spacing w:line="345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For the following question, consider each of the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choices separately and select all that apply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3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passage</w:t>
      </w:r>
      <w:r>
        <w:rPr>
          <w:rFonts w:ascii="Times New Roman" w:hAnsi="Times New Roman"/>
          <w:color w:val="000000"/>
          <w:kern w:val="0"/>
          <w:sz w:val="20"/>
          <w:szCs w:val="20"/>
        </w:rPr>
        <w:t>.</w:t>
      </w:r>
    </w:p>
    <w:p w:rsidR="00351788" w:rsidRDefault="00351788">
      <w:pPr>
        <w:autoSpaceDE w:val="0"/>
        <w:autoSpaceDN w:val="0"/>
        <w:adjustRightInd w:val="0"/>
        <w:spacing w:line="251" w:lineRule="exact"/>
        <w:jc w:val="left"/>
        <w:rPr>
          <w:rFonts w:ascii="Times New Roman" w:hAnsi="Times New Roman"/>
          <w:color w:val="000000"/>
          <w:w w:val="5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w w:val="5"/>
          <w:kern w:val="0"/>
          <w:sz w:val="20"/>
          <w:szCs w:val="20"/>
        </w:rPr>
        <w:t>1.</w:t>
      </w:r>
    </w:p>
    <w:p w:rsidR="00351788" w:rsidRDefault="00351788">
      <w:pPr>
        <w:autoSpaceDE w:val="0"/>
        <w:autoSpaceDN w:val="0"/>
        <w:adjustRightInd w:val="0"/>
        <w:spacing w:line="252" w:lineRule="exact"/>
        <w:ind w:left="15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It can be inferred that the author of the passage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would describe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Brown Girl, Brownstones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as being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6150" w:space="10"/>
            <w:col w:w="190" w:space="10"/>
            <w:col w:w="55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194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Paule Marshall's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Brown Girl, Brownstones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(1959) was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 landmark in the depiction of female characters in Black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American literature. Marshall avoided the oppressed and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5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Line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tragic heroine in conflict with White society that had been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highly influenced by novels written in the early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twentieth century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important in the late 1950's but dated today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C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an important influence on novels written in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sectPr w:rsidR="00351788">
          <w:type w:val="continuous"/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187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8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15</w:t>
      </w:r>
    </w:p>
    <w:p w:rsidR="00351788" w:rsidRDefault="00351788">
      <w:pPr>
        <w:autoSpaceDE w:val="0"/>
        <w:autoSpaceDN w:val="0"/>
        <w:adjustRightInd w:val="0"/>
        <w:spacing w:line="18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typical of the protest novels of early twentieth century.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Like her immediate predecessors, Zora Neale Hurston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and Gwendolyn Brooks, she focused her novel on an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ordinary Black woman's search for identity within the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context of a Black community. But Marshall extended the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analysis of Black female characters begun by Hurston and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Brooks by depicting her heroine's development in terms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the relationship between her Barbadian American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parents, and by exploring how male and female roles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were defined by their immigrant culture, which in turn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was influenced by the materialism of White America. By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placing characters within a wider cultural context,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Marshall attacked racial and sexual stereotypes and paved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way for explorations of race, class, and gender in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the1970's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2. According to the passage, Hurston, Brooks, and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Marshall are alike in that they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did not examine the effects of White culture on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their characters' lives</w:t>
      </w:r>
    </w:p>
    <w:p w:rsidR="00351788" w:rsidRDefault="00351788">
      <w:pPr>
        <w:autoSpaceDE w:val="0"/>
        <w:autoSpaceDN w:val="0"/>
        <w:adjustRightInd w:val="0"/>
        <w:spacing w:line="324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were heavily influenced by the protest novels of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early twentieth century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C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used Black communities as the settings for their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novels.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D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wrote primarily about the difficulties their char-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acters encountered in White culture</w:t>
      </w:r>
    </w:p>
    <w:p w:rsidR="00351788" w:rsidRDefault="00351788">
      <w:pPr>
        <w:autoSpaceDE w:val="0"/>
        <w:autoSpaceDN w:val="0"/>
        <w:adjustRightInd w:val="0"/>
        <w:spacing w:line="324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wrote exclusively about female characters and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experiences of women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1070" w:space="10"/>
            <w:col w:w="507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194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novels of the 1970's.</w:t>
      </w:r>
    </w:p>
    <w:p w:rsidR="00351788" w:rsidRDefault="00351788">
      <w:pPr>
        <w:autoSpaceDE w:val="0"/>
        <w:autoSpaceDN w:val="0"/>
        <w:adjustRightInd w:val="0"/>
        <w:spacing w:line="208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3" w:lineRule="exact"/>
        <w:ind w:left="616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3. The author‘s description of the way in which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37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Marshall depicts her heroine's development is most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37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probably intended to</w:t>
      </w:r>
    </w:p>
    <w:p w:rsidR="00351788" w:rsidRDefault="00351788">
      <w:pPr>
        <w:autoSpaceDE w:val="0"/>
        <w:autoSpaceDN w:val="0"/>
        <w:adjustRightInd w:val="0"/>
        <w:spacing w:line="324" w:lineRule="exact"/>
        <w:ind w:left="616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continue the discussion of similarities in the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646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works of Brooks, Hurston, and Marshall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16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describe the specific racial and sexual stereo-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46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types that Marshall attacked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16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C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contrast the characters in Marshall's novels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646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with those in later works</w:t>
      </w:r>
    </w:p>
    <w:p w:rsidR="00351788" w:rsidRDefault="00351788">
      <w:pPr>
        <w:autoSpaceDE w:val="0"/>
        <w:autoSpaceDN w:val="0"/>
        <w:adjustRightInd w:val="0"/>
        <w:spacing w:line="324" w:lineRule="exact"/>
        <w:ind w:left="616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D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show how Marshall extends the portrayal of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646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character initiated by her predecessors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16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compare themes in Marshall's early work with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46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themes in her later novels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48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ind w:left="5864"/>
        <w:jc w:val="left"/>
        <w:rPr>
          <w:rFonts w:ascii="Times New Roman" w:hAnsi="Times New Roman"/>
          <w:color w:val="000000"/>
          <w:kern w:val="0"/>
          <w:sz w:val="18"/>
          <w:szCs w:val="18"/>
        </w:rPr>
        <w:sectPr w:rsidR="00351788">
          <w:type w:val="continuous"/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  <w:r>
        <w:rPr>
          <w:rFonts w:ascii="Times New Roman" w:hAnsi="Times New Roman"/>
          <w:color w:val="000000"/>
          <w:kern w:val="0"/>
          <w:sz w:val="18"/>
          <w:szCs w:val="18"/>
        </w:rPr>
        <w:t>78</w:t>
      </w:r>
      <w:r>
        <w:rPr>
          <w:noProof/>
        </w:rPr>
        <w:pict>
          <v:line id="_x0000_s1104" style="position:absolute;left:0;text-align:left;z-index:-251578368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Question 4 is based on the following reading passage.</w:t>
      </w: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8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49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Calculations of the density of alloys based on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Bernal-type models of the alloy‘s metal component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agreed fairly well with the experimentally determined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4. The author's speculation about the appropriateness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models using spheres of two sizes for binary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alloys would be strongly supported if models using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37" w:lineRule="exact"/>
        <w:ind w:left="655"/>
        <w:jc w:val="left"/>
        <w:rPr>
          <w:rFonts w:ascii="Times New Roman" w:hAnsi="Times New Roman"/>
          <w:i/>
          <w:iCs/>
          <w:color w:val="000000"/>
          <w:w w:val="96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w w:val="96"/>
          <w:kern w:val="0"/>
          <w:sz w:val="20"/>
          <w:szCs w:val="20"/>
        </w:rPr>
        <w:t>Line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2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8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799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10</w:t>
      </w:r>
    </w:p>
    <w:p w:rsidR="00351788" w:rsidRDefault="00351788">
      <w:pPr>
        <w:autoSpaceDE w:val="0"/>
        <w:autoSpaceDN w:val="0"/>
        <w:adjustRightInd w:val="0"/>
        <w:spacing w:line="237" w:lineRule="exact"/>
        <w:ind w:left="8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values from measurements on alloys consisting of a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"/>
        <w:jc w:val="left"/>
        <w:rPr>
          <w:rFonts w:ascii="Times New Roman" w:hAnsi="Times New Roman"/>
          <w:color w:val="000000"/>
          <w:w w:val="97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>noble metal together with a metalloid, such as alloys of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7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palladium and silicon, or alloys consisting of iron,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phosphorus, and carbon, although small discrepancies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remained. One difference between real alloys and the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7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hard spheres used in Bernal models is that the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components of an alloy have different sizes, so that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models based on two sizes of spheres are more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9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appropriate for a binary alloy, for example. The smaller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9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metalloid atoms of the alloy might fit into holes in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dense, random-packed structure of the larger metal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atoms.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9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>79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spheres of two sizes yielded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6" w:lineRule="exact"/>
        <w:ind w:left="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values for density identical to values yielded by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43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one-sphere models using the smaller spheres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3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only</w:t>
      </w:r>
    </w:p>
    <w:p w:rsidR="00351788" w:rsidRDefault="00351788">
      <w:pPr>
        <w:autoSpaceDE w:val="0"/>
        <w:autoSpaceDN w:val="0"/>
        <w:adjustRightInd w:val="0"/>
        <w:spacing w:line="324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values for density agreeing nearly perfectly with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39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experimentally determined values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C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values for density agreeing nearly perfectly with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values yielded by models using spheres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three sizes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D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significantly different values for density depending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5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on the size ratio between the two kinds of spheres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5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used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the same values for density as the values for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appropriately chosen models that use only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39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1190" w:space="10"/>
            <w:col w:w="4650" w:space="10"/>
            <w:col w:w="490" w:space="10"/>
            <w:col w:w="55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medium-sized spheres</w:t>
      </w:r>
      <w:r>
        <w:rPr>
          <w:noProof/>
        </w:rPr>
        <w:pict>
          <v:line id="_x0000_s1105" style="position:absolute;left:0;text-align:left;z-index:-251577344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Questions 5 and 6 are based on the following reading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passage</w:t>
      </w:r>
      <w:r>
        <w:rPr>
          <w:rFonts w:ascii="Times New Roman" w:hAnsi="Times New Roman"/>
          <w:color w:val="000000"/>
          <w:kern w:val="0"/>
          <w:sz w:val="20"/>
          <w:szCs w:val="20"/>
        </w:rPr>
        <w:t>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8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One of the principal themes of Walzer's critique of liberal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capitalism is that it is insufficiently egalitarian. Walzer's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case against the economic inequality generated by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5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Line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capitalism and in favor of "a radical redistribution of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For the following question, consider each of the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choices separately and select all that apply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8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5.The passage provides sufficient information to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answer which of the following questions EXCEPT?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6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What weight in relation to other qualities</w:t>
      </w:r>
    </w:p>
    <w:p w:rsidR="00351788" w:rsidRDefault="00351788">
      <w:pPr>
        <w:autoSpaceDE w:val="0"/>
        <w:autoSpaceDN w:val="0"/>
        <w:adjustRightInd w:val="0"/>
        <w:spacing w:line="216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65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8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8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20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wealth" is presented in a widely cited essay entitled "In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Defense of Equality." The most striking feature of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Walzer's critique is that, far from rejecting the principle of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reward according to merit, Walzer insists on its validity.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People who excel should receive the superior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benefits appropriate to their excellence. But people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exhibit a great variety of qualities</w:t>
      </w:r>
      <w:r>
        <w:rPr>
          <w:rFonts w:ascii="??" w:hAnsi="??" w:cs="??"/>
          <w:color w:val="000000"/>
          <w:kern w:val="0"/>
          <w:sz w:val="20"/>
          <w:szCs w:val="20"/>
        </w:rPr>
        <w:t>—</w:t>
      </w:r>
      <w:r>
        <w:rPr>
          <w:rFonts w:ascii="Times New Roman" w:hAnsi="Times New Roman"/>
          <w:color w:val="000000"/>
          <w:kern w:val="0"/>
          <w:sz w:val="20"/>
          <w:szCs w:val="20"/>
        </w:rPr>
        <w:t>"intelligence,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physical strength, agility and grace, artistic creativity,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mechanical skill, leadership, endurance, memory,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psychological insight, the capacity for hard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work</w:t>
      </w:r>
      <w:r>
        <w:rPr>
          <w:rFonts w:ascii="??" w:hAnsi="??" w:cs="??"/>
          <w:color w:val="000000"/>
          <w:kern w:val="0"/>
          <w:sz w:val="20"/>
          <w:szCs w:val="20"/>
        </w:rPr>
        <w:t>—</w:t>
      </w:r>
      <w:r>
        <w:rPr>
          <w:rFonts w:ascii="Times New Roman" w:hAnsi="Times New Roman"/>
          <w:color w:val="000000"/>
          <w:kern w:val="0"/>
          <w:sz w:val="20"/>
          <w:szCs w:val="20"/>
        </w:rPr>
        <w:t>even moral strength, sensitivity, the ability to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express compassion."Each deserves its proper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recompense, and hence a proper distribution of material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goods should reflect human differences as measured on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all these different scales. Yet, under capitalism, the ability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to make money ("the green thumb of bourgeois society")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enables its possessor to acquire almost "every other sort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social good," such as the respect and esteem of others.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6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51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51"/>
          <w:kern w:val="0"/>
          <w:sz w:val="18"/>
          <w:szCs w:val="18"/>
        </w:rPr>
        <w:t>80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should a quality like sensitivity have,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according to Walzer, in determining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proper distribution of goods?</w:t>
      </w:r>
    </w:p>
    <w:p w:rsidR="00351788" w:rsidRDefault="00351788">
      <w:pPr>
        <w:autoSpaceDE w:val="0"/>
        <w:autoSpaceDN w:val="0"/>
        <w:adjustRightInd w:val="0"/>
        <w:spacing w:line="324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Which quality does Walzer deem too highly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30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valued under liberal capitalism?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C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Which are the social goods that are, according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to Walzer, outside the reach of the power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money?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6. The author implies that Walzer's interpretation of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principle of reward according to merit is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distinctive for its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insistence on maximizing everyone's rewards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emphasis on equality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C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proven validity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D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broad conception of what constitutes merit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1070" w:space="10"/>
            <w:col w:w="4770" w:space="10"/>
            <w:col w:w="290" w:space="10"/>
            <w:col w:w="5740"/>
          </w:cols>
          <w:noEndnote/>
        </w:sectPr>
      </w:pPr>
      <w:r>
        <w:rPr>
          <w:rFonts w:ascii="??" w:hAnsi="??" w:cs="??"/>
          <w:color w:val="000000"/>
          <w:kern w:val="0"/>
          <w:sz w:val="20"/>
          <w:szCs w:val="20"/>
        </w:rPr>
        <w:t>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broad conception of what constitutes a reward</w:t>
      </w:r>
      <w:r>
        <w:rPr>
          <w:noProof/>
        </w:rPr>
        <w:pict>
          <v:line id="_x0000_s1106" style="position:absolute;z-index:-251576320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799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Questions 7 to 9 are based on the following reading</w:t>
      </w:r>
    </w:p>
    <w:p w:rsidR="00351788" w:rsidRDefault="00351788">
      <w:pPr>
        <w:autoSpaceDE w:val="0"/>
        <w:autoSpaceDN w:val="0"/>
        <w:adjustRightInd w:val="0"/>
        <w:spacing w:line="181" w:lineRule="exact"/>
        <w:ind w:left="799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3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passage</w:t>
      </w:r>
      <w:r>
        <w:rPr>
          <w:rFonts w:ascii="Times New Roman" w:hAnsi="Times New Roman"/>
          <w:color w:val="000000"/>
          <w:kern w:val="0"/>
          <w:sz w:val="20"/>
          <w:szCs w:val="20"/>
        </w:rPr>
        <w:t>.</w:t>
      </w:r>
    </w:p>
    <w:p w:rsidR="00351788" w:rsidRDefault="00351788">
      <w:pPr>
        <w:autoSpaceDE w:val="0"/>
        <w:autoSpaceDN w:val="0"/>
        <w:adjustRightInd w:val="0"/>
        <w:spacing w:line="336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National character is not formally considered by</w:t>
      </w:r>
    </w:p>
    <w:p w:rsidR="00351788" w:rsidRDefault="00351788">
      <w:pPr>
        <w:autoSpaceDE w:val="0"/>
        <w:autoSpaceDN w:val="0"/>
        <w:adjustRightInd w:val="0"/>
        <w:spacing w:line="352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7. The author's main point in the passage is that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national character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7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social scientists in discussing economic and social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development today. They believe that people differ and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7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Line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that these differences should be taken into account</w:t>
      </w:r>
    </w:p>
    <w:p w:rsidR="00351788" w:rsidRDefault="00351788">
      <w:pPr>
        <w:autoSpaceDE w:val="0"/>
        <w:autoSpaceDN w:val="0"/>
        <w:adjustRightInd w:val="0"/>
        <w:spacing w:line="208" w:lineRule="exact"/>
        <w:jc w:val="left"/>
        <w:rPr>
          <w:rFonts w:ascii="??" w:hAnsi="??" w:cs="??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??" w:hAnsi="??" w:cs="??"/>
          <w:color w:val="000000"/>
          <w:kern w:val="0"/>
          <w:sz w:val="20"/>
          <w:szCs w:val="20"/>
        </w:rPr>
        <w:t>A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1" w:lineRule="exact"/>
        <w:jc w:val="left"/>
        <w:rPr>
          <w:rFonts w:ascii="??" w:hAnsi="??" w:cs="??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B</w:t>
      </w:r>
    </w:p>
    <w:p w:rsidR="00351788" w:rsidRDefault="00351788">
      <w:pPr>
        <w:autoSpaceDE w:val="0"/>
        <w:autoSpaceDN w:val="0"/>
        <w:adjustRightInd w:val="0"/>
        <w:spacing w:line="223" w:lineRule="exact"/>
        <w:ind w:left="10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is too elusive to merit attention by anthropologists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and other social scientists.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is of greater interest to social scientists today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0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6150" w:space="10"/>
            <w:col w:w="290" w:space="10"/>
            <w:col w:w="54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7" w:lineRule="exact"/>
        <w:ind w:left="511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5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somehow, but they have as yet discovered no way to</w:t>
      </w:r>
    </w:p>
    <w:p w:rsidR="00351788" w:rsidRDefault="00351788">
      <w:pPr>
        <w:autoSpaceDE w:val="0"/>
        <w:autoSpaceDN w:val="0"/>
        <w:adjustRightInd w:val="0"/>
        <w:spacing w:line="2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than it has been in the past.</w:t>
      </w:r>
    </w:p>
    <w:p w:rsidR="00351788" w:rsidRDefault="00351788">
      <w:pPr>
        <w:autoSpaceDE w:val="0"/>
        <w:autoSpaceDN w:val="0"/>
        <w:adjustRightInd w:val="0"/>
        <w:spacing w:line="2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790" w:space="10"/>
            <w:col w:w="5650" w:space="10"/>
            <w:col w:w="54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include such variables in their formal models of economic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and social development. The difficulty lies in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nature of the data that supposedly define different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national characters. Anthropologists and others are on</w:t>
      </w:r>
    </w:p>
    <w:p w:rsidR="00351788" w:rsidRDefault="00351788">
      <w:pPr>
        <w:autoSpaceDE w:val="0"/>
        <w:autoSpaceDN w:val="0"/>
        <w:adjustRightInd w:val="0"/>
        <w:spacing w:line="207" w:lineRule="exact"/>
        <w:jc w:val="left"/>
        <w:rPr>
          <w:rFonts w:ascii="??" w:hAnsi="??" w:cs="??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??" w:hAnsi="??" w:cs="??"/>
          <w:color w:val="000000"/>
          <w:kern w:val="0"/>
          <w:sz w:val="20"/>
          <w:szCs w:val="20"/>
        </w:rPr>
        <w:t>C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1" w:lineRule="exact"/>
        <w:jc w:val="left"/>
        <w:rPr>
          <w:rFonts w:ascii="??" w:hAnsi="??" w:cs="??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D</w:t>
      </w:r>
    </w:p>
    <w:p w:rsidR="00351788" w:rsidRDefault="00351788">
      <w:pPr>
        <w:autoSpaceDE w:val="0"/>
        <w:autoSpaceDN w:val="0"/>
        <w:adjustRightInd w:val="0"/>
        <w:spacing w:line="223" w:lineRule="exact"/>
        <w:ind w:left="10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is still too difficult to describe with the precision</w:t>
      </w:r>
    </w:p>
    <w:p w:rsidR="00351788" w:rsidRDefault="00351788">
      <w:pPr>
        <w:autoSpaceDE w:val="0"/>
        <w:autoSpaceDN w:val="0"/>
        <w:adjustRightInd w:val="0"/>
        <w:spacing w:line="302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required by many social scientists.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has become increasingly irrelevant because of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complexity of modern lift.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6150" w:space="10"/>
            <w:col w:w="290" w:space="10"/>
            <w:col w:w="54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374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10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much firmer ground when they attempt to describe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cultural norms for a small homogeneous tribe or village</w:t>
      </w:r>
    </w:p>
    <w:p w:rsidR="00351788" w:rsidRDefault="00351788">
      <w:pPr>
        <w:autoSpaceDE w:val="0"/>
        <w:autoSpaceDN w:val="0"/>
        <w:adjustRightInd w:val="0"/>
        <w:spacing w:line="207" w:lineRule="exact"/>
        <w:jc w:val="left"/>
        <w:rPr>
          <w:rFonts w:ascii="??" w:hAnsi="??" w:cs="??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??" w:hAnsi="??" w:cs="??"/>
          <w:color w:val="000000"/>
          <w:kern w:val="0"/>
          <w:sz w:val="20"/>
          <w:szCs w:val="20"/>
        </w:rPr>
        <w:t>E</w:t>
      </w:r>
    </w:p>
    <w:p w:rsidR="00351788" w:rsidRDefault="00351788">
      <w:pPr>
        <w:autoSpaceDE w:val="0"/>
        <w:autoSpaceDN w:val="0"/>
        <w:adjustRightInd w:val="0"/>
        <w:spacing w:line="223" w:lineRule="exact"/>
        <w:ind w:left="10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can be described more accurately by anthropologists</w:t>
      </w:r>
    </w:p>
    <w:p w:rsidR="00351788" w:rsidRDefault="00351788">
      <w:pPr>
        <w:autoSpaceDE w:val="0"/>
        <w:autoSpaceDN w:val="0"/>
        <w:adjustRightInd w:val="0"/>
        <w:spacing w:line="302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than by other social scientists.</w:t>
      </w:r>
    </w:p>
    <w:p w:rsidR="00351788" w:rsidRDefault="00351788">
      <w:pPr>
        <w:autoSpaceDE w:val="0"/>
        <w:autoSpaceDN w:val="0"/>
        <w:adjustRightInd w:val="0"/>
        <w:spacing w:line="302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750" w:space="10"/>
            <w:col w:w="5390" w:space="10"/>
            <w:col w:w="290" w:space="10"/>
            <w:col w:w="54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0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than when they undertake the formidable task of discovering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norms that exist in a complex modern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nation-state composed of many disparate groups. The</w:t>
      </w:r>
    </w:p>
    <w:p w:rsidR="00351788" w:rsidRDefault="00351788">
      <w:pPr>
        <w:autoSpaceDE w:val="0"/>
        <w:autoSpaceDN w:val="0"/>
        <w:adjustRightInd w:val="0"/>
        <w:spacing w:line="215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For the following question, consider each of the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choices separately and select all that apply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374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15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situation is further complicated by the nature of judgments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2" w:space="720" w:equalWidth="0">
            <w:col w:w="770" w:space="10"/>
            <w:col w:w="1112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0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about character; since such judgments are overly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dependent on impressions and since, furthermore,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impressions are usually stated in qualitative terms, it is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impossible to make a reliable comparison between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national characters of two countries.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5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51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51"/>
          <w:kern w:val="0"/>
          <w:sz w:val="18"/>
          <w:szCs w:val="18"/>
        </w:rPr>
        <w:t>81</w:t>
      </w:r>
    </w:p>
    <w:p w:rsidR="00351788" w:rsidRDefault="00351788">
      <w:pPr>
        <w:autoSpaceDE w:val="0"/>
        <w:autoSpaceDN w:val="0"/>
        <w:adjustRightInd w:val="0"/>
        <w:spacing w:line="2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8. It can be inferred from the passage that the social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scientists mentioned in the first two sentences would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agree with which of the following statements?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9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6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It is extremely difficult to create models that account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for both economic and social development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Models of economic and social development would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 improved by the inclusion of adequate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descriptions of national character.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C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it is important to supplement formal models of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economic and social development with qualitative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impressions of national character.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9. Which of the following best describes the organization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the passage?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</w:rPr>
        <w:t>A problem is presented and reasons for its existence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are supplied.</w:t>
      </w:r>
    </w:p>
    <w:p w:rsidR="00351788" w:rsidRDefault="00351788">
      <w:pPr>
        <w:autoSpaceDE w:val="0"/>
        <w:autoSpaceDN w:val="0"/>
        <w:adjustRightInd w:val="0"/>
        <w:spacing w:line="324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A controversial view is presented and evidence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for its validity is supplied.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C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A hypothesis is presented and possible means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verifying it are suggested.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D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A recent development is described and then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analyzed.</w:t>
      </w:r>
    </w:p>
    <w:p w:rsidR="00351788" w:rsidRDefault="00351788">
      <w:pPr>
        <w:autoSpaceDE w:val="0"/>
        <w:autoSpaceDN w:val="0"/>
        <w:adjustRightInd w:val="0"/>
        <w:spacing w:line="323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5850" w:space="10"/>
            <w:col w:w="290" w:space="10"/>
            <w:col w:w="5740"/>
          </w:cols>
          <w:noEndnote/>
        </w:sectPr>
      </w:pPr>
      <w:r>
        <w:rPr>
          <w:rFonts w:ascii="??" w:hAnsi="??" w:cs="??"/>
          <w:color w:val="000000"/>
          <w:kern w:val="0"/>
          <w:sz w:val="20"/>
          <w:szCs w:val="20"/>
        </w:rPr>
        <w:t>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A dispute is summarized and one side defended.</w:t>
      </w:r>
      <w:r>
        <w:rPr>
          <w:noProof/>
        </w:rPr>
        <w:pict>
          <v:line id="_x0000_s1107" style="position:absolute;z-index:-251575296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2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Questions 10 and 11 are based on the following</w:t>
      </w:r>
    </w:p>
    <w:p w:rsidR="00351788" w:rsidRDefault="00351788">
      <w:pPr>
        <w:autoSpaceDE w:val="0"/>
        <w:autoSpaceDN w:val="0"/>
        <w:adjustRightInd w:val="0"/>
        <w:spacing w:line="23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reading passage</w:t>
      </w:r>
      <w:r>
        <w:rPr>
          <w:rFonts w:ascii="Times New Roman" w:hAnsi="Times New Roman"/>
          <w:color w:val="000000"/>
          <w:kern w:val="0"/>
          <w:sz w:val="20"/>
          <w:szCs w:val="20"/>
        </w:rPr>
        <w:t>.</w:t>
      </w:r>
    </w:p>
    <w:p w:rsidR="00351788" w:rsidRDefault="00351788">
      <w:pPr>
        <w:autoSpaceDE w:val="0"/>
        <w:autoSpaceDN w:val="0"/>
        <w:adjustRightInd w:val="0"/>
        <w:spacing w:line="23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4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It is now established that the Milky Way is far more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extended and of much greater mass than was hitherto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thought. However, all that is visible of the constituents of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Milky Way's corona (outer edge), where much of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galaxy's mass must be located, is a tiny fraction of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corona's mass. Thus, most of the Milky Way's outlying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matter must be dark.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Why? Three facts are salient. First, dwarf galaxies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and globular clusters, into which most of the stars of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Milky Way's corona are probably bound, consist mainly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old stars. Second, old stars are not highly luminous.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Third, no one has detected in the corona the clouds of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gaseous matter such as hydrogen and carbon monoxide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that are characteristic of the bright parts of a galaxy.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3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>82</w:t>
      </w: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181" w:lineRule="exact"/>
        <w:ind w:left="10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10. The passage as a whole is primarily concerned with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42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analyzing a current debate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42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criticizing a well-established theory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42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showing how new facts support a previously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dismissed hypothesis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1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stating a conclusion and adducing evidence that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may justify it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2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contrasting two types of phenomena and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4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showing how they are related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11. Select the sentence that the author implicitly indicates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what astronomers believed about the Milky way until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5850" w:space="10"/>
            <w:col w:w="170" w:space="10"/>
            <w:col w:w="586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fairly recently.</w:t>
      </w:r>
      <w:r>
        <w:rPr>
          <w:noProof/>
        </w:rPr>
        <w:pict>
          <v:line id="_x0000_s1108" style="position:absolute;left:0;text-align:left;z-index:-251574272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Question 12 is based on the following reading passage.</w:t>
      </w: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8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39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 electrides, the anions (negative ions) are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completely replaced by electrons, which are trapped in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naturally formed cavities within a framework of regularly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stacked cations (positive ions). Unlike other types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anions, anionic electrons do not behave as if they were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simple charged spheres. The properties of an electride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depend largely on the distance between the cavities that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hold trapped electrons. When the trapped electrons are far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apart, they do not interact strongly, and so behave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somewhat like an array of isolated negative charges.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When they are closer together, they begin to display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properties associated with large ensembles of identical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particles. When they are still closer, the ensemble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properties dominate and the electrons "delocalize".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8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>83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12. It can be inferred from the passage that an electride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behaves most like a normal ionic crystal when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electride has which of the following features?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8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The anionic cavities are widely separated.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All of the trapped electrons are able to delocalize.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The trapped electrons are liberated by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1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impinging photons.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The ions are tightly packed together.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Most of the cations have lost their electrical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10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5850" w:space="10"/>
            <w:col w:w="170" w:space="10"/>
            <w:col w:w="586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charge.</w:t>
      </w:r>
      <w:r>
        <w:rPr>
          <w:noProof/>
        </w:rPr>
        <w:pict>
          <v:line id="_x0000_s1109" style="position:absolute;left:0;text-align:left;z-index:-251573248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3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1" w:lineRule="exact"/>
        <w:ind w:left="5122"/>
        <w:jc w:val="left"/>
        <w:rPr>
          <w:rFonts w:ascii="Cambria" w:hAnsi="Cambria" w:cs="Cambria"/>
          <w:b/>
          <w:bCs/>
          <w:color w:val="000000"/>
          <w:kern w:val="0"/>
          <w:sz w:val="30"/>
          <w:szCs w:val="30"/>
        </w:rPr>
      </w:pPr>
      <w:r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t>Exercise 15</w:t>
      </w:r>
    </w:p>
    <w:p w:rsidR="00351788" w:rsidRDefault="00351788">
      <w:pPr>
        <w:autoSpaceDE w:val="0"/>
        <w:autoSpaceDN w:val="0"/>
        <w:adjustRightInd w:val="0"/>
        <w:spacing w:line="371" w:lineRule="exact"/>
        <w:ind w:left="5122"/>
        <w:jc w:val="left"/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sectPr w:rsidR="00351788"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Questions 1 to 3 are based on the following reading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passage</w:t>
      </w:r>
      <w:r>
        <w:rPr>
          <w:rFonts w:ascii="Times New Roman" w:hAnsi="Times New Roman"/>
          <w:color w:val="000000"/>
          <w:kern w:val="0"/>
          <w:sz w:val="20"/>
          <w:szCs w:val="20"/>
        </w:rPr>
        <w:t>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1. Select the sentence that is used as evidence that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workers worker bees are capable of thwarting each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0" w:lineRule="exact"/>
        <w:ind w:left="637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other's attempts to reproduce.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36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Typically the queen honeybee is mother to all the bees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361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 a hive; after mating with several male drones from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other colonies, she lays fertilized eggs that develop into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5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Line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all-female worker bees and lays unfertilized eggs that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2. The inner workings in a honeybee hive that regulate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reproduction, as they are described in the passage,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are most similar to which of the following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8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15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become all-male drones. According to natural selection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theory, a worker would enhance her fitness --or ability to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propagate her genes-by hatching her own eggs in addition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to or in place of the queen's. But a typical worker's fitness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would be diminished if other workers' sons, who have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less genetic material in common with the worker,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supplanted the queen's sons (the worker's brothers).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Researchers, testing the hypothesis that workers usually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somehow block each other's attempts to reproduce, put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unfertilized eggs laid by workers and by the queen into a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hive. Other workers quickly devoured the workers' eggs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while leaving the queen's eggs alone.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12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51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51"/>
          <w:kern w:val="0"/>
          <w:sz w:val="18"/>
          <w:szCs w:val="18"/>
        </w:rPr>
        <w:t>84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types of human societies?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A totalitarian society in which citizens'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59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"policing" of each other's actions helps 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9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maintain the status quo.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A pacifist state in which the individuals are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59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strongly opposed to the use of violence or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9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aggression to settle disputes.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A democratic society in which the voice of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1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majority rules.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A parliamentary society in which a few members,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1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organized as a cabinet wield executive power.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An anarchic state in which order and stable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1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social structures are lacking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3. The passage best supports which of the following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inferences about the fitness of honeybees?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Reproduction diminishes any individual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9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honey-bee's fitness.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An individual worker's fitness can be maintained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2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without the individual herself reproducing.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A hierarchy of stronger and weaker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individuals among the worker bees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determines which individuals will reproduce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72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when a queen dies.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While a queen reigns, the fitness of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worker bees is increased and that of the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72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drones is diminished.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Fitness encourages worker bees to hatch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honeybee eggs without regard for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20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1070" w:space="10"/>
            <w:col w:w="4770" w:space="10"/>
            <w:col w:w="29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relatedness of the young to the "parent".</w:t>
      </w:r>
      <w:r>
        <w:rPr>
          <w:noProof/>
        </w:rPr>
        <w:pict>
          <v:line id="_x0000_s1110" style="position:absolute;left:0;text-align:left;z-index:-251572224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Questions 4 and 5 are based on the following reading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passage</w:t>
      </w:r>
      <w:r>
        <w:rPr>
          <w:rFonts w:ascii="Times New Roman" w:hAnsi="Times New Roman"/>
          <w:color w:val="000000"/>
          <w:kern w:val="0"/>
          <w:sz w:val="20"/>
          <w:szCs w:val="20"/>
        </w:rPr>
        <w:t>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8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26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complications frequently accompanying diabetes,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such as impairment of vision and of kidney function, are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now thought to result from the lack of continuous control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blood glucose concentrations. The healthy pancreas,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 response to increases in blood glucose concentration,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releases small quantities of insulin throughout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day and thereby maintains the concentration within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physiological limits (normoglycemia). But the diabetic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generally receives only one large dose daily.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diabetic‘s blood glucose concentration can thus fluctuate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greatly during the interval between doses, and it has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been suggested that the complications result from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periods of high concentrations of blood glucose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(hyperglycemia). Many investigators thus believe that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restoration of normoglycemia might halt the progression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such complications and perhaps even reverse them.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7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51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51"/>
          <w:kern w:val="0"/>
          <w:sz w:val="18"/>
          <w:szCs w:val="18"/>
        </w:rPr>
        <w:t>85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51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For the following question, consider each of the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choices separately and select all that apply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8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4. The author provides information that would answer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which of the following questions?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6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What is hyperglycemia?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What is one cause of hyperglycemia?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C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What are some of the organs that can be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adversely affected by hyperglycemia?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5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5. Select the sentence that shows the cause of radical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3" w:space="720" w:equalWidth="0">
            <w:col w:w="5850" w:space="10"/>
            <w:col w:w="29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changes in the diabetic‘s blood glucose concentration.</w:t>
      </w:r>
      <w:r>
        <w:rPr>
          <w:noProof/>
        </w:rPr>
        <w:pict>
          <v:line id="_x0000_s1111" style="position:absolute;left:0;text-align:left;z-index:-251571200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Questions 6 to 8 are based on the following reading</w:t>
      </w:r>
    </w:p>
    <w:p w:rsidR="00351788" w:rsidRDefault="00351788">
      <w:pPr>
        <w:autoSpaceDE w:val="0"/>
        <w:autoSpaceDN w:val="0"/>
        <w:adjustRightInd w:val="0"/>
        <w:spacing w:line="23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passage</w:t>
      </w:r>
      <w:r>
        <w:rPr>
          <w:rFonts w:ascii="Times New Roman" w:hAnsi="Times New Roman"/>
          <w:color w:val="000000"/>
          <w:kern w:val="0"/>
          <w:sz w:val="20"/>
          <w:szCs w:val="20"/>
        </w:rPr>
        <w:t>.</w:t>
      </w:r>
    </w:p>
    <w:p w:rsidR="00351788" w:rsidRDefault="00351788">
      <w:pPr>
        <w:autoSpaceDE w:val="0"/>
        <w:autoSpaceDN w:val="0"/>
        <w:adjustRightInd w:val="0"/>
        <w:spacing w:line="23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9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success of fluoride in combating dental decay is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well established and, without a doubt, socially beneficial.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However, fluoride's toxic properties have been known for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 century. In humans excessive intake (for adults, over 4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milligrams per day) over many years can lead to skeletal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fluorosis, a well-defined skeletal disorder, and in some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plant species, fluoride is more toxic than ozone, sulfur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dioxide, or pesticides.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Some important questions remain. For example,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precise lower limit at which the fluoride content of bone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becomes toxic is still undetermined. And while fluoride</w:t>
      </w: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6. The passage suggests that it would be easier to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calculate fluoride intake from food if</w:t>
      </w:r>
    </w:p>
    <w:p w:rsidR="00351788" w:rsidRDefault="00351788">
      <w:pPr>
        <w:autoSpaceDE w:val="0"/>
        <w:autoSpaceDN w:val="0"/>
        <w:adjustRightInd w:val="0"/>
        <w:spacing w:line="323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adequate diets were available for most people.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individual eating habits were more uniform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C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the fluoride content of food was more varied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D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more people were aware of the fluoride content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51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food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methods for measuring the fluoride content of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51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food were more generally agreed on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7. One function of the second paragraph of the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passage is to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intake from water and air can be evaluated relatively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easily, it is much harder to estimate how much a given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population ingests from foodstuffs because of the wide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variations in individual eating habits and in fluoride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concentrations in foodstuffs.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7"/>
        <w:jc w:val="left"/>
        <w:rPr>
          <w:rFonts w:ascii="??" w:hAnsi="??" w:cs="??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??" w:hAnsi="??" w:cs="??"/>
          <w:color w:val="000000"/>
          <w:kern w:val="0"/>
          <w:sz w:val="20"/>
          <w:szCs w:val="20"/>
        </w:rPr>
        <w:t>A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"/>
        <w:jc w:val="left"/>
        <w:rPr>
          <w:rFonts w:ascii="??" w:hAnsi="??" w:cs="??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B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"/>
        <w:jc w:val="left"/>
        <w:rPr>
          <w:rFonts w:ascii="??" w:hAnsi="??" w:cs="??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C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8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1" w:lineRule="exact"/>
        <w:jc w:val="left"/>
        <w:rPr>
          <w:rFonts w:ascii="??" w:hAnsi="??" w:cs="??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D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1" w:lineRule="exact"/>
        <w:jc w:val="left"/>
        <w:rPr>
          <w:rFonts w:ascii="??" w:hAnsi="??" w:cs="??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E</w:t>
      </w:r>
    </w:p>
    <w:p w:rsidR="00351788" w:rsidRDefault="00351788">
      <w:pPr>
        <w:autoSpaceDE w:val="0"/>
        <w:autoSpaceDN w:val="0"/>
        <w:adjustRightInd w:val="0"/>
        <w:spacing w:line="295" w:lineRule="exact"/>
        <w:ind w:left="2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raise doubts about fluoride's toxicity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introduce the issue of fluoride's toxicity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differentiate a toxic from a nontoxic amount of</w:t>
      </w:r>
    </w:p>
    <w:p w:rsidR="00351788" w:rsidRDefault="00351788">
      <w:pPr>
        <w:autoSpaceDE w:val="0"/>
        <w:autoSpaceDN w:val="0"/>
        <w:adjustRightInd w:val="0"/>
        <w:spacing w:line="302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fluoride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indicate that necessary knowledge of fluoride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remains incomplete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discuss the foodstuffs that are most likely to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1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6350" w:space="10"/>
            <w:col w:w="370" w:space="10"/>
            <w:col w:w="516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2" w:lineRule="exact"/>
        <w:ind w:left="675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contain significant concentrations of fluoride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8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167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For the following question, consider each of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167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choices separately and select all that apply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16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8.The passage suggests which of the following about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637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effect of fluoride on humans?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9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6" w:lineRule="exact"/>
        <w:ind w:left="6167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The effect of fluoride intake from water and air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46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is relatively difficult to monitor.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167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An intake of 4 milligrams over a long period of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646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time usually leads to a skeletal disorder in humans.</w:t>
      </w:r>
    </w:p>
    <w:p w:rsidR="00351788" w:rsidRDefault="00351788">
      <w:pPr>
        <w:autoSpaceDE w:val="0"/>
        <w:autoSpaceDN w:val="0"/>
        <w:adjustRightInd w:val="0"/>
        <w:spacing w:line="323" w:lineRule="exact"/>
        <w:ind w:left="6167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C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An intake of slightly more than 4 milligrams for</w:t>
      </w:r>
    </w:p>
    <w:p w:rsidR="00351788" w:rsidRDefault="00351788">
      <w:pPr>
        <w:autoSpaceDE w:val="0"/>
        <w:autoSpaceDN w:val="0"/>
        <w:adjustRightInd w:val="0"/>
        <w:spacing w:line="303" w:lineRule="exact"/>
        <w:ind w:left="646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only a few months is not likely to be life-threatening.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56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ind w:left="5864"/>
        <w:jc w:val="left"/>
        <w:rPr>
          <w:rFonts w:ascii="Times New Roman" w:hAnsi="Times New Roman"/>
          <w:color w:val="000000"/>
          <w:kern w:val="0"/>
          <w:sz w:val="18"/>
          <w:szCs w:val="18"/>
        </w:rPr>
        <w:sectPr w:rsidR="00351788">
          <w:type w:val="continuous"/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  <w:r>
        <w:rPr>
          <w:rFonts w:ascii="Times New Roman" w:hAnsi="Times New Roman"/>
          <w:color w:val="000000"/>
          <w:kern w:val="0"/>
          <w:sz w:val="18"/>
          <w:szCs w:val="18"/>
        </w:rPr>
        <w:t>86</w:t>
      </w:r>
      <w:r>
        <w:rPr>
          <w:noProof/>
        </w:rPr>
        <w:pict>
          <v:line id="_x0000_s1112" style="position:absolute;left:0;text-align:left;z-index:-251570176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69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442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[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This page is intentionally left blank</w:t>
      </w:r>
      <w:r>
        <w:rPr>
          <w:rFonts w:ascii="Times New Roman" w:hAnsi="Times New Roman"/>
          <w:color w:val="000000"/>
          <w:kern w:val="0"/>
          <w:sz w:val="20"/>
          <w:szCs w:val="20"/>
        </w:rPr>
        <w:t>. ]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ind w:left="5864"/>
        <w:jc w:val="left"/>
        <w:rPr>
          <w:rFonts w:ascii="Times New Roman" w:hAnsi="Times New Roman"/>
          <w:color w:val="000000"/>
          <w:kern w:val="0"/>
          <w:sz w:val="18"/>
          <w:szCs w:val="18"/>
        </w:rPr>
        <w:sectPr w:rsidR="00351788">
          <w:pgSz w:w="11908" w:h="16840"/>
          <w:pgMar w:top="0" w:right="0" w:bottom="0" w:left="0" w:header="720" w:footer="720" w:gutter="0"/>
          <w:cols w:space="720"/>
          <w:noEndnote/>
        </w:sectPr>
      </w:pPr>
      <w:r>
        <w:rPr>
          <w:rFonts w:ascii="Times New Roman" w:hAnsi="Times New Roman"/>
          <w:color w:val="000000"/>
          <w:kern w:val="0"/>
          <w:sz w:val="18"/>
          <w:szCs w:val="18"/>
        </w:rPr>
        <w:t>87</w:t>
      </w:r>
      <w:r>
        <w:rPr>
          <w:noProof/>
        </w:rPr>
        <w:pict>
          <v:line id="_x0000_s1113" style="position:absolute;left:0;text-align:left;z-index:-251569152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Questions 9 to 12 are based on the following reading</w:t>
      </w:r>
    </w:p>
    <w:p w:rsidR="00351788" w:rsidRDefault="00351788">
      <w:pPr>
        <w:autoSpaceDE w:val="0"/>
        <w:autoSpaceDN w:val="0"/>
        <w:adjustRightInd w:val="0"/>
        <w:spacing w:line="23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passage</w:t>
      </w:r>
      <w:r>
        <w:rPr>
          <w:rFonts w:ascii="Times New Roman" w:hAnsi="Times New Roman"/>
          <w:color w:val="000000"/>
          <w:kern w:val="0"/>
          <w:sz w:val="20"/>
          <w:szCs w:val="20"/>
        </w:rPr>
        <w:t>.</w:t>
      </w:r>
    </w:p>
    <w:p w:rsidR="00351788" w:rsidRDefault="00351788">
      <w:pPr>
        <w:autoSpaceDE w:val="0"/>
        <w:autoSpaceDN w:val="0"/>
        <w:adjustRightInd w:val="0"/>
        <w:spacing w:line="23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511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Line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511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511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8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511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8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511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20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9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2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 February 1848 the people of Paris rose in revolt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against the constitutional monarchy of Louis-Philippe.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Despite the existence of excellent narrative accounts, the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February Days, as this revolt is called, have been largely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ignored by social historians of the past two decades. For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each of the three other major insurrections in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nineteenth-century Paris</w:t>
      </w:r>
      <w:r>
        <w:rPr>
          <w:rFonts w:ascii="??" w:hAnsi="??" w:cs="??"/>
          <w:color w:val="000000"/>
          <w:kern w:val="0"/>
          <w:sz w:val="20"/>
          <w:szCs w:val="20"/>
        </w:rPr>
        <w:t>—</w:t>
      </w:r>
      <w:r>
        <w:rPr>
          <w:rFonts w:ascii="Times New Roman" w:hAnsi="Times New Roman"/>
          <w:color w:val="000000"/>
          <w:kern w:val="0"/>
          <w:sz w:val="20"/>
          <w:szCs w:val="20"/>
        </w:rPr>
        <w:t>July 1830, June 1843, and May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1871----there exists at least a sketch of participants'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backgrounds and an analysis, more or less rigorous, of the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reasons for the occurrence of the uprisings. Only in the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case of the February Revolution do we lack a useful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description of participants that might characterize it in the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light of what social history has taught us about the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process of revolutionary mobilization.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Two reasons for this relative neglect seem obvious.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First, the insurrection of February has been overshadowed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by that of June. The February Revolution overthrew a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regime, to be sure, but met with so little resistance that it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failed to generate any real sense of historical drama. Its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successor, on the other hand, appeared to pit key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35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40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8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45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8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50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55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35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Experiences are retold, but participants typically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resume their daily routines without ever recording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their activities. Those who played salient roles may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become the objects of highly embellished verbal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accounts or in rare cases, of celebratory articles in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contemporary periodicals. And it is true that the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publicly acknowledged leaders of an uprising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frequently write memoirs. However, such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documents are likely to be highly unreliable,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unrepresentative, and unsystematically preserved,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especially when compared to the detailed judicial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dossiers prepared for everyone arrested following a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failed insurrection. As a consequence, it may prove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difficult or impossible to establish for a successful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revolution a comprehensive and trustworthy picture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those who participated, or to answer even the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most basic questions one might pose concerning the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social origins of the insurgents.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1070" w:space="10"/>
            <w:col w:w="5070" w:space="10"/>
            <w:col w:w="410" w:space="10"/>
            <w:col w:w="532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socioeconomic groups in a life-or-death struggle and was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widely seen by contemporary observers as marking a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historical departure. Through their interpretations, which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511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25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8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511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30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8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511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35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exert a continuing influence on our understanding of the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revolutionary process, the impact of the events of June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has been magnified, while, as an unintended consequence,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significance of the February insurrection has been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diminished. Second, like other "successful" insurrections,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events of February failed to generate the most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desirable kinds of historical records. Although the June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insurrection of 1848 and the Paris Commune of 1871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would be considered watersheds of nineteenth-century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French history by any standard, they also present the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social historian with a signal advantage: these failed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insurrections created a mass of invaluable documentation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as a by-product of authorities‘ efforts to search out and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punish the rebels.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Quite different is the outcome of successful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insurrections like those of July 1830 and February 1848.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82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51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51"/>
          <w:kern w:val="0"/>
          <w:sz w:val="18"/>
          <w:szCs w:val="18"/>
        </w:rPr>
        <w:t>88</w:t>
      </w:r>
    </w:p>
    <w:p w:rsidR="00351788" w:rsidRDefault="00351788">
      <w:pPr>
        <w:autoSpaceDE w:val="0"/>
        <w:autoSpaceDN w:val="0"/>
        <w:adjustRightInd w:val="0"/>
        <w:spacing w:line="272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51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For the following question, consider each of the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choices separately and select all that apply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9. According to the passage, a useful description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participants"(lines 11-12) exists for which of the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following insurrections of nineteenth-century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France?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6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6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The July insurrection of 1830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The February Revolution of 1848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1070" w:space="10"/>
            <w:col w:w="4770" w:space="10"/>
            <w:col w:w="290" w:space="10"/>
            <w:col w:w="5740"/>
          </w:cols>
          <w:noEndnote/>
        </w:sect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C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The May insurrection of 1871</w:t>
      </w:r>
      <w:r>
        <w:rPr>
          <w:noProof/>
        </w:rPr>
        <w:pict>
          <v:line id="_x0000_s1114" style="position:absolute;z-index:-251568128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10. Which of the following, best describes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organization of the second paragraph?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12. Which of the following is the most logical objection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to the claim made (lines 38-39) ?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1" w:lineRule="exact"/>
        <w:ind w:left="1080"/>
        <w:jc w:val="left"/>
        <w:rPr>
          <w:rFonts w:ascii="??" w:hAnsi="??" w:cs="??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A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The thesis of the passage is stated and</w:t>
      </w:r>
    </w:p>
    <w:p w:rsidR="00351788" w:rsidRDefault="00351788">
      <w:pPr>
        <w:autoSpaceDE w:val="0"/>
        <w:autoSpaceDN w:val="0"/>
        <w:adjustRightInd w:val="0"/>
        <w:spacing w:line="302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supporting evidence systematically presented.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??" w:hAnsi="??" w:cs="??"/>
          <w:color w:val="000000"/>
          <w:kern w:val="0"/>
          <w:sz w:val="20"/>
          <w:szCs w:val="20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The February Revolution of 1848 is much less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41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significant than the July insurrection of 1830.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417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1470" w:space="10"/>
            <w:col w:w="467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8" w:lineRule="exact"/>
        <w:ind w:left="1080"/>
        <w:jc w:val="left"/>
        <w:rPr>
          <w:rFonts w:ascii="??" w:hAnsi="??" w:cs="??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B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8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1" w:lineRule="exact"/>
        <w:ind w:left="1080"/>
        <w:jc w:val="left"/>
        <w:rPr>
          <w:rFonts w:ascii="??" w:hAnsi="??" w:cs="??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C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1" w:lineRule="exact"/>
        <w:ind w:left="1080"/>
        <w:jc w:val="left"/>
        <w:rPr>
          <w:rFonts w:ascii="??" w:hAnsi="??" w:cs="??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D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1" w:lineRule="exact"/>
        <w:ind w:left="1080"/>
        <w:jc w:val="left"/>
        <w:rPr>
          <w:rFonts w:ascii="??" w:hAnsi="??" w:cs="??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E</w:t>
      </w:r>
    </w:p>
    <w:p w:rsidR="00351788" w:rsidRDefault="00351788">
      <w:pPr>
        <w:autoSpaceDE w:val="0"/>
        <w:autoSpaceDN w:val="0"/>
        <w:adjustRightInd w:val="0"/>
        <w:spacing w:line="323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Two views regarding the thesis presented in the</w:t>
      </w:r>
    </w:p>
    <w:p w:rsidR="00351788" w:rsidRDefault="00351788">
      <w:pPr>
        <w:autoSpaceDE w:val="0"/>
        <w:autoSpaceDN w:val="0"/>
        <w:adjustRightInd w:val="0"/>
        <w:spacing w:line="302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first paragraph are compared and contrasted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Evidence refuting the thesis presented in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first paragraph is systematically presented.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thesis presented in the first paragraph is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1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systematically supported.</w:t>
      </w:r>
    </w:p>
    <w:p w:rsidR="00351788" w:rsidRDefault="00351788">
      <w:pPr>
        <w:autoSpaceDE w:val="0"/>
        <w:autoSpaceDN w:val="0"/>
        <w:adjustRightInd w:val="0"/>
        <w:spacing w:line="324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thesis presented in the first paragraph is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1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further defined and a conclusion drawn.</w:t>
      </w:r>
    </w:p>
    <w:p w:rsidR="00351788" w:rsidRDefault="00351788">
      <w:pPr>
        <w:autoSpaceDE w:val="0"/>
        <w:autoSpaceDN w:val="0"/>
        <w:adjustRightInd w:val="0"/>
        <w:spacing w:line="308" w:lineRule="exact"/>
        <w:jc w:val="left"/>
        <w:rPr>
          <w:rFonts w:ascii="??" w:hAnsi="??" w:cs="??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??" w:hAnsi="??" w:cs="??"/>
          <w:color w:val="000000"/>
          <w:kern w:val="0"/>
          <w:sz w:val="20"/>
          <w:szCs w:val="20"/>
        </w:rPr>
        <w:t>B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3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1" w:lineRule="exact"/>
        <w:jc w:val="left"/>
        <w:rPr>
          <w:rFonts w:ascii="??" w:hAnsi="??" w:cs="??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C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3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1" w:lineRule="exact"/>
        <w:jc w:val="left"/>
        <w:rPr>
          <w:rFonts w:ascii="??" w:hAnsi="??" w:cs="??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D</w:t>
      </w:r>
    </w:p>
    <w:p w:rsidR="00351788" w:rsidRDefault="00351788">
      <w:pPr>
        <w:autoSpaceDE w:val="0"/>
        <w:autoSpaceDN w:val="0"/>
        <w:adjustRightInd w:val="0"/>
        <w:spacing w:line="323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The backgrounds and motivations of participants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1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 the July insurrection of 1830 have been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identified, however cursorily.</w:t>
      </w:r>
    </w:p>
    <w:p w:rsidR="00351788" w:rsidRDefault="00351788">
      <w:pPr>
        <w:autoSpaceDE w:val="0"/>
        <w:autoSpaceDN w:val="0"/>
        <w:adjustRightInd w:val="0"/>
        <w:spacing w:line="324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Even less is known about the July insurrection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1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1830 than about the February Revolution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1848.</w:t>
      </w:r>
    </w:p>
    <w:p w:rsidR="00351788" w:rsidRDefault="00351788">
      <w:pPr>
        <w:autoSpaceDE w:val="0"/>
        <w:autoSpaceDN w:val="0"/>
        <w:adjustRightInd w:val="0"/>
        <w:spacing w:line="324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Historical records made during the July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1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insurrection of 1830 are less reliable than those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14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1470" w:space="10"/>
            <w:col w:w="4670" w:space="10"/>
            <w:col w:w="390" w:space="10"/>
            <w:col w:w="53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658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made during the May insurrection of 1871.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584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11. Which of the following can be inferred about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"detailed judicial dossiers" referred to in line 50?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??" w:hAnsi="??" w:cs="??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??" w:hAnsi="??" w:cs="??"/>
          <w:color w:val="000000"/>
          <w:kern w:val="0"/>
          <w:sz w:val="20"/>
          <w:szCs w:val="20"/>
        </w:rPr>
        <w:t>E</w:t>
      </w:r>
    </w:p>
    <w:p w:rsidR="00351788" w:rsidRDefault="00351788">
      <w:pPr>
        <w:autoSpaceDE w:val="0"/>
        <w:autoSpaceDN w:val="0"/>
        <w:adjustRightInd w:val="0"/>
        <w:spacing w:line="324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The importance of the July insurrection of 1830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1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has been magnified at the expense of the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14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6150" w:space="10"/>
            <w:col w:w="390" w:space="10"/>
            <w:col w:w="53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1" w:lineRule="exact"/>
        <w:ind w:left="1080"/>
        <w:jc w:val="left"/>
        <w:rPr>
          <w:rFonts w:ascii="??" w:hAnsi="??" w:cs="??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A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3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1" w:lineRule="exact"/>
        <w:ind w:left="1080"/>
        <w:jc w:val="left"/>
        <w:rPr>
          <w:rFonts w:ascii="??" w:hAnsi="??" w:cs="??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B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3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1" w:lineRule="exact"/>
        <w:ind w:left="1080"/>
        <w:jc w:val="left"/>
        <w:rPr>
          <w:rFonts w:ascii="??" w:hAnsi="??" w:cs="??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C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3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1" w:lineRule="exact"/>
        <w:ind w:left="1080"/>
        <w:jc w:val="left"/>
        <w:rPr>
          <w:rFonts w:ascii="??" w:hAnsi="??" w:cs="??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D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3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1" w:lineRule="exact"/>
        <w:ind w:left="1080"/>
        <w:jc w:val="left"/>
        <w:rPr>
          <w:rFonts w:ascii="??" w:hAnsi="??" w:cs="??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E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Information contained in the dossiers sheds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light on the social origins of a revolution's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participants.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dossiers closely resemble the narratives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written by the revolution's leaders in their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personal memoirs.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information that such dossiers contain is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untrustworthy and unrepresentative of a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revolution's participants.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Social historians prefer to avoid such dossiers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whenever possible because they are excessively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detailed.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February Revolution of 1848 produced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more of these dossiers than did the June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insurrection.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7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>89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significance of the February Revolution of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1470" w:space="10"/>
            <w:col w:w="4370" w:space="10"/>
            <w:col w:w="710" w:space="10"/>
            <w:col w:w="532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1848.</w:t>
      </w:r>
      <w:r>
        <w:rPr>
          <w:noProof/>
        </w:rPr>
        <w:pict>
          <v:line id="_x0000_s1115" style="position:absolute;z-index:-251567104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1" w:lineRule="exact"/>
        <w:ind w:left="5115"/>
        <w:jc w:val="left"/>
        <w:rPr>
          <w:rFonts w:ascii="Cambria" w:hAnsi="Cambria" w:cs="Cambria"/>
          <w:b/>
          <w:bCs/>
          <w:color w:val="000000"/>
          <w:kern w:val="0"/>
          <w:sz w:val="30"/>
          <w:szCs w:val="30"/>
        </w:rPr>
      </w:pPr>
      <w:r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t>Exercise 16</w:t>
      </w:r>
    </w:p>
    <w:p w:rsidR="00351788" w:rsidRDefault="00351788">
      <w:pPr>
        <w:autoSpaceDE w:val="0"/>
        <w:autoSpaceDN w:val="0"/>
        <w:adjustRightInd w:val="0"/>
        <w:spacing w:line="371" w:lineRule="exact"/>
        <w:ind w:left="5115"/>
        <w:jc w:val="left"/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sectPr w:rsidR="00351788"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02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Questions 1 to 3 are based on the following reading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passage</w:t>
      </w:r>
      <w:r>
        <w:rPr>
          <w:rFonts w:ascii="Times New Roman" w:hAnsi="Times New Roman"/>
          <w:color w:val="000000"/>
          <w:kern w:val="0"/>
          <w:sz w:val="20"/>
          <w:szCs w:val="20"/>
        </w:rPr>
        <w:t>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8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One advantage of breeding African bees with other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bee types (Africanization) may be resistance to the para-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sitic mite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Varroa jacobsoni,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a major threat to modern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5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Line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beekeeping. In parts of Europe, this mite is devastating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02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For the following question, consider each of the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choices separately and select all that apply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8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1. The author cites all of the following as evidence that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Africanized bees' resistance to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Varroa jacobsoni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is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superior to that of European bees: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A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  <w:bdr w:val="single" w:sz="4" w:space="0" w:color="auto"/>
        </w:rPr>
        <w:t xml:space="preserve"> Varroa jacobsoni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is killing many bee colonies in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sectPr w:rsidR="00351788">
          <w:type w:val="continuous"/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8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15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honeybees and killing many colonies despite preventive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measures by beekeepers. But in Brazil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Varroa jacobsoni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has been present in Africanized bees since 1972 without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loss of a single colony, even though beekeepers there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undertook no preventive measures. The mites lay eggs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within the brood cells of immature bees, and developing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mites feed on the hemolymph (blood) of bee pupae. But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fewer mites reproduce in Africanized bees than in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European bees. Some researchers point out that this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resistance may be related to the Africanized worker bee's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shorter development period, which prevents some mites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from reaching maturity. Recently the mite has become a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serious problem in colonies of European bees in North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America. Africanization of these bees may be the best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1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Europe.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Beekeepers in Brazil have not used preventive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41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measures to protect their colonies.</w:t>
      </w:r>
    </w:p>
    <w:p w:rsidR="00351788" w:rsidRDefault="00351788">
      <w:pPr>
        <w:autoSpaceDE w:val="0"/>
        <w:autoSpaceDN w:val="0"/>
        <w:adjustRightInd w:val="0"/>
        <w:spacing w:line="324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C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At least some European bee colonies have been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41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saved by preventive measures.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2. Select the sentence that indicates one possible reason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Africanized bees in Brazil have successfully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resisted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Varroa jacobsoni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3. The author's argument regarding the resistance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Africanized bees to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Varroa jacobsoni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would be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most weakened if which of the following were true?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1070" w:space="10"/>
            <w:col w:w="507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safeguard against this parasite.</w:t>
      </w:r>
    </w:p>
    <w:p w:rsidR="00351788" w:rsidRDefault="00351788">
      <w:pPr>
        <w:autoSpaceDE w:val="0"/>
        <w:autoSpaceDN w:val="0"/>
        <w:adjustRightInd w:val="0"/>
        <w:spacing w:line="301" w:lineRule="exact"/>
        <w:jc w:val="left"/>
        <w:rPr>
          <w:rFonts w:ascii="??" w:hAnsi="??" w:cs="??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??" w:hAnsi="??" w:cs="??"/>
          <w:color w:val="000000"/>
          <w:kern w:val="0"/>
          <w:sz w:val="20"/>
          <w:szCs w:val="20"/>
        </w:rPr>
        <w:t>A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1" w:lineRule="exact"/>
        <w:jc w:val="left"/>
        <w:rPr>
          <w:rFonts w:ascii="??" w:hAnsi="??" w:cs="??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B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3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1" w:lineRule="exact"/>
        <w:jc w:val="left"/>
        <w:rPr>
          <w:rFonts w:ascii="??" w:hAnsi="??" w:cs="??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C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3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1" w:lineRule="exact"/>
        <w:jc w:val="left"/>
        <w:rPr>
          <w:rFonts w:ascii="??" w:hAnsi="??" w:cs="??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D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1" w:lineRule="exact"/>
        <w:jc w:val="left"/>
        <w:rPr>
          <w:rFonts w:ascii="??" w:hAnsi="??" w:cs="??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E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The bees in Brazil were resistant before being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Africanized.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number of bee colonies in North American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1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increased dramatically whereas the number in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Brazil remained unchanged.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Mites found in European bees reproduce at a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1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faster rate than mites of identical species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found in the bees in Brazil.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Africanized bees retain many of the characteris-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1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tics of European bees.</w:t>
      </w:r>
    </w:p>
    <w:p w:rsidR="00351788" w:rsidRDefault="00351788">
      <w:pPr>
        <w:autoSpaceDE w:val="0"/>
        <w:autoSpaceDN w:val="0"/>
        <w:adjustRightInd w:val="0"/>
        <w:spacing w:line="324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Bee colonies in Europe continue to produce</w:t>
      </w:r>
    </w:p>
    <w:p w:rsidR="00351788" w:rsidRDefault="00351788">
      <w:pPr>
        <w:autoSpaceDE w:val="0"/>
        <w:autoSpaceDN w:val="0"/>
        <w:adjustRightInd w:val="0"/>
        <w:spacing w:line="324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6150" w:space="10"/>
            <w:col w:w="390" w:space="10"/>
            <w:col w:w="53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2" w:lineRule="exact"/>
        <w:ind w:left="658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greater quantities of honey than do those in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58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Brazil.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5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ind w:left="5864"/>
        <w:jc w:val="left"/>
        <w:rPr>
          <w:rFonts w:ascii="Times New Roman" w:hAnsi="Times New Roman"/>
          <w:color w:val="000000"/>
          <w:kern w:val="0"/>
          <w:sz w:val="18"/>
          <w:szCs w:val="18"/>
        </w:rPr>
        <w:sectPr w:rsidR="00351788">
          <w:type w:val="continuous"/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  <w:r>
        <w:rPr>
          <w:rFonts w:ascii="Times New Roman" w:hAnsi="Times New Roman"/>
          <w:color w:val="000000"/>
          <w:kern w:val="0"/>
          <w:sz w:val="18"/>
          <w:szCs w:val="18"/>
        </w:rPr>
        <w:t>90</w:t>
      </w:r>
      <w:r>
        <w:rPr>
          <w:noProof/>
        </w:rPr>
        <w:pict>
          <v:line id="_x0000_s1116" style="position:absolute;left:0;text-align:left;z-index:-251566080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Questions 4 and 5 are based on the following reading</w:t>
      </w: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passage</w:t>
      </w:r>
      <w:r>
        <w:rPr>
          <w:rFonts w:ascii="Times New Roman" w:hAnsi="Times New Roman"/>
          <w:color w:val="000000"/>
          <w:kern w:val="0"/>
          <w:sz w:val="20"/>
          <w:szCs w:val="20"/>
        </w:rPr>
        <w:t>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8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Innovative as it is, Luis Valdez'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acto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owes much to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theater traditions or other periods and regions. Like early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Spanish American religious dramas, secular folk dramas,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Line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and the Mexican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carpas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of a somewhat later period,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actos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4. Which of the following best describes the author's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evaluation of the views of the critics?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Their views, if correct, do not preclude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existence of an Italian influence on the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acto</w:t>
      </w:r>
      <w:r>
        <w:rPr>
          <w:rFonts w:ascii="Times New Roman" w:hAnsi="Times New Roman"/>
          <w:color w:val="000000"/>
          <w:kern w:val="0"/>
          <w:sz w:val="20"/>
          <w:szCs w:val="20"/>
        </w:rPr>
        <w:t>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Their views are unlikely to be correct, given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differences existing between Mexican and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6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8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15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are usually performed outdoors by traveling groups of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players or by local theater groups. The improvised comic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satire of the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actos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is often attributed to Valdez' study of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Italian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commedia dell' arte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of the sixteenth century,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although some critics see it as a direct reflection of the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comic and improvisational qualities of the more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contemporary and local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carpas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of Mexican theater. The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Italian influence is likely, whatever Valdez‘ immediate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source: the Mexican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carpas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themselves are said to have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originated from the theater pieces of a sixteenth-century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Spanish writer inspired by encounters with Italian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commedia dell'arte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troupes on tour in Spain.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51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51"/>
          <w:kern w:val="0"/>
          <w:sz w:val="18"/>
          <w:szCs w:val="18"/>
        </w:rPr>
        <w:t>91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Mexican American theater.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Their views concerning the Mexican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carpa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are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essentially correct, but they lack familiarity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634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with the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acto.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Their views are probably more correct than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views of those who have attributed the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comic and improvisational elements of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acto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to earlier sources.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Their views betray a lack of familiarity with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59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commedia dell'arte</w:t>
      </w:r>
      <w:r>
        <w:rPr>
          <w:rFonts w:ascii="Times New Roman" w:hAnsi="Times New Roman"/>
          <w:color w:val="000000"/>
          <w:kern w:val="0"/>
          <w:sz w:val="20"/>
          <w:szCs w:val="20"/>
        </w:rPr>
        <w:t>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8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5. Which of the following, if true, most strengthens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author's argument concerning the debt of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acto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to the theater traditions of other periods and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regions?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Many popular forms of theater rely heavily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9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on improvisation.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Plays resembling the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acto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in structure were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written in the 1970's by West African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playwrights who are interested in dramatizing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richness of their own cultures.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The use of masks has, at one time or another,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been characteristic of the theater traditions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almost all cultures, even those most isolated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72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from outside influences.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During a strike, it is common for union members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to present musical skits dramatizing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2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values of solidarity and resistance.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Before 1965 Luis Valdez had attended many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performances of traditional Mexican theater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1070" w:space="10"/>
            <w:col w:w="4770" w:space="10"/>
            <w:col w:w="29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groups touring the western United States.</w:t>
      </w:r>
      <w:r>
        <w:rPr>
          <w:noProof/>
        </w:rPr>
        <w:pict>
          <v:line id="_x0000_s1117" style="position:absolute;left:0;text-align:left;z-index:-251565056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Questions 6 and 7 are based on the following reading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passage</w:t>
      </w:r>
      <w:r>
        <w:rPr>
          <w:rFonts w:ascii="Times New Roman" w:hAnsi="Times New Roman"/>
          <w:color w:val="000000"/>
          <w:kern w:val="0"/>
          <w:sz w:val="20"/>
          <w:szCs w:val="20"/>
        </w:rPr>
        <w:t>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8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appreciation of traditional oral American Indian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literature has been limited, hampered by poor translations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and by the difficulty, even in the rare culturally sensitive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5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Line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and aesthetically satisfying translation, of completely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38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6. Which of the following is most likely one of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reasons that the author mentions the work of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30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N. Scott Momaday?</w:t>
      </w:r>
    </w:p>
    <w:p w:rsidR="00351788" w:rsidRDefault="00351788">
      <w:pPr>
        <w:autoSpaceDE w:val="0"/>
        <w:autoSpaceDN w:val="0"/>
        <w:adjustRightInd w:val="0"/>
        <w:spacing w:line="288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To illustrate how the author believes that</w:t>
      </w:r>
    </w:p>
    <w:p w:rsidR="00351788" w:rsidRDefault="00351788">
      <w:pPr>
        <w:autoSpaceDE w:val="0"/>
        <w:autoSpaceDN w:val="0"/>
        <w:adjustRightInd w:val="0"/>
        <w:spacing w:line="288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6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8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15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conveying the original's verse structure, tone, and syntax.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By writing in English and experimenting with European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literary forms, contemporary American Indian writers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have broadened their potential audience, while clearly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retaining many essential characteristics of their ancestral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oral traditions. For example, Pulitzer-prize-winning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author N. Scott Momaday's poetry often treats art and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mortality in a manner that recalls British romantic poetry,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while his poetic response to the power of natural forces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recalls Cherokee oral literature. Similarly, his novels, an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art form European in origin, display an eloquence that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echoes the oratorical grandeur of the great nineteenth-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41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some American Indian writers have broadened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41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their potential audience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To emphasize the similarities between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41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Momaday's writings and their European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41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literary models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To demonstrate the contemporary appeal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1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traditional Native American oral literature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To suggest that contemporary American Indian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1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writers have sacrificed traditional values for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1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popular literary success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To imply the continuing popularity of transla-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1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tions of oral American Indian literature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17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1070" w:space="10"/>
            <w:col w:w="507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century American Indian chiefs.</w:t>
      </w:r>
    </w:p>
    <w:p w:rsidR="00351788" w:rsidRDefault="00351788">
      <w:pPr>
        <w:autoSpaceDE w:val="0"/>
        <w:autoSpaceDN w:val="0"/>
        <w:adjustRightInd w:val="0"/>
        <w:spacing w:line="280" w:lineRule="exact"/>
        <w:ind w:left="6167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For the following question, consider each of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167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choices separately and select all that apply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16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7. Which of the following can be inferred from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4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passage about written translations of oral Native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4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American poetry?</w:t>
      </w:r>
    </w:p>
    <w:p w:rsidR="00351788" w:rsidRDefault="00351788">
      <w:pPr>
        <w:autoSpaceDE w:val="0"/>
        <w:autoSpaceDN w:val="0"/>
        <w:adjustRightInd w:val="0"/>
        <w:spacing w:line="324" w:lineRule="exact"/>
        <w:ind w:left="6167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They were often made by writers who were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657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intimately familiar with both English and Native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57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American languages.</w:t>
      </w:r>
    </w:p>
    <w:p w:rsidR="00351788" w:rsidRDefault="00351788">
      <w:pPr>
        <w:autoSpaceDE w:val="0"/>
        <w:autoSpaceDN w:val="0"/>
        <w:adjustRightInd w:val="0"/>
        <w:spacing w:line="324" w:lineRule="exact"/>
        <w:ind w:left="6167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They were less widely read than are the works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659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contemporary Native American poets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59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writing in English.</w:t>
      </w:r>
    </w:p>
    <w:p w:rsidR="00351788" w:rsidRDefault="00351788">
      <w:pPr>
        <w:autoSpaceDE w:val="0"/>
        <w:autoSpaceDN w:val="0"/>
        <w:adjustRightInd w:val="0"/>
        <w:spacing w:line="324" w:lineRule="exact"/>
        <w:ind w:left="6167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C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They were less dependent on European literary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659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models than are the works of contemporary Native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59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American poets writing in English.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66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ind w:left="5864"/>
        <w:jc w:val="left"/>
        <w:rPr>
          <w:rFonts w:ascii="Times New Roman" w:hAnsi="Times New Roman"/>
          <w:color w:val="000000"/>
          <w:kern w:val="0"/>
          <w:sz w:val="18"/>
          <w:szCs w:val="18"/>
        </w:rPr>
        <w:sectPr w:rsidR="00351788">
          <w:type w:val="continuous"/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  <w:r>
        <w:rPr>
          <w:rFonts w:ascii="Times New Roman" w:hAnsi="Times New Roman"/>
          <w:color w:val="000000"/>
          <w:kern w:val="0"/>
          <w:sz w:val="18"/>
          <w:szCs w:val="18"/>
        </w:rPr>
        <w:t>92</w:t>
      </w:r>
      <w:r>
        <w:rPr>
          <w:noProof/>
        </w:rPr>
        <w:pict>
          <v:line id="_x0000_s1118" style="position:absolute;left:0;text-align:left;z-index:-251564032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Question 8 is based on the following reading passage.</w:t>
      </w: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Both Fuchs and Sanborn have suggested that the effect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discrimination by consumers on the earnings of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self-employed women may be greater than the effect of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4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8. A study of the practices of financial institutions that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revealed no discrimination against self-employed women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would tend to contradict which of the following?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511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Line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either government or private employer discrimination on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2" w:space="720" w:equalWidth="0">
            <w:col w:w="1070" w:space="10"/>
            <w:col w:w="1082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0" w:lineRule="exact"/>
        <w:ind w:left="511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8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511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8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511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15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w w:val="96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w w:val="96"/>
          <w:kern w:val="0"/>
          <w:sz w:val="20"/>
          <w:szCs w:val="20"/>
        </w:rPr>
        <w:t>the earnings of women employees. To test this hypothesis,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Brown selected a large sample of White male and female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workers from the 1970 Census and divided them into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three categories: private employees, government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employees, and self-employed. Brown's results suggest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that men and women are not treated the same by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employers and consumers. For men, self-employment is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highest earnings category, with private employment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next, and government lowest. For women, this order is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reversed. One can infer from Brown's results that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consumers discriminate against self-employed women. In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addition, self-employed women may have more difficulty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than men in getting good employees and may encounter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discrimination from suppliers and from financial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institutions.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8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51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51"/>
          <w:kern w:val="0"/>
          <w:sz w:val="18"/>
          <w:szCs w:val="18"/>
        </w:rPr>
        <w:t>93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(A) Some tentative results of Fuchs's study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Some explicit results of Brown's study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A suggestion made by the author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Fuchs's hypothesis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1070" w:space="10"/>
            <w:col w:w="4770" w:space="10"/>
            <w:col w:w="29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Sanborn's hypothesis</w:t>
      </w:r>
      <w:r>
        <w:rPr>
          <w:noProof/>
        </w:rPr>
        <w:pict>
          <v:line id="_x0000_s1119" style="position:absolute;z-index:-251563008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Questions 9 and 10 are based on the following reading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passage.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8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If people are regarded only as machines guided by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w w:val="97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>logic, as they were by some "scientistic" thinkers, rhetoric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is likely to be held in low regard; for the most obvious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truth about rhetoric is that it speaks to the whole person.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It presents its arguments first to the person as a rational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being. Logical argument is the plot, as it were, of any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speech or essay that is respectfully intended to persuade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people. Yet it is a characterizing feature of rhetoric that it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goes beyond this and appeals to the parts of our nature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w w:val="97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>that are involved in feeling, desiring, acting, and suffering.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It recalls relevant instances of the emotional reactions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people to circumstances-real or fictional-that are similar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to our own circumstances.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3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51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51"/>
          <w:kern w:val="0"/>
          <w:sz w:val="18"/>
          <w:szCs w:val="18"/>
        </w:rPr>
        <w:t>94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51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38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9. The passage suggests that the disparagement of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rhetoric by some people can be traced to their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reaction against science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lack of training in logic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desire to persuade people as completely as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possible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misunderstanding of the use of the term "scientistic"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view of human motivation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For the following question, consider each of the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choices separately and select all that apply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10. Which of the following states the author's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main point about logical argument?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6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It is a sterile, abstract discipline, of little use in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real life.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It is an essential element of persuasive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discourse, but only one such element.</w:t>
      </w:r>
    </w:p>
    <w:p w:rsidR="00351788" w:rsidRDefault="00351788">
      <w:pPr>
        <w:autoSpaceDE w:val="0"/>
        <w:autoSpaceDN w:val="0"/>
        <w:adjustRightInd w:val="0"/>
        <w:spacing w:line="323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C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It is essential to persuasive discourse because it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5850" w:space="10"/>
            <w:col w:w="29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deals with universal truths.</w:t>
      </w:r>
      <w:r>
        <w:rPr>
          <w:noProof/>
        </w:rPr>
        <w:pict>
          <v:line id="_x0000_s1120" style="position:absolute;left:0;text-align:left;z-index:-251561984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Questions 11 to 13 are based on the following reading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passage</w:t>
      </w:r>
      <w:r>
        <w:rPr>
          <w:rFonts w:ascii="Times New Roman" w:hAnsi="Times New Roman"/>
          <w:color w:val="000000"/>
          <w:kern w:val="0"/>
          <w:sz w:val="20"/>
          <w:szCs w:val="20"/>
        </w:rPr>
        <w:t>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5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When a molten metal or metallic alloy is cooled to a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solid, a crystalline structure is formed that depends on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particular alloy composition. In contrast, molten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5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Line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nonmetallic glass-forming materials, when cooled, do not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5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5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 assume a crystalline structure, but instead retain a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structure somewhat like that of the liquid--an amorphous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structure. At room temperature, the natural long-term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tendency for both types of materials is to assume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crystalline structure. The difference between the two is in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11. The author implies that the rate at which the molten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materials discussed in the passage are cooled is a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determinant of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chemical composition of the resulting solids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strength of the chemical bonds that are formed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kinetics of the materials' crystalline structure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structure the materials assume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stability of the materials' crystalline structure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7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15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the kinetics or rate of formation of the crystalline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structure, which is controlled by factors such as the nature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the chemical bonding and the ease with which atoms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move relative to each other. Thus, in metals, the kinetics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favors rapid formation of a crystal line structure, whereas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w w:val="97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>in nonmetallic glasses the rate of formation is so slow that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almost any cooling rate is sufficient to result in an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amorphous structure.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0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>95</w:t>
      </w:r>
    </w:p>
    <w:p w:rsidR="00351788" w:rsidRDefault="00351788">
      <w:pPr>
        <w:autoSpaceDE w:val="0"/>
        <w:autoSpaceDN w:val="0"/>
        <w:adjustRightInd w:val="0"/>
        <w:spacing w:line="187" w:lineRule="exact"/>
        <w:ind w:left="10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12. It can be inferred from the passage that, theoretically,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0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molten nonmetallic glasses assume a crystalline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structure rather than an amorphous structure only if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they are cooled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very evenly, regardless of the rate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rapidly, followed by gentle heating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extremely slowly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to room temperature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30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to extremely low temperatures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13. Select the sentence in which the author illustrates the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29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causes of the rate of formation of the crystalline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95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1070" w:space="10"/>
            <w:col w:w="4770" w:space="10"/>
            <w:col w:w="170" w:space="10"/>
            <w:col w:w="586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structure.</w:t>
      </w:r>
      <w:r>
        <w:rPr>
          <w:noProof/>
        </w:rPr>
        <w:pict>
          <v:line id="_x0000_s1121" style="position:absolute;left:0;text-align:left;z-index:-251560960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88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1" w:lineRule="exact"/>
        <w:ind w:left="5151"/>
        <w:jc w:val="left"/>
        <w:rPr>
          <w:rFonts w:ascii="Cambria" w:hAnsi="Cambria" w:cs="Cambria"/>
          <w:b/>
          <w:bCs/>
          <w:i/>
          <w:iCs/>
          <w:color w:val="000000"/>
          <w:kern w:val="0"/>
          <w:sz w:val="30"/>
          <w:szCs w:val="30"/>
        </w:rPr>
      </w:pPr>
      <w:r>
        <w:rPr>
          <w:rFonts w:ascii="Cambria" w:hAnsi="Cambria" w:cs="Cambria"/>
          <w:b/>
          <w:bCs/>
          <w:i/>
          <w:iCs/>
          <w:color w:val="000000"/>
          <w:kern w:val="0"/>
          <w:sz w:val="30"/>
          <w:szCs w:val="30"/>
        </w:rPr>
        <w:t>Exercise 17</w:t>
      </w:r>
    </w:p>
    <w:p w:rsidR="00351788" w:rsidRDefault="00351788">
      <w:pPr>
        <w:autoSpaceDE w:val="0"/>
        <w:autoSpaceDN w:val="0"/>
        <w:adjustRightInd w:val="0"/>
        <w:spacing w:line="371" w:lineRule="exact"/>
        <w:ind w:left="5151"/>
        <w:jc w:val="left"/>
        <w:rPr>
          <w:rFonts w:ascii="Cambria" w:hAnsi="Cambria" w:cs="Cambria"/>
          <w:b/>
          <w:bCs/>
          <w:i/>
          <w:iCs/>
          <w:color w:val="000000"/>
          <w:kern w:val="0"/>
          <w:sz w:val="30"/>
          <w:szCs w:val="30"/>
        </w:rPr>
        <w:sectPr w:rsidR="00351788"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9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94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Volcanic rock that forms as fluid lava chills rapidly is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55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called pillow lava. This rapid chilling occurs when lava erupts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5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directly into water (or beneath ice) or when it flows across a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55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shoreline and into a body of water. While the term ―pillow lava</w:t>
      </w:r>
      <w:r>
        <w:rPr>
          <w:rFonts w:ascii="宋体" w:hAnsi="宋体" w:cs="宋体" w:hint="eastAsia"/>
          <w:color w:val="000000"/>
          <w:w w:val="89"/>
          <w:kern w:val="0"/>
          <w:sz w:val="20"/>
          <w:szCs w:val="20"/>
        </w:rPr>
        <w:t>‖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65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suggests a definite shape, in fact geologists disagree. Some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5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geologists argue that pillow lava is characterized by discrete,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5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ellipsoidal masses. Others describe pillow lava as a tangled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5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mass of cylindrical, interconnected flow lobes. Much of this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5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controversy probably results from unwarranted extrapolations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5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the original configuration of pillow flows from two-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65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dimensional cross sections of eroded pillows in land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55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outcroppings. Virtually any cross section cut through a tangled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5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mass of interconnected flow lobes would give the appearance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65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a pile of discrete ellipsoidal masses. Adequate three-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5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dimensional images of intact pillows are essential for defining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5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true geometry of pillowed flows and thus ascertaining their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55"/>
        <w:jc w:val="left"/>
        <w:rPr>
          <w:rFonts w:ascii="Times New Roman" w:hAnsi="Times New Roman"/>
          <w:color w:val="000000"/>
          <w:w w:val="96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6"/>
          <w:kern w:val="0"/>
          <w:sz w:val="20"/>
          <w:szCs w:val="20"/>
        </w:rPr>
        <w:t>mode of origin. Indeed, the term ―pillow,</w:t>
      </w:r>
      <w:r>
        <w:rPr>
          <w:rFonts w:ascii="宋体" w:hAnsi="宋体" w:cs="宋体" w:hint="eastAsia"/>
          <w:color w:val="000000"/>
          <w:w w:val="96"/>
          <w:kern w:val="0"/>
          <w:sz w:val="20"/>
          <w:szCs w:val="20"/>
        </w:rPr>
        <w:t>‖</w:t>
      </w:r>
      <w:r>
        <w:rPr>
          <w:rFonts w:ascii="Times New Roman" w:hAnsi="Times New Roman"/>
          <w:color w:val="000000"/>
          <w:w w:val="96"/>
          <w:kern w:val="0"/>
          <w:sz w:val="20"/>
          <w:szCs w:val="20"/>
        </w:rPr>
        <w:t xml:space="preserve"> itself suggestive of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5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discrete masses, is probably a misnomer.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769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(165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12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51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51"/>
          <w:kern w:val="0"/>
          <w:sz w:val="18"/>
          <w:szCs w:val="18"/>
        </w:rPr>
        <w:t>96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51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9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1. In the passage, the author is primarily interested in c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analyzing the source of a scientific controversy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criticizing some geologists‘ methodology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pointing out the flaws in a geological study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proposing a new theory to explain existing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scientific evidence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describing a physical phenomenon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For the following question, consider each of the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 xml:space="preserve">choices separately and select all that apply 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2. The author of the passage would most probably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agree that the geologists mentioned in the fourth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9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sentence have made which of the following errors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 reasoning? a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Generalized unjustifiably from available evidence.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Deliberately ignored existing counterevidence.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C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Repeatedly failed to take new evidence into account.</w:t>
      </w:r>
    </w:p>
    <w:p w:rsidR="00351788" w:rsidRDefault="00351788">
      <w:pPr>
        <w:autoSpaceDE w:val="0"/>
        <w:autoSpaceDN w:val="0"/>
        <w:adjustRightInd w:val="0"/>
        <w:spacing w:line="389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3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3. The author implies that the ―controversy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might be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resolved if b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geologists did not persist in using the term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―pillow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geologists did not rely on potentially misleading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information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geologists were more willing to confer directly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with one another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two-dimensional cross sections of eroded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pillows were available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existing pillows in land outcroppings were not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5850" w:space="10"/>
            <w:col w:w="29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so badly eroded</w:t>
      </w:r>
      <w:r>
        <w:rPr>
          <w:noProof/>
        </w:rPr>
        <w:pict>
          <v:line id="_x0000_s1122" style="position:absolute;left:0;text-align:left;z-index:-251559936;mso-position-horizontal-relative:page;mso-position-vertical-relative:page" from="34.6pt,54.4pt" to="561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3" w:lineRule="exact"/>
        <w:ind w:left="109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Draft passages in Proust‘s 1909 notebooks indicate that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799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transition from essay to novel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Remembrance of Things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Past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began in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Contre Saint-Beuve</w:t>
      </w:r>
      <w:r>
        <w:rPr>
          <w:rFonts w:ascii="Times New Roman" w:hAnsi="Times New Roman"/>
          <w:color w:val="000000"/>
          <w:kern w:val="0"/>
          <w:sz w:val="20"/>
          <w:szCs w:val="20"/>
        </w:rPr>
        <w:t>, when Proust introduced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several examples to show the powerful influence that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involuntary memory exerts over the creative imagination. In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effect, in trying to demonstrate that the imagination is more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profound and less submissive to the intellect than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Saint-Beuve assumed, Proust elicited vital memories of his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own and, finding subtle connections between them, began 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amass the material for</w:t>
      </w:r>
      <w:r>
        <w:rPr>
          <w:rFonts w:ascii="Times New Roman" w:hAnsi="Times New Roman"/>
          <w:i/>
          <w:iCs/>
          <w:color w:val="000000"/>
          <w:w w:val="98"/>
          <w:kern w:val="0"/>
          <w:sz w:val="20"/>
          <w:szCs w:val="20"/>
        </w:rPr>
        <w:t xml:space="preserve"> Remembrance</w:t>
      </w: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. By August, Proust was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799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writing to Vallette, informing him of his intention to develop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material as a novel. Maurice Bardeche, in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Marcel Proust,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romancier</w:t>
      </w:r>
      <w:r>
        <w:rPr>
          <w:rFonts w:ascii="Times New Roman" w:hAnsi="Times New Roman"/>
          <w:color w:val="000000"/>
          <w:kern w:val="0"/>
          <w:sz w:val="20"/>
          <w:szCs w:val="20"/>
        </w:rPr>
        <w:t>, has shown the importance in the drafts of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Remembrance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of spontaneous and apparently random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associations of Proust‘s subconscious.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776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(124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7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51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51"/>
          <w:kern w:val="0"/>
          <w:sz w:val="18"/>
          <w:szCs w:val="18"/>
        </w:rPr>
        <w:t>97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51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For the following question, consider each of the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choices separately and select all that apply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4. According to the passage, in drafts of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Contre Saint-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Beuve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Proust set out to show that Saint-Beuve made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which of the following mistakes as a critic? B 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6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Saint-Beuve made no effort to study the development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a novel through its drafts and revisions.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Saint-Beuve assigned too great a role in the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creative process to a writer‘s conscious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intellect.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</w:pPr>
      <w:r>
        <w:rPr>
          <w:rFonts w:ascii="??" w:hAnsi="??"/>
          <w:color w:val="000000"/>
          <w:kern w:val="0"/>
          <w:sz w:val="20"/>
          <w:szCs w:val="20"/>
          <w:bdr w:val="single" w:sz="4" w:space="0" w:color="auto"/>
        </w:rPr>
        <w:t>C</w:t>
      </w:r>
      <w:r>
        <w:rPr>
          <w:rFonts w:ascii="Times New Roman" w:hAnsi="Times New Roman"/>
          <w:color w:val="000000"/>
          <w:kern w:val="0"/>
          <w:sz w:val="20"/>
          <w:szCs w:val="20"/>
          <w:bdr w:val="single" w:sz="4" w:space="0" w:color="auto"/>
        </w:rPr>
        <w:t xml:space="preserve"> Saint-Beuve concentrated too much on plots and not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enough on imagery and other elements of style.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5. In the context in which it appears, "spontaneous" in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last sentence most nearly means. e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contrived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powerful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C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abstruse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D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involuntary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3" w:space="720" w:equalWidth="0">
            <w:col w:w="5850" w:space="10"/>
            <w:col w:w="290" w:space="10"/>
            <w:col w:w="5740"/>
          </w:cols>
          <w:noEndnote/>
        </w:sectPr>
      </w:pPr>
      <w:r>
        <w:rPr>
          <w:rFonts w:ascii="??" w:hAnsi="??" w:cs="??"/>
          <w:color w:val="000000"/>
          <w:kern w:val="0"/>
          <w:sz w:val="20"/>
          <w:szCs w:val="20"/>
        </w:rPr>
        <w:t>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premeditated</w:t>
      </w:r>
      <w:r>
        <w:rPr>
          <w:noProof/>
        </w:rPr>
        <w:pict>
          <v:line id="_x0000_s1123" style="position:absolute;z-index:-251558912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13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great variety of plants in Hawaii is a result of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long-distance dispersal of seeds. There is some dispute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about the method of transport involved. Some biologists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argue that ocean and air cur-rents are responsible for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transport of plant seeds to Hawaii. Yet the results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flotation experiments and the low temperatures of air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currents cast doubt on these hypotheses. More probable is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bird transport, either externally, by accidental attachment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seeds to feathers, or internally, by the swallowing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fruit and subsequent excretion of the seeds. While it is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likely that fewer varieties of plant seeds have reached Hawaii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externally than internally, more varieties are known to be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adapted to external than to internal transport.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6. The author of the passage is primarily concerned with b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discussing different approaches biologists have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taken to testing theories about the distribution of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plants in Hawaii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discussing different theories about the transport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plant seeds to Hawaii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discussing the extent to which air currents are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responsible for the dispersal of plant seeds 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Hawaii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resolving a dispute about the adaptability of plant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seeds to bird transport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resolving a dispute about the ability of birds 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carry plant seeds long distances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7" w:lineRule="exact"/>
        <w:ind w:left="477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(119 words)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16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7. The author mentions the results of flotation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36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experiments on plant seeds most probably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36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 order to d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16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support the claim that the distribution of plants in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58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Hawaii is the result of the long-distance dispersal of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58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seeds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16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lend credibility to the thesis that air currents provide a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59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method of transport for plant seeds to Hawaii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16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suggest that the long-distance dispersal of seeds is a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57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process that requires long periods of time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16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challenge the claim that ocean currents are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57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responsible for the transport of plant seeds to Hawaii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16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refute the claim that Hawaiian flora evolved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57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independently from flora in other parts of the world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9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ind w:left="5864"/>
        <w:jc w:val="left"/>
        <w:rPr>
          <w:rFonts w:ascii="Times New Roman" w:hAnsi="Times New Roman"/>
          <w:color w:val="000000"/>
          <w:kern w:val="0"/>
          <w:sz w:val="18"/>
          <w:szCs w:val="18"/>
        </w:rPr>
        <w:sectPr w:rsidR="00351788">
          <w:type w:val="continuous"/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  <w:r>
        <w:rPr>
          <w:rFonts w:ascii="Times New Roman" w:hAnsi="Times New Roman"/>
          <w:color w:val="000000"/>
          <w:kern w:val="0"/>
          <w:sz w:val="18"/>
          <w:szCs w:val="18"/>
        </w:rPr>
        <w:t>98</w:t>
      </w:r>
      <w:r>
        <w:rPr>
          <w:noProof/>
        </w:rPr>
        <w:pict>
          <v:line id="_x0000_s1124" style="position:absolute;left:0;text-align:left;z-index:-251557888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18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Recent scholarship has strongly suggested that the aspects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early New England culture that seem to have been most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distinctly Puritan, such as the strong religious orientation and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communal impulse, were not typical of New England as a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whole, but were largely confined to the two colonies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Massachusetts and Connecticut. Thus, what in contrast to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Puritan colonies appears to Professor Davis to be peculiarly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Southern was not only more typically English than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cultural patterns exhibited by Puritan Massachusetts and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Connecticut, but also almost certainly characteristic of most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other early modern British colonies from Barbados north 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Rhode Island and New Hampshire. Within the larger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framework of American colonial life, then, not the Southern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but the Puritan colonies appear to have been distinctive, and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even they seem to have been rapidly assimilating to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dominant cultural patterns by the late Colonial period.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494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( 145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8. Which of the following statements could most logically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follow the last sentence of the passage? b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8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Thus, had more attention been paid to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evidence, Davis would not have been tempted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to argue that the culture of the South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diverged greatly from Puritan culture in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seventeenth century.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Thus, convergence, not divergence, seems 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have characterized the cultural development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the American colonies in the eighteenth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century.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Thus, without the cultural diversity represented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by the America South, the culture of colonial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America would certainly have been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homogeneous in nature.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Thus, the contribution of Southern colonials to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American culture was certainly overshadowed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687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by that of the Puritans.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36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Thus, the culture of America during the Colonial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87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period was far more sensitive to outside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87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influences than historians are accustomed to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87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acknowledge.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ind w:left="5864"/>
        <w:jc w:val="left"/>
        <w:rPr>
          <w:rFonts w:ascii="Times New Roman" w:hAnsi="Times New Roman"/>
          <w:color w:val="000000"/>
          <w:kern w:val="0"/>
          <w:sz w:val="18"/>
          <w:szCs w:val="18"/>
        </w:rPr>
        <w:sectPr w:rsidR="00351788">
          <w:type w:val="continuous"/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  <w:r>
        <w:rPr>
          <w:rFonts w:ascii="Times New Roman" w:hAnsi="Times New Roman"/>
          <w:color w:val="000000"/>
          <w:kern w:val="0"/>
          <w:sz w:val="18"/>
          <w:szCs w:val="18"/>
        </w:rPr>
        <w:t>99</w:t>
      </w:r>
      <w:r>
        <w:rPr>
          <w:noProof/>
        </w:rPr>
        <w:pict>
          <v:line id="_x0000_s1125" style="position:absolute;left:0;text-align:left;z-index:-251556864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138"/>
        <w:jc w:val="left"/>
        <w:rPr>
          <w:rFonts w:ascii="Times New Roman" w:hAnsi="Times New Roman"/>
          <w:color w:val="000000"/>
          <w:w w:val="97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>A serious critic has to comprehend the particular content,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unique structure, and special meaning of a work of art. And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here she faces a dilemma. The critic must recognize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artistic element of uniqueness that requires subjective reaction;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yet she must not be unduly prejudiced by such reactions. It is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necessary that a critic develop a sensibility informed by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familiarity with the history of art and aesthetic theory. On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other hand, it is insufficient to treat the artwork solely</w:t>
      </w:r>
    </w:p>
    <w:p w:rsidR="00351788" w:rsidRPr="00882221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FF6600"/>
          <w:w w:val="97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 xml:space="preserve">historically, in relation to a fixed set of ideas or values. </w:t>
      </w:r>
      <w:r w:rsidRPr="00882221">
        <w:rPr>
          <w:rFonts w:ascii="Times New Roman" w:hAnsi="Times New Roman"/>
          <w:color w:val="FF6600"/>
          <w:w w:val="97"/>
          <w:kern w:val="0"/>
          <w:sz w:val="20"/>
          <w:szCs w:val="20"/>
        </w:rPr>
        <w:t>The</w:t>
      </w:r>
    </w:p>
    <w:p w:rsidR="00351788" w:rsidRPr="00882221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FF6600"/>
          <w:w w:val="89"/>
          <w:kern w:val="0"/>
          <w:sz w:val="20"/>
          <w:szCs w:val="20"/>
        </w:rPr>
      </w:pPr>
      <w:r w:rsidRPr="00882221">
        <w:rPr>
          <w:rFonts w:ascii="Times New Roman" w:hAnsi="Times New Roman"/>
          <w:color w:val="FF6600"/>
          <w:w w:val="89"/>
          <w:kern w:val="0"/>
          <w:sz w:val="20"/>
          <w:szCs w:val="20"/>
        </w:rPr>
        <w:t>critic‘s knowledge and training are, rather, a preparation of the</w:t>
      </w:r>
    </w:p>
    <w:p w:rsidR="00351788" w:rsidRPr="00882221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FF6600"/>
          <w:kern w:val="0"/>
          <w:sz w:val="20"/>
          <w:szCs w:val="20"/>
        </w:rPr>
      </w:pPr>
      <w:r w:rsidRPr="00882221">
        <w:rPr>
          <w:rFonts w:ascii="Times New Roman" w:hAnsi="Times New Roman"/>
          <w:color w:val="FF6600"/>
          <w:kern w:val="0"/>
          <w:sz w:val="20"/>
          <w:szCs w:val="20"/>
        </w:rPr>
        <w:t>cognitive and emotional abilities needed for an adequate</w:t>
      </w:r>
    </w:p>
    <w:p w:rsidR="00351788" w:rsidRPr="00882221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FF6600"/>
          <w:kern w:val="0"/>
          <w:sz w:val="20"/>
          <w:szCs w:val="20"/>
        </w:rPr>
      </w:pPr>
      <w:r w:rsidRPr="00882221">
        <w:rPr>
          <w:rFonts w:ascii="Times New Roman" w:hAnsi="Times New Roman"/>
          <w:color w:val="FF6600"/>
          <w:kern w:val="0"/>
          <w:sz w:val="20"/>
          <w:szCs w:val="20"/>
        </w:rPr>
        <w:t>personal response to an artwork‘s own particular qualities.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783"/>
        <w:jc w:val="left"/>
        <w:rPr>
          <w:rFonts w:ascii="Times New Roman" w:hAnsi="Times New Roman"/>
          <w:color w:val="000000"/>
          <w:w w:val="87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7"/>
          <w:kern w:val="0"/>
          <w:sz w:val="20"/>
          <w:szCs w:val="20"/>
        </w:rPr>
        <w:t>(118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87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7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48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t>100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9. Select the sentence that gives a reason why it is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insufficient to treat a work of art solely historically.</w:t>
      </w:r>
    </w:p>
    <w:p w:rsidR="00351788" w:rsidRDefault="00351788">
      <w:pPr>
        <w:autoSpaceDE w:val="0"/>
        <w:autoSpaceDN w:val="0"/>
        <w:adjustRightInd w:val="0"/>
        <w:spacing w:line="396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3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10. The author‘s argument is developed primarily by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use of b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an attack on sentimentality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an example of successful art criticism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a critique of artists training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a warning against extremes in art criticism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an analogy between art criticism and art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627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3" w:space="720" w:equalWidth="0">
            <w:col w:w="5810" w:space="10"/>
            <w:col w:w="33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production</w:t>
      </w:r>
      <w:r>
        <w:rPr>
          <w:noProof/>
        </w:rPr>
        <w:pict>
          <v:line id="_x0000_s1126" style="position:absolute;left:0;text-align:left;z-index:-251555840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1" w:lineRule="exact"/>
        <w:ind w:left="5151"/>
        <w:jc w:val="left"/>
        <w:rPr>
          <w:rFonts w:ascii="Cambria" w:hAnsi="Cambria" w:cs="Cambria"/>
          <w:b/>
          <w:bCs/>
          <w:i/>
          <w:iCs/>
          <w:color w:val="000000"/>
          <w:kern w:val="0"/>
          <w:sz w:val="30"/>
          <w:szCs w:val="30"/>
        </w:rPr>
      </w:pPr>
      <w:r>
        <w:rPr>
          <w:rFonts w:ascii="Cambria" w:hAnsi="Cambria" w:cs="Cambria"/>
          <w:b/>
          <w:bCs/>
          <w:i/>
          <w:iCs/>
          <w:color w:val="000000"/>
          <w:kern w:val="0"/>
          <w:sz w:val="30"/>
          <w:szCs w:val="30"/>
        </w:rPr>
        <w:t>Exercise 18</w:t>
      </w:r>
    </w:p>
    <w:p w:rsidR="00351788" w:rsidRDefault="00351788">
      <w:pPr>
        <w:autoSpaceDE w:val="0"/>
        <w:autoSpaceDN w:val="0"/>
        <w:adjustRightInd w:val="0"/>
        <w:spacing w:line="371" w:lineRule="exact"/>
        <w:ind w:left="5151"/>
        <w:jc w:val="left"/>
        <w:rPr>
          <w:rFonts w:ascii="Cambria" w:hAnsi="Cambria" w:cs="Cambria"/>
          <w:b/>
          <w:bCs/>
          <w:i/>
          <w:iCs/>
          <w:color w:val="000000"/>
          <w:kern w:val="0"/>
          <w:sz w:val="30"/>
          <w:szCs w:val="30"/>
        </w:rPr>
        <w:sectPr w:rsidR="00351788"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02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99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Theorists are divided concerning the origin of the Moon.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Some hypothesize that the Moon was formed in the same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way as were the planets in the inner solar system (Mercury,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Venus, Mars, and Earth)—from planet-forming materials in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99"/>
        <w:jc w:val="left"/>
        <w:rPr>
          <w:rFonts w:ascii="Times New Roman" w:hAnsi="Times New Roman"/>
          <w:color w:val="000000"/>
          <w:w w:val="97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>the presolar nebula. But, unlike the cores of the inner planets,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Moon‘s core contains little or no iron, while the typical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planet-forming materials were quite rich in iron. Other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99"/>
        <w:jc w:val="left"/>
        <w:rPr>
          <w:rFonts w:ascii="Times New Roman" w:hAnsi="Times New Roman"/>
          <w:color w:val="000000"/>
          <w:w w:val="97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>theorists propose that the Moon was ripped out of the Earth‘s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rocky mantle by the Earth‘s collision with another large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celestial body after much of the Earth‘s iron fell to its core. One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799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problem with the collision hypothesis is the question of how a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satellite formed in this way could have settled into the nearly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circular orbit that the Moon has today. Fortunately, the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799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collision hypothesis is testable. If it is true, the mantle rocks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w w:val="97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>of the Moon and the Earth should be the same geochemically.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776"/>
        <w:jc w:val="left"/>
        <w:rPr>
          <w:rFonts w:ascii="Times New Roman" w:hAnsi="Times New Roman"/>
          <w:color w:val="000000"/>
          <w:w w:val="8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8"/>
          <w:kern w:val="0"/>
          <w:sz w:val="20"/>
          <w:szCs w:val="20"/>
        </w:rPr>
        <w:t>(155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For the following question, consider each of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choices separately and select all that apply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1.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According to the passage, Mars and the Earth are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similar in which of the following ways? B c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val="single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Their satellites were formed by collisions with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other celestial bodies.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val="single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Their cores contain iron.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val="single"/>
        </w:rPr>
        <w:t>C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They were formed from the presolar nebula.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3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48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t>101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02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2. The author implies that a nearly circular orbit is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unlikely for a satellite that 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circles one of the inner planets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is deficient in iron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is different from its planet geochemically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was formed by a collision between two celestial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bodies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was formed out of the planet-forming materials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 the presolar nebula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3. Which of the following, if true, would be most likely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to make it difficult to verify the collision hypothesis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 the manner suggested by the author? b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The Moon‘s core and mantle rock are almost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80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inactive geologically.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The mantle rock of the Earth has changed in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composition since the formation of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Moon, while the mantle rock of the Moon has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remained chemically inert.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Much of the Earth‘s iron fell to the Earth‘s core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long before the formation of the Moon, after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which the Earth‘s mantle rock remained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unchanged.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Certain of the Earth‘s elements, such as platinum,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gold, and iridium, followed iron to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Earth‘s core.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The mantle rock of the Moon contains elements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5810" w:space="10"/>
            <w:col w:w="33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such as platinum, gold, and iridium.</w:t>
      </w:r>
      <w:r>
        <w:rPr>
          <w:noProof/>
        </w:rPr>
        <w:pict>
          <v:line id="_x0000_s1127" style="position:absolute;left:0;text-align:left;z-index:-251554816;mso-position-horizontal-relative:page;mso-position-vertical-relative:page" from="52.6pt,54.4pt" to="543.2pt,54.4pt" strokeweight="1pt">
            <w10:wrap anchorx="page" anchory="page"/>
          </v:line>
        </w:pict>
      </w:r>
      <w:r>
        <w:rPr>
          <w:noProof/>
        </w:rPr>
        <w:pict>
          <v:shape id="_x0000_s1128" style="position:absolute;left:0;text-align:left;margin-left:54pt;margin-top:507.8pt;width:.4pt;height:.4pt;z-index:-251553792;mso-position-horizontal-relative:page;mso-position-vertical-relative:page" coordsize="8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129" style="position:absolute;left:0;text-align:left;margin-left:54pt;margin-top:507.8pt;width:.4pt;height:.4pt;z-index:-251552768;mso-position-horizontal-relative:page;mso-position-vertical-relative:page" coordsize="8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130" style="position:absolute;left:0;text-align:left;z-index:-251551744;mso-position-horizontal-relative:page;mso-position-vertical-relative:page" from="54.4pt,508pt" to="60.9pt,508pt" strokeweight="0">
            <w10:wrap anchorx="page" anchory="page"/>
          </v:line>
        </w:pict>
      </w:r>
      <w:r>
        <w:rPr>
          <w:noProof/>
        </w:rPr>
        <w:pict>
          <v:shape id="_x0000_s1131" style="position:absolute;left:0;text-align:left;margin-left:60.9pt;margin-top:507.8pt;width:.35pt;height:.4pt;z-index:-251550720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132" style="position:absolute;left:0;text-align:left;margin-left:60.9pt;margin-top:507.8pt;width:.35pt;height:.4pt;z-index:-251549696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133" style="position:absolute;left:0;text-align:left;z-index:-251548672;mso-position-horizontal-relative:page;mso-position-vertical-relative:page" from="54.2pt,508.2pt" to="54.2pt,520.4pt" strokeweight="0">
            <w10:wrap anchorx="page" anchory="page"/>
          </v:line>
        </w:pict>
      </w:r>
      <w:r>
        <w:rPr>
          <w:noProof/>
        </w:rPr>
        <w:pict>
          <v:line id="_x0000_s1134" style="position:absolute;left:0;text-align:left;z-index:-251547648;mso-position-horizontal-relative:page;mso-position-vertical-relative:page" from="61.05pt,508.2pt" to="61.05pt,520.4pt" strokeweight="0">
            <w10:wrap anchorx="page" anchory="page"/>
          </v:line>
        </w:pict>
      </w:r>
      <w:r>
        <w:rPr>
          <w:noProof/>
        </w:rPr>
        <w:pict>
          <v:shape id="_x0000_s1135" style="position:absolute;left:0;text-align:left;margin-left:54pt;margin-top:520.4pt;width:.4pt;height:.4pt;z-index:-251546624;mso-position-horizontal-relative:page;mso-position-vertical-relative:page" coordsize="8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136" style="position:absolute;left:0;text-align:left;margin-left:54pt;margin-top:520.4pt;width:.4pt;height:.4pt;z-index:-251545600;mso-position-horizontal-relative:page;mso-position-vertical-relative:page" coordsize="8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137" style="position:absolute;left:0;text-align:left;margin-left:60.9pt;margin-top:520.4pt;width:.35pt;height:.4pt;z-index:-251544576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138" style="position:absolute;left:0;text-align:left;margin-left:60.9pt;margin-top:520.4pt;width:.35pt;height:.4pt;z-index:-251543552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139" style="position:absolute;left:0;text-align:left;margin-left:54pt;margin-top:539.15pt;width:.4pt;height:.35pt;z-index:-251542528;mso-position-horizontal-relative:page;mso-position-vertical-relative:page" coordsize="8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140" style="position:absolute;left:0;text-align:left;margin-left:54pt;margin-top:539.15pt;width:.4pt;height:.35pt;z-index:-251541504;mso-position-horizontal-relative:page;mso-position-vertical-relative:page" coordsize="8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141" style="position:absolute;left:0;text-align:left;z-index:-251540480;mso-position-horizontal-relative:page;mso-position-vertical-relative:page" from="54.4pt,539.35pt" to="61.25pt,539.35pt" strokeweight="0">
            <w10:wrap anchorx="page" anchory="page"/>
          </v:line>
        </w:pict>
      </w:r>
      <w:r>
        <w:rPr>
          <w:noProof/>
        </w:rPr>
        <w:pict>
          <v:shape id="_x0000_s1142" style="position:absolute;left:0;text-align:left;margin-left:61.25pt;margin-top:539.15pt;width:.35pt;height:.35pt;z-index:-25153945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143" style="position:absolute;left:0;text-align:left;margin-left:61.25pt;margin-top:539.15pt;width:.35pt;height:.35pt;z-index:-25153843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144" style="position:absolute;left:0;text-align:left;z-index:-251537408;mso-position-horizontal-relative:page;mso-position-vertical-relative:page" from="54.2pt,539.5pt" to="54.2pt,551.75pt" strokeweight="0">
            <w10:wrap anchorx="page" anchory="page"/>
          </v:line>
        </w:pict>
      </w:r>
      <w:r>
        <w:rPr>
          <w:noProof/>
        </w:rPr>
        <w:pict>
          <v:line id="_x0000_s1145" style="position:absolute;left:0;text-align:left;z-index:-251536384;mso-position-horizontal-relative:page;mso-position-vertical-relative:page" from="61.45pt,539.5pt" to="61.45pt,551.75pt" strokeweight="0">
            <w10:wrap anchorx="page" anchory="page"/>
          </v:line>
        </w:pict>
      </w:r>
      <w:r>
        <w:rPr>
          <w:noProof/>
        </w:rPr>
        <w:pict>
          <v:shape id="_x0000_s1146" style="position:absolute;left:0;text-align:left;margin-left:54pt;margin-top:551.75pt;width:.4pt;height:.35pt;z-index:-251535360;mso-position-horizontal-relative:page;mso-position-vertical-relative:page" coordsize="8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147" style="position:absolute;left:0;text-align:left;margin-left:54pt;margin-top:551.75pt;width:.4pt;height:.35pt;z-index:-251534336;mso-position-horizontal-relative:page;mso-position-vertical-relative:page" coordsize="8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148" style="position:absolute;left:0;text-align:left;margin-left:61.25pt;margin-top:551.75pt;width:.35pt;height:.35pt;z-index:-25153331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149" style="position:absolute;left:0;text-align:left;margin-left:61.25pt;margin-top:551.75pt;width:.35pt;height:.35pt;z-index:-25153228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150" style="position:absolute;left:0;text-align:left;margin-left:54pt;margin-top:554.65pt;width:.4pt;height:.35pt;z-index:-251531264;mso-position-horizontal-relative:page;mso-position-vertical-relative:page" coordsize="8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151" style="position:absolute;left:0;text-align:left;margin-left:54pt;margin-top:554.65pt;width:.4pt;height:.35pt;z-index:-251530240;mso-position-horizontal-relative:page;mso-position-vertical-relative:page" coordsize="8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152" style="position:absolute;left:0;text-align:left;z-index:-251529216;mso-position-horizontal-relative:page;mso-position-vertical-relative:page" from="54.4pt,554.8pt" to="61.25pt,554.8pt" strokeweight="0">
            <w10:wrap anchorx="page" anchory="page"/>
          </v:line>
        </w:pict>
      </w:r>
      <w:r>
        <w:rPr>
          <w:noProof/>
        </w:rPr>
        <w:pict>
          <v:shape id="_x0000_s1153" style="position:absolute;left:0;text-align:left;margin-left:61.25pt;margin-top:554.65pt;width:.35pt;height:.35pt;z-index:-25152819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154" style="position:absolute;left:0;text-align:left;margin-left:61.25pt;margin-top:554.65pt;width:.35pt;height:.35pt;z-index:-25152716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155" style="position:absolute;left:0;text-align:left;z-index:-251526144;mso-position-horizontal-relative:page;mso-position-vertical-relative:page" from="54.2pt,555pt" to="54.2pt,567.25pt" strokeweight="0">
            <w10:wrap anchorx="page" anchory="page"/>
          </v:line>
        </w:pict>
      </w:r>
      <w:r>
        <w:rPr>
          <w:noProof/>
        </w:rPr>
        <w:pict>
          <v:line id="_x0000_s1156" style="position:absolute;left:0;text-align:left;z-index:-251525120;mso-position-horizontal-relative:page;mso-position-vertical-relative:page" from="61.45pt,555pt" to="61.45pt,567.25pt" strokeweight="0">
            <w10:wrap anchorx="page" anchory="page"/>
          </v:line>
        </w:pict>
      </w:r>
      <w:r>
        <w:rPr>
          <w:noProof/>
        </w:rPr>
        <w:pict>
          <v:shape id="_x0000_s1157" style="position:absolute;left:0;text-align:left;margin-left:54pt;margin-top:567.25pt;width:.4pt;height:.35pt;z-index:-251524096;mso-position-horizontal-relative:page;mso-position-vertical-relative:page" coordsize="8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158" style="position:absolute;left:0;text-align:left;margin-left:54pt;margin-top:567.25pt;width:.4pt;height:.35pt;z-index:-251523072;mso-position-horizontal-relative:page;mso-position-vertical-relative:page" coordsize="8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159" style="position:absolute;left:0;text-align:left;margin-left:61.25pt;margin-top:567.25pt;width:.35pt;height:.35pt;z-index:-25152204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160" style="position:absolute;left:0;text-align:left;margin-left:61.25pt;margin-top:567.25pt;width:.35pt;height:.35pt;z-index:-251521024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3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2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 long-held view of the history of the English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colonies that became the United States has been that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England‘s policy toward these colonies before 1763 was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dictated by commercial interests and that a change to a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more imperial policy, dominated by expansionist militarist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objectives, generated the tensions that ultimately led to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American Revolution. In a recent study, Stephen Saunders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Webb has presented a formidable challenge to this view.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According to Webb, England already had a military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imperial policy for more than a century before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American Revolution. He sees Charles II, the English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monarch between 1660 and 1685, as the proper successor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3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expedition in more than a century, but it proved to be an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utter failure. Under Charles II, the English army was too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small to be a major instrument of government. Not until the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war France in 1697 did William III persuade Parliament to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create a professional standing army, and Parliaments price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for doing so was to keep the army under tight legislative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control. While it may be true that the crown attempted to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curtail the power of the colonial upper classes, it is hard to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imagine how the English army during the seventeenth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century could have provided significant military support for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such a policy.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384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(473 words)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3840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010" w:space="10"/>
            <w:col w:w="588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the Tudor monarchs of the sixteenth century and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Oliver Cromwell, all of whom were bent on extending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centralized executive power over England‘s possessions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through the use of what Webb calls ―garrison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government.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  <w:r>
        <w:rPr>
          <w:rFonts w:ascii="Times New Roman" w:hAnsi="Times New Roman"/>
          <w:color w:val="000000"/>
          <w:kern w:val="0"/>
          <w:sz w:val="20"/>
          <w:szCs w:val="20"/>
        </w:rPr>
        <w:t>Garrison government allowed the colonists a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legislative assembly but real authority, in Webb‘s view,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belonged to the colonial governor, who was appointed by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king and supported by the ―garrison,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that is, by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local contingent of English troops under the colonial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governor‘s command.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According to Webb, the purpose of garrison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government was to provide military support for a royal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policy designed to limit the power of the upper classes in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American colonies. Webb argues that the colonial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legislative assemblies represented the interests not of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common people but of the colonial upper classes, a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coalition of merchants and nobility who favored self-rule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and sought to elevate legislative authority at the expense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executive. It was, according to Webb, the colonial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governors who favored the small farmer, opposed the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plantation system, and tried through taxation to break up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large holdings of land. Backed by the military presence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garrison, these governors tried to prevent the gentry and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merchants, allied in the colonial assemblies, from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transforming colonial America into a capitalistic oligarchy.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Webb‘s study illuminates the political alignments that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existed in the colonies in the century prior to the American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Revolution, but his view of the crown‘s use of the military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as an instrument of colonial policy is not entirely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convincing. England during the seventeenth century was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not noted for its military achievements. Cromwell did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mount England‘s most ambitious overseas military</w:t>
      </w:r>
    </w:p>
    <w:p w:rsidR="00351788" w:rsidRDefault="00351788">
      <w:pPr>
        <w:autoSpaceDE w:val="0"/>
        <w:autoSpaceDN w:val="0"/>
        <w:adjustRightInd w:val="0"/>
        <w:spacing w:line="33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ind w:left="5821"/>
        <w:jc w:val="left"/>
        <w:rPr>
          <w:rFonts w:ascii="Times New Roman" w:hAnsi="Times New Roman"/>
          <w:color w:val="000000"/>
          <w:kern w:val="0"/>
          <w:sz w:val="18"/>
          <w:szCs w:val="18"/>
        </w:rPr>
        <w:sectPr w:rsidR="00351788">
          <w:type w:val="continuous"/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  <w:r>
        <w:rPr>
          <w:rFonts w:ascii="Times New Roman" w:hAnsi="Times New Roman"/>
          <w:color w:val="000000"/>
          <w:kern w:val="0"/>
          <w:sz w:val="18"/>
          <w:szCs w:val="18"/>
        </w:rPr>
        <w:t>102</w:t>
      </w:r>
      <w:r>
        <w:rPr>
          <w:noProof/>
        </w:rPr>
        <w:pict>
          <v:line id="_x0000_s1161" style="position:absolute;left:0;text-align:left;z-index:-251520000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4. The passage can best be described as a c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survey of the inadequacies of a conventional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78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viewpoint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reconciliation of opposing points of view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summary and evaluation of a recent study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defense of a new thesis from anticipated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78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objections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review of the subtle distinctions between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56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apparently similar views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5. The passage suggests that the long-standing view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referred to in the first paragraph argued that 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46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the colonial governors were sympathetic to the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96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demands of the common people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46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Charles II was a pivotal figure in the shift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96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English monarchs toward a more imperial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96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policy in their governorship of the American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96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colonies.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46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the American Revolution was generated largely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96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out of a conflict between the colonial upper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96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classes and an alliance of merchants and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96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small farmers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46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the military did not play a major role as an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96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instrument of colonial policy until 1763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46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the colonial legislative assemblies in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96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colonies had little influence over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96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colonial governors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7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48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t>103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6. According to the passage, Webb views Charles II as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7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―proper successor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(in the first paragraph) of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7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Tudor monarchs and Cromwell because Charles II b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used colonial tax revenues to fund overseas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4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military expeditions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used the military to extend executive power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4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over the English colonies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wished to transform the American colonies into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capitalistic oligarchies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resisted the English Parliament‘s efforts to exert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control over the military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allowed the American colonists to use legislative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assemblies as a forum for resolving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grievances against the crown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For the following question, consider each of the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 xml:space="preserve">choices separately and select all that apply 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7. According to Webb‘s view of colonial history, which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the following was (were) true of the merchants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and nobility mentioned in the second paragraph? A b 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val="single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They were opposed to policies formulated by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8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Charles II that would have transformed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colonies into capitalistic oligarchies.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val="single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They were opposed to attempts by the English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8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crown to limit the power of the legislative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assemblies.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val="single"/>
        </w:rPr>
        <w:t>C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They were united with small farmers in their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8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opposition to the stationing of English troops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3" w:space="720" w:equalWidth="0">
            <w:col w:w="5810" w:space="10"/>
            <w:col w:w="33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in the colonies.</w:t>
      </w:r>
      <w:r>
        <w:rPr>
          <w:noProof/>
        </w:rPr>
        <w:pict>
          <v:line id="_x0000_s1162" style="position:absolute;left:0;text-align:left;z-index:-251518976;mso-position-horizontal-relative:page;mso-position-vertical-relative:page" from="52.6pt,54.4pt" to="543.2pt,54.4pt" strokeweight="1pt">
            <w10:wrap anchorx="page" anchory="page"/>
          </v:line>
        </w:pict>
      </w:r>
      <w:r>
        <w:rPr>
          <w:noProof/>
        </w:rPr>
        <w:pict>
          <v:shape id="_x0000_s1163" style="position:absolute;left:0;text-align:left;margin-left:308.35pt;margin-top:401.2pt;width:.35pt;height:.35pt;z-index:-25151795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164" style="position:absolute;left:0;text-align:left;margin-left:308.35pt;margin-top:401.2pt;width:.35pt;height:.35pt;z-index:-25151692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165" style="position:absolute;left:0;text-align:left;z-index:-251515904;mso-position-horizontal-relative:page;mso-position-vertical-relative:page" from="308.7pt,401.4pt" to="315.2pt,401.4pt" strokeweight="0">
            <w10:wrap anchorx="page" anchory="page"/>
          </v:line>
        </w:pict>
      </w:r>
      <w:r>
        <w:rPr>
          <w:noProof/>
        </w:rPr>
        <w:pict>
          <v:shape id="_x0000_s1166" style="position:absolute;left:0;text-align:left;margin-left:315.2pt;margin-top:401.2pt;width:.35pt;height:.35pt;z-index:-25151488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167" style="position:absolute;left:0;text-align:left;margin-left:315.2pt;margin-top:401.2pt;width:.35pt;height:.35pt;z-index:-25151385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168" style="position:absolute;left:0;text-align:left;z-index:-251512832;mso-position-horizontal-relative:page;mso-position-vertical-relative:page" from="308.55pt,401.55pt" to="308.55pt,413.85pt" strokeweight="0">
            <w10:wrap anchorx="page" anchory="page"/>
          </v:line>
        </w:pict>
      </w:r>
      <w:r>
        <w:rPr>
          <w:noProof/>
        </w:rPr>
        <w:pict>
          <v:line id="_x0000_s1169" style="position:absolute;left:0;text-align:left;z-index:-251511808;mso-position-horizontal-relative:page;mso-position-vertical-relative:page" from="315.35pt,401.55pt" to="315.35pt,413.85pt" strokeweight="0">
            <w10:wrap anchorx="page" anchory="page"/>
          </v:line>
        </w:pict>
      </w:r>
      <w:r>
        <w:rPr>
          <w:noProof/>
        </w:rPr>
        <w:pict>
          <v:shape id="_x0000_s1170" style="position:absolute;left:0;text-align:left;margin-left:308.35pt;margin-top:413.85pt;width:.35pt;height:.35pt;z-index:-251510784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171" style="position:absolute;left:0;text-align:left;margin-left:308.35pt;margin-top:413.85pt;width:.35pt;height:.35pt;z-index:-25150976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172" style="position:absolute;left:0;text-align:left;margin-left:315.2pt;margin-top:413.85pt;width:.35pt;height:.35pt;z-index:-25150873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173" style="position:absolute;left:0;text-align:left;margin-left:315.2pt;margin-top:413.85pt;width:.35pt;height:.35pt;z-index:-25150771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174" style="position:absolute;left:0;text-align:left;margin-left:308.35pt;margin-top:448.05pt;width:.35pt;height:.35pt;z-index:-25150668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175" style="position:absolute;left:0;text-align:left;margin-left:308.35pt;margin-top:448.05pt;width:.35pt;height:.35pt;z-index:-251505664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176" style="position:absolute;left:0;text-align:left;z-index:-251504640;mso-position-horizontal-relative:page;mso-position-vertical-relative:page" from="308.7pt,448.2pt" to="315.55pt,448.2pt" strokeweight="0">
            <w10:wrap anchorx="page" anchory="page"/>
          </v:line>
        </w:pict>
      </w:r>
      <w:r>
        <w:rPr>
          <w:noProof/>
        </w:rPr>
        <w:pict>
          <v:shape id="_x0000_s1177" style="position:absolute;left:0;text-align:left;margin-left:315.55pt;margin-top:448.05pt;width:.35pt;height:.35pt;z-index:-25150361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178" style="position:absolute;left:0;text-align:left;margin-left:315.55pt;margin-top:448.05pt;width:.35pt;height:.35pt;z-index:-25150259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179" style="position:absolute;left:0;text-align:left;z-index:-251501568;mso-position-horizontal-relative:page;mso-position-vertical-relative:page" from="308.55pt,448.4pt" to="308.55pt,460.65pt" strokeweight="0">
            <w10:wrap anchorx="page" anchory="page"/>
          </v:line>
        </w:pict>
      </w:r>
      <w:r>
        <w:rPr>
          <w:noProof/>
        </w:rPr>
        <w:pict>
          <v:line id="_x0000_s1180" style="position:absolute;left:0;text-align:left;z-index:-251500544;mso-position-horizontal-relative:page;mso-position-vertical-relative:page" from="315.75pt,448.4pt" to="315.75pt,460.65pt" strokeweight="0">
            <w10:wrap anchorx="page" anchory="page"/>
          </v:line>
        </w:pict>
      </w:r>
      <w:r>
        <w:rPr>
          <w:noProof/>
        </w:rPr>
        <w:pict>
          <v:shape id="_x0000_s1181" style="position:absolute;left:0;text-align:left;margin-left:308.35pt;margin-top:460.65pt;width:.35pt;height:.35pt;z-index:-25149952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182" style="position:absolute;left:0;text-align:left;margin-left:308.35pt;margin-top:460.65pt;width:.35pt;height:.35pt;z-index:-25149849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183" style="position:absolute;left:0;text-align:left;margin-left:315.55pt;margin-top:460.65pt;width:.35pt;height:.35pt;z-index:-25149747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184" style="position:absolute;left:0;text-align:left;margin-left:315.55pt;margin-top:460.65pt;width:.35pt;height:.35pt;z-index:-25149644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185" style="position:absolute;left:0;text-align:left;margin-left:308.35pt;margin-top:494.85pt;width:.35pt;height:.35pt;z-index:-251495424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186" style="position:absolute;left:0;text-align:left;margin-left:308.35pt;margin-top:494.85pt;width:.35pt;height:.35pt;z-index:-25149440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187" style="position:absolute;left:0;text-align:left;z-index:-251493376;mso-position-horizontal-relative:page;mso-position-vertical-relative:page" from="308.7pt,495.05pt" to="315.55pt,495.05pt" strokeweight="0">
            <w10:wrap anchorx="page" anchory="page"/>
          </v:line>
        </w:pict>
      </w:r>
      <w:r>
        <w:rPr>
          <w:noProof/>
        </w:rPr>
        <w:pict>
          <v:shape id="_x0000_s1188" style="position:absolute;left:0;text-align:left;margin-left:315.55pt;margin-top:494.85pt;width:.35pt;height:.35pt;z-index:-25149235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189" style="position:absolute;left:0;text-align:left;margin-left:315.55pt;margin-top:494.85pt;width:.35pt;height:.35pt;z-index:-25149132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190" style="position:absolute;left:0;text-align:left;z-index:-251490304;mso-position-horizontal-relative:page;mso-position-vertical-relative:page" from="308.55pt,495.2pt" to="308.55pt,507.45pt" strokeweight="0">
            <w10:wrap anchorx="page" anchory="page"/>
          </v:line>
        </w:pict>
      </w:r>
      <w:r>
        <w:rPr>
          <w:noProof/>
        </w:rPr>
        <w:pict>
          <v:line id="_x0000_s1191" style="position:absolute;left:0;text-align:left;z-index:-251489280;mso-position-horizontal-relative:page;mso-position-vertical-relative:page" from="315.75pt,495.2pt" to="315.75pt,507.45pt" strokeweight="0">
            <w10:wrap anchorx="page" anchory="page"/>
          </v:line>
        </w:pict>
      </w:r>
      <w:r>
        <w:rPr>
          <w:noProof/>
        </w:rPr>
        <w:pict>
          <v:shape id="_x0000_s1192" style="position:absolute;left:0;text-align:left;margin-left:308.35pt;margin-top:507.45pt;width:.35pt;height:.35pt;z-index:-25148825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193" style="position:absolute;left:0;text-align:left;margin-left:308.35pt;margin-top:507.45pt;width:.35pt;height:.35pt;z-index:-25148723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194" style="position:absolute;left:0;text-align:left;margin-left:315.55pt;margin-top:507.45pt;width:.35pt;height:.35pt;z-index:-25148620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195" style="position:absolute;left:0;text-align:left;margin-left:315.55pt;margin-top:507.45pt;width:.35pt;height:.35pt;z-index:-251485184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9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13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At the Shadybrook dog kennel, all the adult animals were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given a new medication designed to reduce a dog‘s risk of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contracting a certain common infection. Several days after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medication was administered, most of the puppies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these dogs had elevated temperatures. Since raised body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temperature is a side effect of this medication, the kennel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owner hypothesized that the puppies‘ elevated temperatures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resulted from the medication‘s being passed to them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through their mothers‘ milk.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9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w w:val="1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18"/>
          <w:kern w:val="0"/>
          <w:sz w:val="20"/>
          <w:szCs w:val="20"/>
        </w:rPr>
        <w:t>8.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18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9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2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Which of the following, if true, provides the most</w:t>
      </w:r>
    </w:p>
    <w:p w:rsidR="00351788" w:rsidRDefault="00351788">
      <w:pPr>
        <w:autoSpaceDE w:val="0"/>
        <w:autoSpaceDN w:val="0"/>
        <w:adjustRightInd w:val="0"/>
        <w:spacing w:line="302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support for the kennel owner‘s hypothesis? c</w:t>
      </w:r>
    </w:p>
    <w:p w:rsidR="00351788" w:rsidRDefault="00351788">
      <w:pPr>
        <w:autoSpaceDE w:val="0"/>
        <w:autoSpaceDN w:val="0"/>
        <w:adjustRightInd w:val="0"/>
        <w:spacing w:line="25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Some puppies have been given the new medication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directly but have not suffered elevated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temperatures as a side effect.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The new medication has been well received by dog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breeders as a safe and effective way of preventing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spread of certain common canine infections.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None of the four puppies in the kennel who had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3" w:space="720" w:equalWidth="0">
            <w:col w:w="6150" w:space="10"/>
            <w:col w:w="210" w:space="10"/>
            <w:col w:w="552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6" w:lineRule="exact"/>
        <w:ind w:left="67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been bottle-fed with formula had elevated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7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temperatures.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39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an elevated temperature is a side effect of a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7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number of medications for dogs other than the new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7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medication administered at the kennel.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39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Elevated temperatures such as those suffered by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67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most of the puppies in the kennel rarely have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7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serious long-term effects on a puppy‘s health.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8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ind w:left="5821"/>
        <w:jc w:val="left"/>
        <w:rPr>
          <w:rFonts w:ascii="Times New Roman" w:hAnsi="Times New Roman"/>
          <w:color w:val="000000"/>
          <w:kern w:val="0"/>
          <w:sz w:val="18"/>
          <w:szCs w:val="18"/>
        </w:rPr>
        <w:sectPr w:rsidR="00351788">
          <w:type w:val="continuous"/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  <w:r>
        <w:rPr>
          <w:rFonts w:ascii="Times New Roman" w:hAnsi="Times New Roman"/>
          <w:color w:val="000000"/>
          <w:kern w:val="0"/>
          <w:sz w:val="18"/>
          <w:szCs w:val="18"/>
        </w:rPr>
        <w:t>104</w:t>
      </w:r>
      <w:r>
        <w:rPr>
          <w:noProof/>
        </w:rPr>
        <w:pict>
          <v:line id="_x0000_s1196" style="position:absolute;left:0;text-align:left;z-index:-251484160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138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The social sciences are less likely than other intellectual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enterprises to get credit for their accomplishments.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Arguably, this is so because the theories and conceptual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constructs of the social sciences are especially accessible: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human intelligence apprehends truths about human affairs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with particular facility.</w:t>
      </w:r>
    </w:p>
    <w:p w:rsidR="00351788" w:rsidRPr="000E0863" w:rsidRDefault="00351788">
      <w:pPr>
        <w:autoSpaceDE w:val="0"/>
        <w:autoSpaceDN w:val="0"/>
        <w:adjustRightInd w:val="0"/>
        <w:spacing w:line="310" w:lineRule="exact"/>
        <w:ind w:left="1138"/>
        <w:jc w:val="left"/>
        <w:rPr>
          <w:rFonts w:ascii="Times New Roman" w:hAnsi="Times New Roman"/>
          <w:kern w:val="0"/>
          <w:sz w:val="20"/>
          <w:szCs w:val="20"/>
        </w:rPr>
      </w:pPr>
      <w:r w:rsidRPr="000E0863">
        <w:rPr>
          <w:rFonts w:ascii="Times New Roman" w:hAnsi="Times New Roman"/>
          <w:kern w:val="0"/>
          <w:sz w:val="20"/>
          <w:szCs w:val="20"/>
        </w:rPr>
        <w:t>This underappreciation of the social sciences contrasts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 w:rsidRPr="000E0863">
        <w:rPr>
          <w:rFonts w:ascii="Times New Roman" w:hAnsi="Times New Roman"/>
          <w:kern w:val="0"/>
          <w:sz w:val="20"/>
          <w:szCs w:val="20"/>
        </w:rPr>
        <w:t>oddly with what many see as their overutilization.</w:t>
      </w:r>
      <w:r w:rsidRPr="000E0863">
        <w:rPr>
          <w:rFonts w:ascii="Times New Roman" w:hAnsi="Times New Roman"/>
          <w:color w:val="FF6600"/>
          <w:kern w:val="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kern w:val="0"/>
          <w:sz w:val="20"/>
          <w:szCs w:val="20"/>
        </w:rPr>
        <w:t>Game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theory is pressed into service in studies of shifting</w:t>
      </w:r>
    </w:p>
    <w:p w:rsidR="00351788" w:rsidRPr="000E0863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international alliances</w:t>
      </w:r>
      <w:r w:rsidRPr="000E0863">
        <w:rPr>
          <w:rFonts w:ascii="Times New Roman" w:hAnsi="Times New Roman"/>
          <w:color w:val="FF0000"/>
          <w:kern w:val="0"/>
          <w:sz w:val="20"/>
          <w:szCs w:val="20"/>
        </w:rPr>
        <w:t>.</w:t>
      </w:r>
      <w:r w:rsidRPr="000E0863">
        <w:rPr>
          <w:rFonts w:ascii="Times New Roman" w:hAnsi="Times New Roman"/>
          <w:kern w:val="0"/>
          <w:sz w:val="20"/>
          <w:szCs w:val="20"/>
        </w:rPr>
        <w:t xml:space="preserve"> Evaluation research is called upon</w:t>
      </w:r>
    </w:p>
    <w:p w:rsidR="00351788" w:rsidRPr="000E0863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FF6600"/>
          <w:w w:val="98"/>
          <w:kern w:val="0"/>
          <w:sz w:val="20"/>
          <w:szCs w:val="20"/>
        </w:rPr>
      </w:pPr>
      <w:r w:rsidRPr="000E0863">
        <w:rPr>
          <w:rFonts w:ascii="Times New Roman" w:hAnsi="Times New Roman"/>
          <w:w w:val="98"/>
          <w:kern w:val="0"/>
          <w:sz w:val="20"/>
          <w:szCs w:val="20"/>
        </w:rPr>
        <w:t>to demonstrate successes or failures of social programs</w:t>
      </w:r>
      <w:r w:rsidRPr="000E0863">
        <w:rPr>
          <w:rFonts w:ascii="Times New Roman" w:hAnsi="Times New Roman"/>
          <w:color w:val="FF0000"/>
          <w:w w:val="98"/>
          <w:kern w:val="0"/>
          <w:sz w:val="20"/>
          <w:szCs w:val="20"/>
        </w:rPr>
        <w:t>.</w:t>
      </w: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 xml:space="preserve"> </w:t>
      </w:r>
      <w:r w:rsidRPr="000E0863">
        <w:rPr>
          <w:rFonts w:ascii="Times New Roman" w:hAnsi="Times New Roman"/>
          <w:color w:val="FF6600"/>
          <w:w w:val="98"/>
          <w:kern w:val="0"/>
          <w:sz w:val="20"/>
          <w:szCs w:val="20"/>
        </w:rPr>
        <w:t>Yet</w:t>
      </w:r>
    </w:p>
    <w:p w:rsidR="00351788" w:rsidRPr="000E0863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FF6600"/>
          <w:kern w:val="0"/>
          <w:sz w:val="20"/>
          <w:szCs w:val="20"/>
        </w:rPr>
      </w:pPr>
      <w:r w:rsidRPr="000E0863">
        <w:rPr>
          <w:rFonts w:ascii="Times New Roman" w:hAnsi="Times New Roman"/>
          <w:color w:val="FF6600"/>
          <w:kern w:val="0"/>
          <w:sz w:val="20"/>
          <w:szCs w:val="20"/>
        </w:rPr>
        <w:t>this rush into practical applications is itself quite</w:t>
      </w:r>
    </w:p>
    <w:p w:rsidR="00351788" w:rsidRPr="000E0863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FF6600"/>
          <w:kern w:val="0"/>
          <w:sz w:val="20"/>
          <w:szCs w:val="20"/>
        </w:rPr>
      </w:pPr>
      <w:r w:rsidRPr="000E0863">
        <w:rPr>
          <w:rFonts w:ascii="Times New Roman" w:hAnsi="Times New Roman"/>
          <w:color w:val="FF6600"/>
          <w:kern w:val="0"/>
          <w:sz w:val="20"/>
          <w:szCs w:val="20"/>
        </w:rPr>
        <w:t>understandable: public policy must continually be made,</w:t>
      </w:r>
    </w:p>
    <w:p w:rsidR="00351788" w:rsidRPr="000E0863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FF6600"/>
          <w:kern w:val="0"/>
          <w:sz w:val="20"/>
          <w:szCs w:val="20"/>
        </w:rPr>
      </w:pPr>
      <w:r w:rsidRPr="000E0863">
        <w:rPr>
          <w:rFonts w:ascii="Times New Roman" w:hAnsi="Times New Roman"/>
          <w:color w:val="FF6600"/>
          <w:kern w:val="0"/>
          <w:sz w:val="20"/>
          <w:szCs w:val="20"/>
        </w:rPr>
        <w:t>and policymakers rightly feel that even tentative findings</w:t>
      </w:r>
    </w:p>
    <w:p w:rsidR="00351788" w:rsidRPr="000E0863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FF6600"/>
          <w:kern w:val="0"/>
          <w:sz w:val="20"/>
          <w:szCs w:val="20"/>
        </w:rPr>
      </w:pPr>
      <w:r w:rsidRPr="000E0863">
        <w:rPr>
          <w:rFonts w:ascii="Times New Roman" w:hAnsi="Times New Roman"/>
          <w:color w:val="FF6600"/>
          <w:kern w:val="0"/>
          <w:sz w:val="20"/>
          <w:szCs w:val="20"/>
        </w:rPr>
        <w:t>and untested theories are better guides to decision-making</w:t>
      </w:r>
    </w:p>
    <w:p w:rsidR="00351788" w:rsidRPr="000E0863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FF6600"/>
          <w:kern w:val="0"/>
          <w:sz w:val="20"/>
          <w:szCs w:val="20"/>
        </w:rPr>
      </w:pPr>
      <w:r w:rsidRPr="000E0863">
        <w:rPr>
          <w:rFonts w:ascii="Times New Roman" w:hAnsi="Times New Roman"/>
          <w:color w:val="FF6600"/>
          <w:kern w:val="0"/>
          <w:sz w:val="20"/>
          <w:szCs w:val="20"/>
        </w:rPr>
        <w:t>than no findings and no theories at all.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4776"/>
        <w:jc w:val="left"/>
        <w:rPr>
          <w:rFonts w:ascii="Times New Roman" w:hAnsi="Times New Roman"/>
          <w:color w:val="000000"/>
          <w:w w:val="8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8"/>
          <w:kern w:val="0"/>
          <w:sz w:val="20"/>
          <w:szCs w:val="20"/>
        </w:rPr>
        <w:t>(123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88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7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48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t>105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9. Select the sentence in the passage in which the author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refers to the same meaning as the ―overutilization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3" w:space="720" w:equalWidth="0">
            <w:col w:w="5810" w:space="10"/>
            <w:col w:w="33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social sciences.</w:t>
      </w:r>
      <w:r>
        <w:rPr>
          <w:noProof/>
        </w:rPr>
        <w:pict>
          <v:line id="_x0000_s1197" style="position:absolute;left:0;text-align:left;z-index:-251483136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232"/>
        <w:jc w:val="left"/>
        <w:rPr>
          <w:rFonts w:ascii="Times New Roman" w:hAnsi="Times New Roman"/>
          <w:color w:val="000000"/>
          <w:w w:val="96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6"/>
          <w:kern w:val="0"/>
          <w:sz w:val="20"/>
          <w:szCs w:val="20"/>
        </w:rPr>
        <w:t>Zooplankton, tiny animals adapted to an existence in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ocean, have evolved clever mechanisms for obtaining their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food, miniscule phytoplankton (plant plankton). A very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specialized feeding adaptation in zooplankton is that of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tadpolelike appendicularian who lives in a walnut-sized (or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smaller) balloon of mucus equipped with filters that capture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and concentrate phytoplankton. The balloon, a transparent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structure that varies in design according to the type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appendicularian inhabiting it, also protects the animal and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helps to keep it afloat. Water containing phytoplankton is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pumped by the appendicularian‘s muscular tail into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balloon‘s incurrent filters, passes through the feeding filter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where the appendicularian sucks the food into its mouth,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and then goes through an exit passage. Found in all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oceans of the world, including the Arctic Ocean,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appendicularians tend to remain near the water‘s surface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where the density of phytoplankton is greatest.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4776"/>
        <w:jc w:val="left"/>
        <w:rPr>
          <w:rFonts w:ascii="Times New Roman" w:hAnsi="Times New Roman"/>
          <w:color w:val="000000"/>
          <w:w w:val="8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8"/>
          <w:kern w:val="0"/>
          <w:sz w:val="20"/>
          <w:szCs w:val="20"/>
        </w:rPr>
        <w:t>(143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88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7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48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t>106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10. It can be inferred from the passage that which of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following is true of appendicularians? c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8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They are exclusively carnivorous.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They have more than one method of obtaining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food.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They can tolerate frigid water.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They can disguise themselves by secreting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mucus.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They are more sensitive to light than are other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3" w:space="720" w:equalWidth="0">
            <w:col w:w="5810" w:space="10"/>
            <w:col w:w="33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zooplankton.</w:t>
      </w:r>
      <w:r>
        <w:rPr>
          <w:noProof/>
        </w:rPr>
        <w:pict>
          <v:line id="_x0000_s1198" style="position:absolute;left:0;text-align:left;z-index:-251482112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3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1" w:lineRule="exact"/>
        <w:ind w:left="5151"/>
        <w:jc w:val="left"/>
        <w:rPr>
          <w:rFonts w:ascii="Cambria" w:hAnsi="Cambria" w:cs="Cambria"/>
          <w:b/>
          <w:bCs/>
          <w:i/>
          <w:iCs/>
          <w:color w:val="000000"/>
          <w:kern w:val="0"/>
          <w:sz w:val="30"/>
          <w:szCs w:val="30"/>
        </w:rPr>
      </w:pPr>
      <w:r>
        <w:rPr>
          <w:rFonts w:ascii="Cambria" w:hAnsi="Cambria" w:cs="Cambria"/>
          <w:b/>
          <w:bCs/>
          <w:i/>
          <w:iCs/>
          <w:color w:val="000000"/>
          <w:kern w:val="0"/>
          <w:sz w:val="30"/>
          <w:szCs w:val="30"/>
        </w:rPr>
        <w:t>Exercise 19</w:t>
      </w:r>
    </w:p>
    <w:p w:rsidR="00351788" w:rsidRDefault="00351788">
      <w:pPr>
        <w:autoSpaceDE w:val="0"/>
        <w:autoSpaceDN w:val="0"/>
        <w:adjustRightInd w:val="0"/>
        <w:spacing w:line="371" w:lineRule="exact"/>
        <w:ind w:left="5151"/>
        <w:jc w:val="left"/>
        <w:rPr>
          <w:rFonts w:ascii="Cambria" w:hAnsi="Cambria" w:cs="Cambria"/>
          <w:b/>
          <w:bCs/>
          <w:i/>
          <w:iCs/>
          <w:color w:val="000000"/>
          <w:kern w:val="0"/>
          <w:sz w:val="30"/>
          <w:szCs w:val="30"/>
        </w:rPr>
        <w:sectPr w:rsidR="00351788"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common cold, produced most often by rhinoviruses,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is intractable to antiviral defense. A defense against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rhinoviruses might nonetheless succeed by exploiting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hidden similarities among the rhinovirus strains. For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example, most rhinovirus strains bind to the same kind of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molecule (delta-receptors) on a cell‘s surface when they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attack human cells. Colonno, taking advantage of these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common receptors, devised a strategy for blocking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attachment of rhinoviruses to their appropriate receptors.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Rather than fruitlessly searching for an antibody that would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bind to all rhinoviruses, Colonno realized that an antibody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binding to the common receptors of a human cell would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prevent rhinoviruses from initiating an infection. Because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human cells normally do not develop antibodies 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components of their own cells, Colonno injected human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cells into mice, which did produce an antibody to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common receptor. In isolated human cells, this antibody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proved to be extraordinarily effective at thwarting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rhinovirus. Moreover, when the antibody was given to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chimpanzees, it inhibited rhinoviral growth, and in humans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it lessened both the severity and duration of cold symptoms.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499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(173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1. It can be inferred from the passage that a cell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lacking delta-receptors will be 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unable to prevent the rhinoviral nucleic acid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from shedding its capsid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defenseless against most strains of rhinovirus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unable to release the viral progeny it develops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after infection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protected from new infections by antibodies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to the rhinovirus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resistant to infection by most strains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rhinovirus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2. It can be inferred from the passage that the purpose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Colonno‘s experiments was to determine whether 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chimpanzees and humans can both be infected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by rhinoviruses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chimpanzees can produce antibodies to human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cell-surface receptors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a rhinovirus‘ nucleic acid might be locked in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its protein coat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binding antibodies to common receptors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could produce a possible defense against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689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rhinoviruses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36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rhinoviruses are vulnerable to human anti-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87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bodies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8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16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3. In the context in which it appears, "thwarting" most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36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nearly means b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2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6" w:lineRule="exact"/>
        <w:ind w:left="616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accelerating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616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blocking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16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C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warming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16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D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abetting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616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neutralizing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8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ind w:left="5821"/>
        <w:jc w:val="left"/>
        <w:rPr>
          <w:rFonts w:ascii="Times New Roman" w:hAnsi="Times New Roman"/>
          <w:color w:val="000000"/>
          <w:kern w:val="0"/>
          <w:sz w:val="18"/>
          <w:szCs w:val="18"/>
        </w:rPr>
        <w:sectPr w:rsidR="00351788">
          <w:type w:val="continuous"/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  <w:r>
        <w:rPr>
          <w:rFonts w:ascii="Times New Roman" w:hAnsi="Times New Roman"/>
          <w:color w:val="000000"/>
          <w:kern w:val="0"/>
          <w:sz w:val="18"/>
          <w:szCs w:val="18"/>
        </w:rPr>
        <w:t>107</w:t>
      </w:r>
      <w:r>
        <w:rPr>
          <w:noProof/>
        </w:rPr>
        <w:pict>
          <v:line id="_x0000_s1199" style="position:absolute;left:0;text-align:left;z-index:-251481088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4. Which of the following most logically completes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argument?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8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Alivia‘s government has approved funds for an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4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electricity-generation project based on the construction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4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 pipeline that will carry water from Lake Cylus, in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4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mountains, to the much smaller Lake Tifele, in a nearby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4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valley. The amount of electricity generated will be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4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insufficient by itself to justify the project‘s cost, even if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4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price of imported oil-Alivia‘s primary source of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4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electricity-increases sharply. Nonetheless, the pipeline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4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project is worth its cost, because ——b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7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>108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the price of oil, once subject to frequent sharp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increases, has fallen significantly and is now fairly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stable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the project could restore Lake Tifele, which is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currently at risk of drying up and thus of being lost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as a source of recreation income for Alivia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the government of Alivia is currently on excellent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terms with the governments of most of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countries from which it purchases oil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it would cost less to generate electricity by moving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water from Lake Cylus to lake Tifele than to do so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by moving water from Lake Cylus to another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3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valley lake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Alivian officials do not expect that the amount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electricity used in Alivia will increase substantially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39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3" w:space="720" w:equalWidth="0">
            <w:col w:w="5810" w:space="10"/>
            <w:col w:w="550" w:space="10"/>
            <w:col w:w="552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within the next ten years</w:t>
      </w:r>
      <w:r>
        <w:rPr>
          <w:noProof/>
        </w:rPr>
        <w:pict>
          <v:line id="_x0000_s1200" style="position:absolute;left:0;text-align:left;z-index:-251480064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2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Students of United States history, seeking to identify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circumstances that encouraged the emergence of feminist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movements, have thoroughly investigated the mid-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nineteenth-century American economic and social conditions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that affected the status of women. These historians, however,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have analyzed less fully the development of specifically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feminist ideas and activities during the same period.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Furthermore, the ideological origins of feminism in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United States have been obscured because, even when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historians did take into account those feminist ideas and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activities occurring within the United States, they failed 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recognize that feminism was then a truly international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movement actually centered in Europe. American feminist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activists who have been described as ―solitary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and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―individual theorists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were in reality connected to a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movement—utopian socialism— which was already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popularizing feminist ideas in Europe during the two decades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that culminated in the first women‘s rights conference held at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Seneca Falls, New York, in 1848.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488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(148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5. It can be inferred that the author considers those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historians who describe early feminists in the United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States as ―solitary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to be a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insufficiently familiar with the international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origins of nineteenth-century American femi-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nist thought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overly concerned with the regional diversity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feminist ideas in the period before 1848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not focused narrowly enough in their geo-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graphical scope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insufficiently aware of the ideological conse-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quences of the Seneca Falls conference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insufficiently concerned with the social condi-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tions out of which feminism developed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6. According to the passage, which of the following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is true of the Seneca Falls conference on women‘s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rights? c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It was primarily a product of nineteenth-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century Saint-Simonian feminist thought.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636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It was the work of American activists who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89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were independent of feminists abroad.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36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It was the culminating achievement of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89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utopian socialist movement.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36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It was a manifestation of an international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89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movement for social change and feminism.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36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It was the final manifestation of the women‘s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687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rights movement in the United States in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87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nineteenth century.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92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ind w:left="5821"/>
        <w:jc w:val="left"/>
        <w:rPr>
          <w:rFonts w:ascii="Times New Roman" w:hAnsi="Times New Roman"/>
          <w:color w:val="000000"/>
          <w:kern w:val="0"/>
          <w:sz w:val="18"/>
          <w:szCs w:val="18"/>
        </w:rPr>
        <w:sectPr w:rsidR="00351788">
          <w:type w:val="continuous"/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  <w:r>
        <w:rPr>
          <w:rFonts w:ascii="Times New Roman" w:hAnsi="Times New Roman"/>
          <w:color w:val="000000"/>
          <w:kern w:val="0"/>
          <w:sz w:val="18"/>
          <w:szCs w:val="18"/>
        </w:rPr>
        <w:t>109</w:t>
      </w:r>
      <w:r>
        <w:rPr>
          <w:noProof/>
        </w:rPr>
        <w:pict>
          <v:line id="_x0000_s1201" style="position:absolute;left:0;text-align:left;z-index:-251479040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2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Researchers of the Pleistocene epoch have developed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all sorts of more or less fanciful model schemes of how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they would have arranged the Ice Age had they been in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charge of events. For example, an early classification of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Alpine glaciations suggested the existence there of four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glaciations, named the Gunz, Mindel, Riss, and Wurm. This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succession was based primarily on a series of deposits and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events not directly related to glacial and interglacial periods,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rather than on the more usual modern method of studying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biological remains found in interglacial beds themselves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interstratified within glacial deposits. Yet this succession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was forced willy-nilly onto the glaciated parts of Northern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Europe, with hopes of ultimately piecing them together to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provide a complete Pleistocene succession. Eradication of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7. According to the passage, one of the reasons for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9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deficiencies of the ―early classification of Alpine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9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glaciation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is that it was c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derived from evidence that was only tangentially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59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related to times of actual glaciation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based primarily on fossil remains rather than on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59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actual living organisms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an abstract, imaginative scheme of how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9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period might have been structured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based on unmethodical examinations of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59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randomly chosen glacial biological remains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derived from evidence that had been haphazardly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9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gathered from glacial deposits and inaccurately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59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evaluated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598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330" w:space="10"/>
            <w:col w:w="556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Alpine nomenclature is still proving a Herculean task.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34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8. Which of the following does the passage imply about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347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6" w:lineRule="exact"/>
        <w:ind w:left="4776"/>
        <w:jc w:val="left"/>
        <w:rPr>
          <w:rFonts w:ascii="Times New Roman" w:hAnsi="Times New Roman"/>
          <w:color w:val="000000"/>
          <w:w w:val="8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8"/>
          <w:kern w:val="0"/>
          <w:sz w:val="20"/>
          <w:szCs w:val="20"/>
        </w:rPr>
        <w:t>(132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88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>110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9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the ―early classification of Alpine glaciation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? d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It should not have been applied as widely as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4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it was.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It represents the best possible scientific practice,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52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given the tools available at the time.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It was a valuable tool, in its time, for measuring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52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length of the four periods of glaciation.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It could be useful, but only as a general guide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52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to the events of the Pleistocene epoch.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It does not shed any light on the methods used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26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5810" w:space="10"/>
            <w:col w:w="510" w:space="10"/>
            <w:col w:w="556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at the time for investigating periods of glaciation.</w:t>
      </w:r>
      <w:r>
        <w:rPr>
          <w:noProof/>
        </w:rPr>
        <w:pict>
          <v:line id="_x0000_s1202" style="position:absolute;left:0;text-align:left;z-index:-251478016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13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When speaking of Romare Bearden, one is tempted to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say, ―A great Black American artist.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The subject matter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Bearden‘s collages is certainly Black. Portrayals of the folk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Mecklenburg County, North Carolina, whom 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remembers from early childhood, of the jazz musicians and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tenement roofs of his Harlem days, of Pittsburgh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steelworkers, and his reconstruction of classical Greek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myths in the guise of the ancient Black kingdom of Benin,</w:t>
      </w:r>
    </w:p>
    <w:p w:rsidR="00351788" w:rsidRPr="00E80A02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FF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attest to this. </w:t>
      </w:r>
      <w:r w:rsidRPr="00E80A02">
        <w:rPr>
          <w:rFonts w:ascii="Times New Roman" w:hAnsi="Times New Roman"/>
          <w:color w:val="FF0000"/>
          <w:kern w:val="0"/>
          <w:sz w:val="20"/>
          <w:szCs w:val="20"/>
        </w:rPr>
        <w:t>In natural harmony with this choice of subject</w:t>
      </w:r>
    </w:p>
    <w:p w:rsidR="00351788" w:rsidRPr="00E80A02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FF0000"/>
          <w:kern w:val="0"/>
          <w:sz w:val="20"/>
          <w:szCs w:val="20"/>
        </w:rPr>
      </w:pPr>
      <w:r w:rsidRPr="00E80A02">
        <w:rPr>
          <w:rFonts w:ascii="Times New Roman" w:hAnsi="Times New Roman"/>
          <w:color w:val="FF0000"/>
          <w:kern w:val="0"/>
          <w:sz w:val="20"/>
          <w:szCs w:val="20"/>
        </w:rPr>
        <w:t>matter are the social sensibilities of the artist, who remains</w:t>
      </w:r>
    </w:p>
    <w:p w:rsidR="00351788" w:rsidRPr="00E80A02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FF0000"/>
          <w:kern w:val="0"/>
          <w:sz w:val="20"/>
          <w:szCs w:val="20"/>
        </w:rPr>
      </w:pPr>
      <w:r w:rsidRPr="00E80A02">
        <w:rPr>
          <w:rFonts w:ascii="Times New Roman" w:hAnsi="Times New Roman"/>
          <w:color w:val="FF0000"/>
          <w:kern w:val="0"/>
          <w:sz w:val="20"/>
          <w:szCs w:val="20"/>
        </w:rPr>
        <w:t>active today with the Cinque Gallery in Manhattan, which</w:t>
      </w:r>
    </w:p>
    <w:p w:rsidR="00351788" w:rsidRPr="00E80A02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FF0000"/>
          <w:kern w:val="0"/>
          <w:sz w:val="20"/>
          <w:szCs w:val="20"/>
        </w:rPr>
      </w:pPr>
      <w:r w:rsidRPr="00E80A02">
        <w:rPr>
          <w:rFonts w:ascii="Times New Roman" w:hAnsi="Times New Roman"/>
          <w:color w:val="FF0000"/>
          <w:kern w:val="0"/>
          <w:sz w:val="20"/>
          <w:szCs w:val="20"/>
        </w:rPr>
        <w:t>he helped found and which is devoted to showing the work</w:t>
      </w:r>
    </w:p>
    <w:p w:rsidR="00351788" w:rsidRPr="00E80A02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color w:val="FF0000"/>
          <w:kern w:val="0"/>
          <w:sz w:val="24"/>
          <w:szCs w:val="24"/>
        </w:rPr>
      </w:pPr>
      <w:r w:rsidRPr="00E80A02">
        <w:rPr>
          <w:rFonts w:ascii="Times New Roman" w:hAnsi="Times New Roman"/>
          <w:color w:val="FF0000"/>
          <w:kern w:val="0"/>
          <w:sz w:val="20"/>
          <w:szCs w:val="20"/>
        </w:rPr>
        <w:br w:type="column"/>
      </w:r>
    </w:p>
    <w:p w:rsidR="00351788" w:rsidRPr="00E80A02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color w:val="FF0000"/>
          <w:kern w:val="0"/>
          <w:sz w:val="24"/>
          <w:szCs w:val="24"/>
        </w:rPr>
      </w:pPr>
    </w:p>
    <w:p w:rsidR="00351788" w:rsidRPr="00E80A02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color w:val="FF0000"/>
          <w:kern w:val="0"/>
          <w:sz w:val="24"/>
          <w:szCs w:val="24"/>
        </w:rPr>
      </w:pPr>
    </w:p>
    <w:p w:rsidR="00351788" w:rsidRPr="00E80A02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color w:val="FF0000"/>
          <w:kern w:val="0"/>
          <w:sz w:val="24"/>
          <w:szCs w:val="24"/>
        </w:rPr>
      </w:pPr>
    </w:p>
    <w:p w:rsidR="00351788" w:rsidRPr="00E80A02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color w:val="FF0000"/>
          <w:kern w:val="0"/>
          <w:sz w:val="24"/>
          <w:szCs w:val="24"/>
        </w:rPr>
      </w:pPr>
    </w:p>
    <w:p w:rsidR="00351788" w:rsidRPr="00E80A02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color w:val="FF0000"/>
          <w:kern w:val="0"/>
          <w:sz w:val="24"/>
          <w:szCs w:val="24"/>
        </w:rPr>
      </w:pPr>
    </w:p>
    <w:p w:rsidR="00351788" w:rsidRPr="00E80A02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color w:val="FF0000"/>
          <w:kern w:val="0"/>
          <w:sz w:val="24"/>
          <w:szCs w:val="24"/>
        </w:rPr>
      </w:pPr>
    </w:p>
    <w:p w:rsidR="00351788" w:rsidRPr="00E80A02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color w:val="FF0000"/>
          <w:kern w:val="0"/>
          <w:sz w:val="24"/>
          <w:szCs w:val="24"/>
        </w:rPr>
      </w:pPr>
    </w:p>
    <w:p w:rsidR="00351788" w:rsidRPr="00E80A02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color w:val="FF0000"/>
          <w:kern w:val="0"/>
          <w:sz w:val="24"/>
          <w:szCs w:val="24"/>
        </w:rPr>
      </w:pPr>
    </w:p>
    <w:p w:rsidR="00351788" w:rsidRPr="00E80A02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b/>
          <w:bCs/>
          <w:color w:val="FF0000"/>
          <w:kern w:val="0"/>
          <w:sz w:val="20"/>
          <w:szCs w:val="20"/>
        </w:rPr>
      </w:pPr>
      <w:r w:rsidRPr="00E80A02">
        <w:rPr>
          <w:rFonts w:ascii="Times New Roman" w:hAnsi="Times New Roman"/>
          <w:b/>
          <w:bCs/>
          <w:color w:val="FF0000"/>
          <w:kern w:val="0"/>
          <w:sz w:val="20"/>
          <w:szCs w:val="20"/>
        </w:rPr>
        <w:t>For the following question, consider each of the</w:t>
      </w:r>
    </w:p>
    <w:p w:rsidR="00351788" w:rsidRPr="00E80A02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b/>
          <w:bCs/>
          <w:color w:val="FF0000"/>
          <w:kern w:val="0"/>
          <w:sz w:val="20"/>
          <w:szCs w:val="20"/>
        </w:rPr>
      </w:pPr>
      <w:r w:rsidRPr="00E80A02">
        <w:rPr>
          <w:rFonts w:ascii="Times New Roman" w:hAnsi="Times New Roman"/>
          <w:b/>
          <w:bCs/>
          <w:color w:val="FF0000"/>
          <w:kern w:val="0"/>
          <w:sz w:val="20"/>
          <w:szCs w:val="20"/>
        </w:rPr>
        <w:t>choices separately and select all that apply</w:t>
      </w:r>
    </w:p>
    <w:p w:rsidR="00351788" w:rsidRPr="00E80A02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FF0000"/>
          <w:kern w:val="0"/>
          <w:sz w:val="20"/>
          <w:szCs w:val="20"/>
        </w:rPr>
      </w:pPr>
      <w:r w:rsidRPr="00E80A02">
        <w:rPr>
          <w:rFonts w:ascii="Times New Roman" w:hAnsi="Times New Roman"/>
          <w:color w:val="FF0000"/>
          <w:kern w:val="0"/>
          <w:sz w:val="20"/>
          <w:szCs w:val="20"/>
        </w:rPr>
        <w:t>9. According to the passage, all of the following are</w:t>
      </w:r>
    </w:p>
    <w:p w:rsidR="00351788" w:rsidRPr="00E80A02" w:rsidRDefault="00351788">
      <w:pPr>
        <w:autoSpaceDE w:val="0"/>
        <w:autoSpaceDN w:val="0"/>
        <w:adjustRightInd w:val="0"/>
        <w:spacing w:line="310" w:lineRule="exact"/>
        <w:ind w:left="302"/>
        <w:jc w:val="left"/>
        <w:rPr>
          <w:rFonts w:ascii="Times New Roman" w:hAnsi="Times New Roman"/>
          <w:color w:val="FF0000"/>
          <w:kern w:val="0"/>
          <w:sz w:val="20"/>
          <w:szCs w:val="20"/>
        </w:rPr>
      </w:pPr>
      <w:r w:rsidRPr="00E80A02">
        <w:rPr>
          <w:rFonts w:ascii="Times New Roman" w:hAnsi="Times New Roman"/>
          <w:color w:val="FF0000"/>
          <w:kern w:val="0"/>
          <w:sz w:val="20"/>
          <w:szCs w:val="20"/>
        </w:rPr>
        <w:t>depicted in Bearden‘s collages a b c</w:t>
      </w:r>
    </w:p>
    <w:p w:rsidR="00351788" w:rsidRPr="00E80A02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color w:val="FF0000"/>
          <w:kern w:val="0"/>
          <w:sz w:val="24"/>
          <w:szCs w:val="24"/>
        </w:rPr>
      </w:pPr>
    </w:p>
    <w:p w:rsidR="00351788" w:rsidRPr="00E80A02" w:rsidRDefault="00351788">
      <w:pPr>
        <w:autoSpaceDE w:val="0"/>
        <w:autoSpaceDN w:val="0"/>
        <w:adjustRightInd w:val="0"/>
        <w:spacing w:line="203" w:lineRule="exact"/>
        <w:jc w:val="left"/>
        <w:rPr>
          <w:rFonts w:ascii="??" w:hAnsi="??"/>
          <w:color w:val="FF0000"/>
          <w:kern w:val="0"/>
          <w:sz w:val="24"/>
          <w:szCs w:val="24"/>
        </w:rPr>
      </w:pPr>
    </w:p>
    <w:p w:rsidR="00351788" w:rsidRPr="00E80A02" w:rsidRDefault="00351788">
      <w:pPr>
        <w:autoSpaceDE w:val="0"/>
        <w:autoSpaceDN w:val="0"/>
        <w:adjustRightInd w:val="0"/>
        <w:spacing w:line="223" w:lineRule="exact"/>
        <w:ind w:left="7"/>
        <w:jc w:val="left"/>
        <w:rPr>
          <w:rFonts w:ascii="Times New Roman" w:hAnsi="Times New Roman"/>
          <w:color w:val="FF0000"/>
          <w:kern w:val="0"/>
          <w:sz w:val="20"/>
          <w:szCs w:val="20"/>
        </w:rPr>
      </w:pPr>
      <w:r w:rsidRPr="00E80A02">
        <w:rPr>
          <w:rFonts w:ascii="Times New Roman" w:hAnsi="Times New Roman"/>
          <w:color w:val="FF0000"/>
          <w:kern w:val="0"/>
          <w:sz w:val="20"/>
          <w:szCs w:val="20"/>
          <w:u w:val="single"/>
        </w:rPr>
        <w:t>A</w:t>
      </w:r>
      <w:r w:rsidRPr="00E80A02">
        <w:rPr>
          <w:rFonts w:ascii="Times New Roman" w:hAnsi="Times New Roman"/>
          <w:color w:val="FF0000"/>
          <w:kern w:val="0"/>
          <w:sz w:val="20"/>
          <w:szCs w:val="20"/>
        </w:rPr>
        <w:t xml:space="preserve"> workers in Pittsburgh‘s steel mills</w:t>
      </w:r>
    </w:p>
    <w:p w:rsidR="00351788" w:rsidRPr="00E80A02" w:rsidRDefault="00351788">
      <w:pPr>
        <w:autoSpaceDE w:val="0"/>
        <w:autoSpaceDN w:val="0"/>
        <w:adjustRightInd w:val="0"/>
        <w:spacing w:line="310" w:lineRule="exact"/>
        <w:ind w:left="7"/>
        <w:jc w:val="left"/>
        <w:rPr>
          <w:rFonts w:ascii="Times New Roman" w:hAnsi="Times New Roman"/>
          <w:color w:val="FF0000"/>
          <w:kern w:val="0"/>
          <w:sz w:val="20"/>
          <w:szCs w:val="20"/>
        </w:rPr>
      </w:pPr>
      <w:r w:rsidRPr="00E80A02">
        <w:rPr>
          <w:rFonts w:ascii="Times New Roman" w:hAnsi="Times New Roman"/>
          <w:color w:val="FF0000"/>
          <w:kern w:val="0"/>
          <w:sz w:val="20"/>
          <w:szCs w:val="20"/>
          <w:u w:val="single"/>
        </w:rPr>
        <w:t>B</w:t>
      </w:r>
      <w:r w:rsidRPr="00E80A02">
        <w:rPr>
          <w:rFonts w:ascii="Times New Roman" w:hAnsi="Times New Roman"/>
          <w:color w:val="FF0000"/>
          <w:kern w:val="0"/>
          <w:sz w:val="20"/>
          <w:szCs w:val="20"/>
        </w:rPr>
        <w:t xml:space="preserve"> the jazz musicians of the Harlem Bearden used</w:t>
      </w:r>
    </w:p>
    <w:p w:rsidR="00351788" w:rsidRPr="00E80A02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FF0000"/>
          <w:kern w:val="0"/>
          <w:sz w:val="20"/>
          <w:szCs w:val="20"/>
        </w:rPr>
      </w:pPr>
      <w:r w:rsidRPr="00E80A02">
        <w:rPr>
          <w:rFonts w:ascii="Times New Roman" w:hAnsi="Times New Roman"/>
          <w:color w:val="FF0000"/>
          <w:kern w:val="0"/>
          <w:sz w:val="20"/>
          <w:szCs w:val="20"/>
        </w:rPr>
        <w:t>to know</w:t>
      </w:r>
    </w:p>
    <w:p w:rsidR="00351788" w:rsidRPr="00E80A02" w:rsidRDefault="00351788">
      <w:pPr>
        <w:autoSpaceDE w:val="0"/>
        <w:autoSpaceDN w:val="0"/>
        <w:adjustRightInd w:val="0"/>
        <w:spacing w:line="309" w:lineRule="exact"/>
        <w:ind w:left="7"/>
        <w:jc w:val="left"/>
        <w:rPr>
          <w:rFonts w:ascii="Times New Roman" w:hAnsi="Times New Roman"/>
          <w:color w:val="FF0000"/>
          <w:kern w:val="0"/>
          <w:sz w:val="20"/>
          <w:szCs w:val="20"/>
        </w:rPr>
      </w:pPr>
      <w:r w:rsidRPr="00E80A02">
        <w:rPr>
          <w:rFonts w:ascii="Times New Roman" w:hAnsi="Times New Roman"/>
          <w:color w:val="FF0000"/>
          <w:kern w:val="0"/>
          <w:sz w:val="20"/>
          <w:szCs w:val="20"/>
          <w:u w:val="single"/>
        </w:rPr>
        <w:t>C</w:t>
      </w:r>
      <w:r w:rsidRPr="00E80A02">
        <w:rPr>
          <w:rFonts w:ascii="Times New Roman" w:hAnsi="Times New Roman"/>
          <w:color w:val="FF0000"/>
          <w:kern w:val="0"/>
          <w:sz w:val="20"/>
          <w:szCs w:val="20"/>
        </w:rPr>
        <w:t xml:space="preserve"> people Bearden knew as a child</w:t>
      </w:r>
    </w:p>
    <w:p w:rsidR="00351788" w:rsidRPr="00E80A02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color w:val="FF0000"/>
          <w:kern w:val="0"/>
          <w:sz w:val="24"/>
          <w:szCs w:val="24"/>
        </w:rPr>
      </w:pPr>
    </w:p>
    <w:p w:rsidR="00351788" w:rsidRPr="00E80A02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color w:val="FF0000"/>
          <w:kern w:val="0"/>
          <w:sz w:val="24"/>
          <w:szCs w:val="24"/>
        </w:rPr>
      </w:pPr>
    </w:p>
    <w:p w:rsidR="00351788" w:rsidRPr="00E80A02" w:rsidRDefault="00351788">
      <w:pPr>
        <w:autoSpaceDE w:val="0"/>
        <w:autoSpaceDN w:val="0"/>
        <w:adjustRightInd w:val="0"/>
        <w:spacing w:line="354" w:lineRule="exact"/>
        <w:jc w:val="left"/>
        <w:rPr>
          <w:rFonts w:ascii="??" w:hAnsi="??"/>
          <w:color w:val="FF0000"/>
          <w:kern w:val="0"/>
          <w:sz w:val="24"/>
          <w:szCs w:val="24"/>
        </w:rPr>
      </w:pPr>
    </w:p>
    <w:p w:rsidR="00351788" w:rsidRPr="00E80A02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FF0000"/>
          <w:kern w:val="0"/>
          <w:sz w:val="20"/>
          <w:szCs w:val="20"/>
        </w:rPr>
      </w:pPr>
      <w:r w:rsidRPr="00E80A02">
        <w:rPr>
          <w:rFonts w:ascii="Times New Roman" w:hAnsi="Times New Roman"/>
          <w:color w:val="FF0000"/>
          <w:kern w:val="0"/>
          <w:sz w:val="20"/>
          <w:szCs w:val="20"/>
        </w:rPr>
        <w:t>10. Select the sentence that indicates the explanatory goal</w:t>
      </w:r>
    </w:p>
    <w:p w:rsidR="00351788" w:rsidRPr="00E80A02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FF0000"/>
          <w:kern w:val="0"/>
          <w:sz w:val="20"/>
          <w:szCs w:val="20"/>
        </w:rPr>
        <w:sectPr w:rsidR="00351788" w:rsidRPr="00E80A02"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Pr="00E80A02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FF0000"/>
          <w:kern w:val="0"/>
          <w:sz w:val="20"/>
          <w:szCs w:val="20"/>
        </w:rPr>
      </w:pPr>
      <w:r w:rsidRPr="00E80A02">
        <w:rPr>
          <w:rFonts w:ascii="Times New Roman" w:hAnsi="Times New Roman"/>
          <w:color w:val="FF0000"/>
          <w:kern w:val="0"/>
          <w:sz w:val="20"/>
          <w:szCs w:val="20"/>
        </w:rPr>
        <w:t>of minority artists.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(114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>111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when the author mentions Bearden‘s social 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4210" w:space="10"/>
            <w:col w:w="1590" w:space="10"/>
            <w:col w:w="750" w:space="10"/>
            <w:col w:w="532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sensibilities and the subject matter of his collages.</w:t>
      </w:r>
      <w:r>
        <w:rPr>
          <w:noProof/>
        </w:rPr>
        <w:pict>
          <v:line id="_x0000_s1203" style="position:absolute;z-index:-251476992;mso-position-horizontal-relative:page;mso-position-vertical-relative:page" from="52.6pt,54.4pt" to="543.2pt,54.4pt" strokeweight="1pt">
            <w10:wrap anchorx="page" anchory="page"/>
          </v:line>
        </w:pict>
      </w:r>
      <w:r>
        <w:rPr>
          <w:noProof/>
        </w:rPr>
        <w:pict>
          <v:shape id="_x0000_s1204" style="position:absolute;margin-left:308.35pt;margin-top:167.1pt;width:.35pt;height:.35pt;z-index:-25147596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205" style="position:absolute;margin-left:308.35pt;margin-top:167.1pt;width:.35pt;height:.35pt;z-index:-251474944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206" style="position:absolute;z-index:-251473920;mso-position-horizontal-relative:page;mso-position-vertical-relative:page" from="308.7pt,167.3pt" to="314.85pt,167.3pt" strokeweight="0">
            <w10:wrap anchorx="page" anchory="page"/>
          </v:line>
        </w:pict>
      </w:r>
      <w:r>
        <w:rPr>
          <w:noProof/>
        </w:rPr>
        <w:pict>
          <v:shape id="_x0000_s1207" style="position:absolute;margin-left:314.85pt;margin-top:167.1pt;width:.35pt;height:.35pt;z-index:-25147289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208" style="position:absolute;margin-left:314.85pt;margin-top:167.1pt;width:.35pt;height:.35pt;z-index:-25147187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209" style="position:absolute;z-index:-251470848;mso-position-horizontal-relative:page;mso-position-vertical-relative:page" from="308.55pt,167.45pt" to="308.55pt,179.7pt" strokeweight="0">
            <w10:wrap anchorx="page" anchory="page"/>
          </v:line>
        </w:pict>
      </w:r>
      <w:r>
        <w:rPr>
          <w:noProof/>
        </w:rPr>
        <w:pict>
          <v:line id="_x0000_s1210" style="position:absolute;z-index:-251469824;mso-position-horizontal-relative:page;mso-position-vertical-relative:page" from="315pt,167.45pt" to="315pt,179.7pt" strokeweight="0">
            <w10:wrap anchorx="page" anchory="page"/>
          </v:line>
        </w:pict>
      </w:r>
      <w:r>
        <w:rPr>
          <w:noProof/>
        </w:rPr>
        <w:pict>
          <v:shape id="_x0000_s1211" style="position:absolute;margin-left:308.35pt;margin-top:179.7pt;width:.35pt;height:.35pt;z-index:-25146880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212" style="position:absolute;margin-left:308.35pt;margin-top:179.7pt;width:.35pt;height:.35pt;z-index:-25146777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213" style="position:absolute;margin-left:314.85pt;margin-top:179.7pt;width:.35pt;height:.35pt;z-index:-25146675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214" style="position:absolute;margin-left:314.85pt;margin-top:179.7pt;width:.35pt;height:.35pt;z-index:-25146572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215" style="position:absolute;margin-left:308.35pt;margin-top:182.6pt;width:.35pt;height:.35pt;z-index:-251464704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216" style="position:absolute;margin-left:308.35pt;margin-top:182.6pt;width:.35pt;height:.35pt;z-index:-25146368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217" style="position:absolute;z-index:-251462656;mso-position-horizontal-relative:page;mso-position-vertical-relative:page" from="308.7pt,182.75pt" to="315.55pt,182.75pt" strokeweight="0">
            <w10:wrap anchorx="page" anchory="page"/>
          </v:line>
        </w:pict>
      </w:r>
      <w:r>
        <w:rPr>
          <w:noProof/>
        </w:rPr>
        <w:pict>
          <v:shape id="_x0000_s1218" style="position:absolute;margin-left:315.55pt;margin-top:182.6pt;width:.35pt;height:.35pt;z-index:-25146163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219" style="position:absolute;margin-left:315.55pt;margin-top:182.6pt;width:.35pt;height:.35pt;z-index:-25146060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220" style="position:absolute;z-index:-251459584;mso-position-horizontal-relative:page;mso-position-vertical-relative:page" from="308.55pt,182.95pt" to="308.55pt,195.2pt" strokeweight="0">
            <w10:wrap anchorx="page" anchory="page"/>
          </v:line>
        </w:pict>
      </w:r>
      <w:r>
        <w:rPr>
          <w:noProof/>
        </w:rPr>
        <w:pict>
          <v:line id="_x0000_s1221" style="position:absolute;z-index:-251458560;mso-position-horizontal-relative:page;mso-position-vertical-relative:page" from="315.75pt,182.95pt" to="315.75pt,195.2pt" strokeweight="0">
            <w10:wrap anchorx="page" anchory="page"/>
          </v:line>
        </w:pict>
      </w:r>
      <w:r>
        <w:rPr>
          <w:noProof/>
        </w:rPr>
        <w:pict>
          <v:shape id="_x0000_s1222" style="position:absolute;margin-left:308.35pt;margin-top:195.2pt;width:.35pt;height:.4pt;z-index:-251457536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223" style="position:absolute;margin-left:308.35pt;margin-top:195.2pt;width:.35pt;height:.4pt;z-index:-251456512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224" style="position:absolute;margin-left:315.55pt;margin-top:195.2pt;width:.35pt;height:.4pt;z-index:-251455488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225" style="position:absolute;margin-left:315.55pt;margin-top:195.2pt;width:.35pt;height:.4pt;z-index:-251454464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226" style="position:absolute;margin-left:308.35pt;margin-top:213.95pt;width:.35pt;height:.35pt;z-index:-25145344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227" style="position:absolute;margin-left:308.35pt;margin-top:213.95pt;width:.35pt;height:.35pt;z-index:-25145241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228" style="position:absolute;z-index:-251451392;mso-position-horizontal-relative:page;mso-position-vertical-relative:page" from="308.7pt,214.1pt" to="315.55pt,214.1pt" strokeweight="0">
            <w10:wrap anchorx="page" anchory="page"/>
          </v:line>
        </w:pict>
      </w:r>
      <w:r>
        <w:rPr>
          <w:noProof/>
        </w:rPr>
        <w:pict>
          <v:shape id="_x0000_s1229" style="position:absolute;margin-left:315.55pt;margin-top:213.95pt;width:.35pt;height:.35pt;z-index:-25145036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230" style="position:absolute;margin-left:315.55pt;margin-top:213.95pt;width:.35pt;height:.35pt;z-index:-251449344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231" style="position:absolute;z-index:-251448320;mso-position-horizontal-relative:page;mso-position-vertical-relative:page" from="308.55pt,214.3pt" to="308.55pt,226.55pt" strokeweight="0">
            <w10:wrap anchorx="page" anchory="page"/>
          </v:line>
        </w:pict>
      </w:r>
      <w:r>
        <w:rPr>
          <w:noProof/>
        </w:rPr>
        <w:pict>
          <v:line id="_x0000_s1232" style="position:absolute;z-index:-251447296;mso-position-horizontal-relative:page;mso-position-vertical-relative:page" from="315.75pt,214.3pt" to="315.75pt,226.55pt" strokeweight="0">
            <w10:wrap anchorx="page" anchory="page"/>
          </v:line>
        </w:pict>
      </w:r>
      <w:r>
        <w:rPr>
          <w:noProof/>
        </w:rPr>
        <w:pict>
          <v:shape id="_x0000_s1233" style="position:absolute;margin-left:308.35pt;margin-top:226.55pt;width:.35pt;height:.35pt;z-index:-25144627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234" style="position:absolute;margin-left:308.35pt;margin-top:226.55pt;width:.35pt;height:.35pt;z-index:-25144524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235" style="position:absolute;margin-left:315.55pt;margin-top:226.55pt;width:.35pt;height:.35pt;z-index:-251444224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236" style="position:absolute;margin-left:315.55pt;margin-top:226.55pt;width:.35pt;height:.35pt;z-index:-25144320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9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442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[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This page is intentionally left blank</w:t>
      </w:r>
      <w:r>
        <w:rPr>
          <w:rFonts w:ascii="Times New Roman" w:hAnsi="Times New Roman"/>
          <w:color w:val="000000"/>
          <w:kern w:val="0"/>
          <w:sz w:val="20"/>
          <w:szCs w:val="20"/>
        </w:rPr>
        <w:t>. ]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ind w:left="5821"/>
        <w:jc w:val="left"/>
        <w:rPr>
          <w:rFonts w:ascii="Times New Roman" w:hAnsi="Times New Roman"/>
          <w:color w:val="000000"/>
          <w:kern w:val="0"/>
          <w:sz w:val="18"/>
          <w:szCs w:val="18"/>
        </w:rPr>
        <w:sectPr w:rsidR="00351788">
          <w:pgSz w:w="11908" w:h="16840"/>
          <w:pgMar w:top="0" w:right="0" w:bottom="0" w:left="0" w:header="720" w:footer="720" w:gutter="0"/>
          <w:cols w:space="720"/>
          <w:noEndnote/>
        </w:sectPr>
      </w:pPr>
      <w:r>
        <w:rPr>
          <w:rFonts w:ascii="Times New Roman" w:hAnsi="Times New Roman"/>
          <w:color w:val="000000"/>
          <w:kern w:val="0"/>
          <w:sz w:val="18"/>
          <w:szCs w:val="18"/>
        </w:rPr>
        <w:t>112</w:t>
      </w:r>
      <w:r>
        <w:rPr>
          <w:noProof/>
        </w:rPr>
        <w:pict>
          <v:line id="_x0000_s1237" style="position:absolute;left:0;text-align:left;z-index:-251442176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3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1" w:lineRule="exact"/>
        <w:ind w:left="5151"/>
        <w:jc w:val="left"/>
        <w:rPr>
          <w:rFonts w:ascii="Cambria" w:hAnsi="Cambria" w:cs="Cambria"/>
          <w:b/>
          <w:bCs/>
          <w:i/>
          <w:iCs/>
          <w:color w:val="000000"/>
          <w:kern w:val="0"/>
          <w:sz w:val="30"/>
          <w:szCs w:val="30"/>
        </w:rPr>
      </w:pPr>
      <w:r>
        <w:rPr>
          <w:rFonts w:ascii="Cambria" w:hAnsi="Cambria" w:cs="Cambria"/>
          <w:b/>
          <w:bCs/>
          <w:i/>
          <w:iCs/>
          <w:color w:val="000000"/>
          <w:kern w:val="0"/>
          <w:sz w:val="30"/>
          <w:szCs w:val="30"/>
        </w:rPr>
        <w:t>Exercise 20</w:t>
      </w:r>
    </w:p>
    <w:p w:rsidR="00351788" w:rsidRDefault="00351788">
      <w:pPr>
        <w:autoSpaceDE w:val="0"/>
        <w:autoSpaceDN w:val="0"/>
        <w:adjustRightInd w:val="0"/>
        <w:spacing w:line="371" w:lineRule="exact"/>
        <w:ind w:left="5151"/>
        <w:jc w:val="left"/>
        <w:rPr>
          <w:rFonts w:ascii="Cambria" w:hAnsi="Cambria" w:cs="Cambria"/>
          <w:b/>
          <w:bCs/>
          <w:i/>
          <w:iCs/>
          <w:color w:val="000000"/>
          <w:kern w:val="0"/>
          <w:sz w:val="30"/>
          <w:szCs w:val="30"/>
        </w:rPr>
        <w:sectPr w:rsidR="00351788"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22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Diamonds, an occasional component of rare igneous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rocks called lamproites and kimberlites, have never been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dated satisfactorily. However, some diamonds contain minute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inclusions of silicate minerals, commonly olivine, pyroxene,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and garnet. These minerals can be dated by radioactive decay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techniques because of the very small quantities of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radioactive trace elements they, in turn, contain. Usually, it is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possible to conclude that the inclusions are older than their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diamond hosts, but with little indication of the time interval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involved. Sometimes, however, the crystal form of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silicate inclusions is observed to resemble more closely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internal structure of diamond than that of other silicate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minerals. When present, the resemblance is regarded as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compelling evidence that the diamonds and inclusions are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1. The author implies that silicate inclusions were most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often formed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with small diamonds inside of them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with trace elements derived from their host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minerals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by the radioactive decay of rare igneous rocks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at an earlier period than were their host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minerals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from the crystallization of rare igneous material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2. Select the sentence in the passage that indicates a way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1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to determine the age of silicate minerals included in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41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diamonds.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417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truly cogenetic.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(121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29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kern w:val="0"/>
          <w:sz w:val="18"/>
          <w:szCs w:val="18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4470" w:space="10"/>
            <w:col w:w="1330" w:space="10"/>
            <w:col w:w="6080"/>
          </w:cols>
          <w:noEndnote/>
        </w:sectPr>
      </w:pPr>
      <w:r>
        <w:rPr>
          <w:rFonts w:ascii="Times New Roman" w:hAnsi="Times New Roman"/>
          <w:color w:val="000000"/>
          <w:kern w:val="0"/>
          <w:sz w:val="18"/>
          <w:szCs w:val="18"/>
        </w:rPr>
        <w:t>113</w:t>
      </w:r>
      <w:r>
        <w:rPr>
          <w:noProof/>
        </w:rPr>
        <w:pict>
          <v:line id="_x0000_s1238" style="position:absolute;z-index:-251441152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21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For some time scientists have believed that cholesterol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plays a major role in heart disease because people with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familial hypercholesterolemia, a genetic defect, have six to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eight times the normal level of cholesterol in their blood and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they invariably develop heart disease. These people lack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cell-surface receptors for low-density lipoproteins (LDL‘s),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3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converted to LDL‘s. The LDL receptors thus have a dual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effect in controlling LDL levels. They are necessary to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prevent oversynthesis of LDL‘s from VLDL remnants and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they are necessary for the normal removal of LDL‘s from the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blood. With this knowledge, scientists are now well on the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way toward developing drugs that dramatically lower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5870" w:space="10"/>
            <w:col w:w="602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0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which are the fundamental carriers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of blood cholesterol to cholesterol levels in people afflicted with certain forms of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2" w:space="720" w:equalWidth="0">
            <w:col w:w="3850" w:space="10"/>
            <w:col w:w="80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6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body cells that use cholesterol. Without an adequate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familial hypercholesterolemia.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2" w:space="720" w:equalWidth="0">
            <w:col w:w="5870" w:space="10"/>
            <w:col w:w="602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number of cell-surface receptors to remove LDL‘s from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blood, the cholesterol-carrying LDL‘s remain in the blood,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increasing blood cholesterol levels. Scientists also noticed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that people with familial hypercholesterolemia appear 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produce more LDL‘s than normal individuals. How, scientists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wondered, could a genetic mutation that causes a slow-down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 the removal of LDL‘s from the blood also result in an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increase in the synthesis of this cholesterol-carrying protein?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21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Since scientists could not experiment on human body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tissue, their knowledge of familial hyper- cholesterolemia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was severely limited. However, a breakthrough came in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laboratories of Yoshio Watanabe of Kobe University in Japan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 1980. Watanabe noticed that a male rabbit in his colony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had ten times the normal concentration of cholesterol in its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blood. By appropriate breeding, Watanabe obtained a strain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rabbits that had very high cholesterol levels. These rabbits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spontaneously developed heart disease. To his surprise,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Watanabe further found that the rabbits, like humans with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familial hypercholesterolemia, lacked LDL receptors. Thus,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scientists could study these Watanabe rabbits to gain a better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understanding of familial hyper-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cholesterolemia in humans.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1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Prior to the breakthrough at Kobe University, it was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known that LDL‘s are secreted from the liver in the form of a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precursor, called very low-density lipoproteins (VLDL‘s),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which carry triglycerides as well as relatively small amounts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cholesterol. The triglycerides are removed from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VLDL‘s by fatty and other tissues. What remains is a remnant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particle that must be removed from the blood. What scientists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learned by studying the Watanabe rabbits is that the removal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the VLDL remnant requires the LDL receptor. Normally,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majority of the VLDL remnants go to the liver where they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bind to LDL receptors and are degraded. In the Watanabe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rabbit, due to a lack of LDL receptors on liver cells,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VLDL remnants remain in the blood and are eventually</w:t>
      </w:r>
    </w:p>
    <w:p w:rsidR="00351788" w:rsidRDefault="00351788">
      <w:pPr>
        <w:autoSpaceDE w:val="0"/>
        <w:autoSpaceDN w:val="0"/>
        <w:adjustRightInd w:val="0"/>
        <w:spacing w:line="33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ind w:left="5821"/>
        <w:jc w:val="left"/>
        <w:rPr>
          <w:rFonts w:ascii="Times New Roman" w:hAnsi="Times New Roman"/>
          <w:color w:val="000000"/>
          <w:kern w:val="0"/>
          <w:sz w:val="18"/>
          <w:szCs w:val="18"/>
        </w:rPr>
        <w:sectPr w:rsidR="00351788">
          <w:type w:val="continuous"/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  <w:r>
        <w:rPr>
          <w:rFonts w:ascii="Times New Roman" w:hAnsi="Times New Roman"/>
          <w:color w:val="000000"/>
          <w:kern w:val="0"/>
          <w:sz w:val="18"/>
          <w:szCs w:val="18"/>
        </w:rPr>
        <w:t>114</w:t>
      </w:r>
      <w:r>
        <w:rPr>
          <w:noProof/>
        </w:rPr>
        <w:pict>
          <v:line id="_x0000_s1239" style="position:absolute;left:0;text-align:left;z-index:-251440128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3. In the passage, the author is primarily concerned with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presenting a hypothesis and describing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8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compelling evidence in support of it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raising a question and describing an important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78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discovery that led to an answer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showing that a certain genetically caused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8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disease can be treated effectively with drugs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explaining what causes the genetic mutation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78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that leads to heart disease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discussing the importance of research on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8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animals for the study of human disease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For the following question, consider each of the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choices separately and select all that apply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4. The passage supplies information to answer which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5. The passage implies that if the Watanabe rabbits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had had as many LDL receptors on their livers as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do normal rabbits, the Watanabe rabbits would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have been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less likely than normal rabbits to develop heart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disease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less likely than normal rabbits to develop high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concentrations of cholesterol in their blood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less useful than they actually were to scientists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 the study of familial hypercholesterolemia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 humans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unable to secrete VLDL‘s from their livers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immune to drugs that lower cholesterol levels in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people with certain forms of familial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hypercholesterolemia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the following questions EXCEPT?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16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6. The passage implies that Watanabe rabbits differ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167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0" w:lineRule="exact"/>
        <w:ind w:left="108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val="single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Which body cells are the primary users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cholesterol?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val="single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How did scientists discover that LDL‘s are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secreted from the liver in the form of a precursor?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val="single"/>
        </w:rPr>
        <w:t>C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Where in the body are VLDL remnants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degraded?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8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>115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from normal rabbits in which of the following ways?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Watanabe rabbits have more LDL receptors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52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than do normal rabbits.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The blood of Watanabe rabbits contains more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VLDL remnants than does the blood of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normal rabbits.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Watanabe rabbits have fewer fatty tissues than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do normal rabbits.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Watanabe rabbits secrete lower levels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2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VLDL‘s than do normal rabbits.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The blood of Watanabe rabbits contains fewer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LDL‘s than does the blood of normal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5810" w:space="10"/>
            <w:col w:w="530" w:space="10"/>
            <w:col w:w="55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rabbits.</w:t>
      </w:r>
      <w:r>
        <w:rPr>
          <w:noProof/>
        </w:rPr>
        <w:pict>
          <v:line id="_x0000_s1240" style="position:absolute;left:0;text-align:left;z-index:-251439104;mso-position-horizontal-relative:page;mso-position-vertical-relative:page" from="52.6pt,54.4pt" to="543.2pt,54.4pt" strokeweight="1pt">
            <w10:wrap anchorx="page" anchory="page"/>
          </v:line>
        </w:pict>
      </w:r>
      <w:r>
        <w:rPr>
          <w:noProof/>
        </w:rPr>
        <w:pict>
          <v:shape id="_x0000_s1241" style="position:absolute;left:0;text-align:left;margin-left:54pt;margin-top:354.4pt;width:.4pt;height:.35pt;z-index:-251438080;mso-position-horizontal-relative:page;mso-position-vertical-relative:page" coordsize="8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242" style="position:absolute;left:0;text-align:left;margin-left:54pt;margin-top:354.4pt;width:.4pt;height:.35pt;z-index:-251437056;mso-position-horizontal-relative:page;mso-position-vertical-relative:page" coordsize="8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243" style="position:absolute;left:0;text-align:left;z-index:-251436032;mso-position-horizontal-relative:page;mso-position-vertical-relative:page" from="54.4pt,354.55pt" to="60.9pt,354.55pt" strokeweight="0">
            <w10:wrap anchorx="page" anchory="page"/>
          </v:line>
        </w:pict>
      </w:r>
      <w:r>
        <w:rPr>
          <w:noProof/>
        </w:rPr>
        <w:pict>
          <v:shape id="_x0000_s1244" style="position:absolute;left:0;text-align:left;margin-left:60.9pt;margin-top:354.4pt;width:.35pt;height:.35pt;z-index:-25143500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245" style="position:absolute;left:0;text-align:left;margin-left:60.9pt;margin-top:354.4pt;width:.35pt;height:.35pt;z-index:-251433984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246" style="position:absolute;left:0;text-align:left;z-index:-251432960;mso-position-horizontal-relative:page;mso-position-vertical-relative:page" from="54.2pt,354.75pt" to="54.2pt,367pt" strokeweight="0">
            <w10:wrap anchorx="page" anchory="page"/>
          </v:line>
        </w:pict>
      </w:r>
      <w:r>
        <w:rPr>
          <w:noProof/>
        </w:rPr>
        <w:pict>
          <v:line id="_x0000_s1247" style="position:absolute;left:0;text-align:left;z-index:-251431936;mso-position-horizontal-relative:page;mso-position-vertical-relative:page" from="61.05pt,354.75pt" to="61.05pt,367pt" strokeweight="0">
            <w10:wrap anchorx="page" anchory="page"/>
          </v:line>
        </w:pict>
      </w:r>
      <w:r>
        <w:rPr>
          <w:noProof/>
        </w:rPr>
        <w:pict>
          <v:shape id="_x0000_s1248" style="position:absolute;left:0;text-align:left;margin-left:54pt;margin-top:367pt;width:.4pt;height:.35pt;z-index:-251430912;mso-position-horizontal-relative:page;mso-position-vertical-relative:page" coordsize="8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249" style="position:absolute;left:0;text-align:left;margin-left:54pt;margin-top:367pt;width:.4pt;height:.35pt;z-index:-251429888;mso-position-horizontal-relative:page;mso-position-vertical-relative:page" coordsize="8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250" style="position:absolute;left:0;text-align:left;margin-left:60.9pt;margin-top:367pt;width:.35pt;height:.35pt;z-index:-251428864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251" style="position:absolute;left:0;text-align:left;margin-left:60.9pt;margin-top:367pt;width:.35pt;height:.35pt;z-index:-25142784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252" style="position:absolute;left:0;text-align:left;margin-left:54pt;margin-top:385.75pt;width:.4pt;height:.35pt;z-index:-251426816;mso-position-horizontal-relative:page;mso-position-vertical-relative:page" coordsize="8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253" style="position:absolute;left:0;text-align:left;margin-left:54pt;margin-top:385.75pt;width:.4pt;height:.35pt;z-index:-251425792;mso-position-horizontal-relative:page;mso-position-vertical-relative:page" coordsize="8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254" style="position:absolute;left:0;text-align:left;z-index:-251424768;mso-position-horizontal-relative:page;mso-position-vertical-relative:page" from="54.4pt,385.9pt" to="61.25pt,385.9pt" strokeweight="0">
            <w10:wrap anchorx="page" anchory="page"/>
          </v:line>
        </w:pict>
      </w:r>
      <w:r>
        <w:rPr>
          <w:noProof/>
        </w:rPr>
        <w:pict>
          <v:shape id="_x0000_s1255" style="position:absolute;left:0;text-align:left;margin-left:61.25pt;margin-top:385.75pt;width:.35pt;height:.35pt;z-index:-251423744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256" style="position:absolute;left:0;text-align:left;margin-left:61.25pt;margin-top:385.75pt;width:.35pt;height:.35pt;z-index:-25142272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257" style="position:absolute;left:0;text-align:left;z-index:-251421696;mso-position-horizontal-relative:page;mso-position-vertical-relative:page" from="54.2pt,386.1pt" to="54.2pt,398.35pt" strokeweight="0">
            <w10:wrap anchorx="page" anchory="page"/>
          </v:line>
        </w:pict>
      </w:r>
      <w:r>
        <w:rPr>
          <w:noProof/>
        </w:rPr>
        <w:pict>
          <v:line id="_x0000_s1258" style="position:absolute;left:0;text-align:left;z-index:-251420672;mso-position-horizontal-relative:page;mso-position-vertical-relative:page" from="61.45pt,386.1pt" to="61.45pt,398.35pt" strokeweight="0">
            <w10:wrap anchorx="page" anchory="page"/>
          </v:line>
        </w:pict>
      </w:r>
      <w:r>
        <w:rPr>
          <w:noProof/>
        </w:rPr>
        <w:pict>
          <v:shape id="_x0000_s1259" style="position:absolute;left:0;text-align:left;margin-left:54pt;margin-top:398.35pt;width:.4pt;height:.35pt;z-index:-251419648;mso-position-horizontal-relative:page;mso-position-vertical-relative:page" coordsize="8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260" style="position:absolute;left:0;text-align:left;margin-left:54pt;margin-top:398.35pt;width:.4pt;height:.35pt;z-index:-251418624;mso-position-horizontal-relative:page;mso-position-vertical-relative:page" coordsize="8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261" style="position:absolute;left:0;text-align:left;margin-left:61.25pt;margin-top:398.35pt;width:.35pt;height:.35pt;z-index:-25141760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262" style="position:absolute;left:0;text-align:left;margin-left:61.25pt;margin-top:398.35pt;width:.35pt;height:.35pt;z-index:-25141657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263" style="position:absolute;left:0;text-align:left;margin-left:54pt;margin-top:416.7pt;width:.4pt;height:.35pt;z-index:-251415552;mso-position-horizontal-relative:page;mso-position-vertical-relative:page" coordsize="8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264" style="position:absolute;left:0;text-align:left;margin-left:54pt;margin-top:416.7pt;width:.4pt;height:.35pt;z-index:-251414528;mso-position-horizontal-relative:page;mso-position-vertical-relative:page" coordsize="8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265" style="position:absolute;left:0;text-align:left;z-index:-251413504;mso-position-horizontal-relative:page;mso-position-vertical-relative:page" from="54.4pt,416.9pt" to="61.25pt,416.9pt" strokeweight="0">
            <w10:wrap anchorx="page" anchory="page"/>
          </v:line>
        </w:pict>
      </w:r>
      <w:r>
        <w:rPr>
          <w:noProof/>
        </w:rPr>
        <w:pict>
          <v:shape id="_x0000_s1266" style="position:absolute;left:0;text-align:left;margin-left:61.25pt;margin-top:416.7pt;width:.35pt;height:.35pt;z-index:-25141248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267" style="position:absolute;left:0;text-align:left;margin-left:61.25pt;margin-top:416.7pt;width:.35pt;height:.35pt;z-index:-25141145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268" style="position:absolute;left:0;text-align:left;z-index:-251410432;mso-position-horizontal-relative:page;mso-position-vertical-relative:page" from="54.2pt,417.05pt" to="54.2pt,429.3pt" strokeweight="0">
            <w10:wrap anchorx="page" anchory="page"/>
          </v:line>
        </w:pict>
      </w:r>
      <w:r>
        <w:rPr>
          <w:noProof/>
        </w:rPr>
        <w:pict>
          <v:line id="_x0000_s1269" style="position:absolute;left:0;text-align:left;z-index:-251409408;mso-position-horizontal-relative:page;mso-position-vertical-relative:page" from="61.45pt,417.05pt" to="61.45pt,429.3pt" strokeweight="0">
            <w10:wrap anchorx="page" anchory="page"/>
          </v:line>
        </w:pict>
      </w:r>
      <w:r>
        <w:rPr>
          <w:noProof/>
        </w:rPr>
        <w:pict>
          <v:shape id="_x0000_s1270" style="position:absolute;left:0;text-align:left;margin-left:54pt;margin-top:429.3pt;width:.4pt;height:.35pt;z-index:-251408384;mso-position-horizontal-relative:page;mso-position-vertical-relative:page" coordsize="8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271" style="position:absolute;left:0;text-align:left;margin-left:54pt;margin-top:429.3pt;width:.4pt;height:.35pt;z-index:-251407360;mso-position-horizontal-relative:page;mso-position-vertical-relative:page" coordsize="8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272" style="position:absolute;left:0;text-align:left;margin-left:61.25pt;margin-top:429.3pt;width:.35pt;height:.35pt;z-index:-25140633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273" style="position:absolute;left:0;text-align:left;margin-left:61.25pt;margin-top:429.3pt;width:.35pt;height:.35pt;z-index:-25140531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13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Discussion of the assimilation of Puerto Ricans in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United States has focused on two different factors: social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standing and the loss of national culture, depending on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whether the commentator is North American or Puerto Rican.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Many North American social scientists consider Puerto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Ricans as the most recent in a long line of ethnic entrants to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occupy the lowest rung on the social ladder. Such a ―socio-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demographic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approach tends to regard assimilation as a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benign process. In contrast, the ―colonialist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approach of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island-based writers tends to view assimilation as the forced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loss of national culture in an unequal contest with imposed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foreign values. There is, of course, a strong tradition of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cultural accommodation among other Puerto Rican thinkers,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like Eugenio Fernandez Mendez. But the Puerto Rican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intellectuals who have written most about the assimilation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process in the United States all advance cultural nationalist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views, advocating the preservation of minority cultural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distinctions and rejecting what they see as the subjugation of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7. It can be inferred from the passage that a writer such as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Eugenio Fernandez Mendez would most likely agree with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which of the following statements concerning members of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minority ethnic groups?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8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It is necessary for the members of such groups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88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to adapt to the culture of the majority.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8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The members of such groups generally encounter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88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 culture that is static and undifferentiated.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8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Social mobility is the most important feature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88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the experience of members of such groups.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Social scientists should emphasize the cultural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and political aspects of the experience of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members of such groups.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The assimilation of members of such groups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requires the forced abandonment of their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authentic national roots.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8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8. In the context in which it appears, "subjugation" in the</w:t>
      </w: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colonial nationalities.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(162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8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48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t>116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last sentence most nearly means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accommodation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subjection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C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assimilation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D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incorporation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4450" w:space="10"/>
            <w:col w:w="1350" w:space="10"/>
            <w:col w:w="330" w:space="10"/>
            <w:col w:w="5740"/>
          </w:cols>
          <w:noEndnote/>
        </w:sectPr>
      </w:pPr>
      <w:r>
        <w:rPr>
          <w:rFonts w:ascii="??" w:hAnsi="??" w:cs="??"/>
          <w:color w:val="000000"/>
          <w:kern w:val="0"/>
          <w:sz w:val="20"/>
          <w:szCs w:val="20"/>
        </w:rPr>
        <w:t>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defeatism</w:t>
      </w:r>
      <w:r>
        <w:rPr>
          <w:noProof/>
        </w:rPr>
        <w:pict>
          <v:line id="_x0000_s1274" style="position:absolute;z-index:-251404288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936"/>
        <w:jc w:val="left"/>
        <w:rPr>
          <w:rFonts w:ascii="Times New Roman" w:hAnsi="Times New Roman"/>
          <w:color w:val="000000"/>
          <w:w w:val="96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6"/>
          <w:kern w:val="0"/>
          <w:sz w:val="20"/>
          <w:szCs w:val="20"/>
        </w:rPr>
        <w:t>9. When cut, the synthetic material fiberglass, like asbestos,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releases microscopic fibers into the air. It is known that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people who inhale asbestos, fibers suffer impairment of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lung functions. A study of 300 factory workers who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regularly cut fiberglass showed that their lung capacity is,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on average, only 90 percent of that of a comparable group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people who do not cut fiberglass.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7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29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29"/>
          <w:kern w:val="0"/>
          <w:sz w:val="18"/>
          <w:szCs w:val="18"/>
        </w:rPr>
        <w:t>117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29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5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statements above, if true, most strongly support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which of the following hypotheses?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People who work with fiberglass are likely also 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3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work with asbestos.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Fiberglass fibers impair lung function in people who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3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inhale them.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Fiberglass releases as many fibers into the air when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3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cut as does asbestos.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Coarse fibers do not impair lung function in people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3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who inhale them.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If uncut, fiberglass poses no health risk to people who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338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3" w:space="720" w:equalWidth="0">
            <w:col w:w="5810" w:space="10"/>
            <w:col w:w="270" w:space="10"/>
            <w:col w:w="580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work with it.</w:t>
      </w:r>
      <w:r>
        <w:rPr>
          <w:noProof/>
        </w:rPr>
        <w:pict>
          <v:line id="_x0000_s1275" style="position:absolute;left:0;text-align:left;z-index:-251403264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3" w:lineRule="exact"/>
        <w:ind w:left="113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Simone de Beauvoir‘s work greatly influenced Betty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Friedan‘s----indeed, made it possible. Why, then, was it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Friedan who became the prophet of women‘s emancipation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 the United States? Political conditions, as well as a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certain anti-intellectual bias, prepared Americans and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American media to better receive Friedan‘s deradicalized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and highly pragmatic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The Feminine Mystique</w:t>
      </w:r>
      <w:r>
        <w:rPr>
          <w:rFonts w:ascii="Times New Roman" w:hAnsi="Times New Roman"/>
          <w:color w:val="000000"/>
          <w:kern w:val="0"/>
          <w:sz w:val="20"/>
          <w:szCs w:val="20"/>
        </w:rPr>
        <w:t>, published in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1963, than Beauvoir‘s theoretical reading of women‘s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situation in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The Second Sex.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In 1963 when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The Second Sex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first appeared in translation in the United States,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country had entered the silent, fearful fortress of the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anticommunist McCarthy years (1950-1954), and Beauvoir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was suspected of Marxist sympathies. Even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The Nation</w:t>
      </w:r>
      <w:r>
        <w:rPr>
          <w:rFonts w:ascii="Times New Roman" w:hAnsi="Times New Roman"/>
          <w:color w:val="000000"/>
          <w:kern w:val="0"/>
          <w:sz w:val="20"/>
          <w:szCs w:val="20"/>
        </w:rPr>
        <w:t>, a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generally liberal magazine, warned its readers against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69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For the following question, consider each of the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choices separately and select all that apply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10. It can be inferred from the passage that which of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following is a factor in the explanation of why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The Feminine Mystique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was received more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positively in the United States than was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Second Sex</w:t>
      </w:r>
      <w:r>
        <w:rPr>
          <w:rFonts w:ascii="Times New Roman" w:hAnsi="Times New Roman"/>
          <w:color w:val="000000"/>
          <w:kern w:val="0"/>
          <w:sz w:val="20"/>
          <w:szCs w:val="20"/>
        </w:rPr>
        <w:t>?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val="single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By 1963 political conditions in the United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2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States had changed.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val="single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Friedan‘s approach to the issue of women‘s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42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emancipation was less radical than Beauvoir‘s.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val="single"/>
        </w:rPr>
        <w:t>C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Readers did not recognize the powerful influence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Beauvoir‘s book on Friedan‘s ideas.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―certain political leanings</w:t>
      </w:r>
      <w:r>
        <w:rPr>
          <w:rFonts w:ascii="宋体" w:hAnsi="宋体" w:cs="宋体" w:hint="eastAsia"/>
          <w:color w:val="000000"/>
          <w:w w:val="89"/>
          <w:kern w:val="0"/>
          <w:sz w:val="20"/>
          <w:szCs w:val="20"/>
        </w:rPr>
        <w:t>‖</w:t>
      </w: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 xml:space="preserve"> of the author.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(120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kern w:val="0"/>
          <w:sz w:val="18"/>
          <w:szCs w:val="18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4370" w:space="10"/>
            <w:col w:w="1430" w:space="10"/>
            <w:col w:w="6080"/>
          </w:cols>
          <w:noEndnote/>
        </w:sectPr>
      </w:pPr>
      <w:r>
        <w:rPr>
          <w:rFonts w:ascii="Times New Roman" w:hAnsi="Times New Roman"/>
          <w:color w:val="000000"/>
          <w:kern w:val="0"/>
          <w:sz w:val="18"/>
          <w:szCs w:val="18"/>
        </w:rPr>
        <w:t>118</w:t>
      </w:r>
      <w:r>
        <w:rPr>
          <w:noProof/>
        </w:rPr>
        <w:pict>
          <v:line id="_x0000_s1276" style="position:absolute;z-index:-251402240;mso-position-horizontal-relative:page;mso-position-vertical-relative:page" from="52.6pt,54.4pt" to="543.2pt,54.4pt" strokeweight="1pt">
            <w10:wrap anchorx="page" anchory="page"/>
          </v:line>
        </w:pict>
      </w:r>
      <w:r>
        <w:rPr>
          <w:noProof/>
        </w:rPr>
        <w:pict>
          <v:shape id="_x0000_s1277" style="position:absolute;margin-left:308.35pt;margin-top:245.25pt;width:.35pt;height:.35pt;z-index:-25140121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278" style="position:absolute;margin-left:308.35pt;margin-top:245.25pt;width:.35pt;height:.35pt;z-index:-25140019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279" style="position:absolute;z-index:-251399168;mso-position-horizontal-relative:page;mso-position-vertical-relative:page" from="308.7pt,245.45pt" to="314.85pt,245.45pt" strokeweight="0">
            <w10:wrap anchorx="page" anchory="page"/>
          </v:line>
        </w:pict>
      </w:r>
      <w:r>
        <w:rPr>
          <w:noProof/>
        </w:rPr>
        <w:pict>
          <v:shape id="_x0000_s1280" style="position:absolute;margin-left:314.85pt;margin-top:245.25pt;width:.35pt;height:.35pt;z-index:-251398144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281" style="position:absolute;margin-left:314.85pt;margin-top:245.25pt;width:.35pt;height:.35pt;z-index:-25139712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282" style="position:absolute;z-index:-251396096;mso-position-horizontal-relative:page;mso-position-vertical-relative:page" from="308.55pt,245.6pt" to="308.55pt,257.9pt" strokeweight="0">
            <w10:wrap anchorx="page" anchory="page"/>
          </v:line>
        </w:pict>
      </w:r>
      <w:r>
        <w:rPr>
          <w:noProof/>
        </w:rPr>
        <w:pict>
          <v:line id="_x0000_s1283" style="position:absolute;z-index:-251395072;mso-position-horizontal-relative:page;mso-position-vertical-relative:page" from="315pt,245.6pt" to="315pt,257.9pt" strokeweight="0">
            <w10:wrap anchorx="page" anchory="page"/>
          </v:line>
        </w:pict>
      </w:r>
      <w:r>
        <w:rPr>
          <w:noProof/>
        </w:rPr>
        <w:pict>
          <v:shape id="_x0000_s1284" style="position:absolute;margin-left:308.35pt;margin-top:257.9pt;width:.35pt;height:.35pt;z-index:-25139404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285" style="position:absolute;margin-left:308.35pt;margin-top:257.9pt;width:.35pt;height:.35pt;z-index:-251393024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286" style="position:absolute;margin-left:314.85pt;margin-top:257.9pt;width:.35pt;height:.35pt;z-index:-25139200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287" style="position:absolute;margin-left:314.85pt;margin-top:257.9pt;width:.35pt;height:.35pt;z-index:-25139097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288" style="position:absolute;margin-left:308.35pt;margin-top:276.25pt;width:.35pt;height:.35pt;z-index:-25138995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289" style="position:absolute;margin-left:308.35pt;margin-top:276.25pt;width:.35pt;height:.35pt;z-index:-25138892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290" style="position:absolute;z-index:-251387904;mso-position-horizontal-relative:page;mso-position-vertical-relative:page" from="308.7pt,276.4pt" to="315.55pt,276.4pt" strokeweight="0">
            <w10:wrap anchorx="page" anchory="page"/>
          </v:line>
        </w:pict>
      </w:r>
      <w:r>
        <w:rPr>
          <w:noProof/>
        </w:rPr>
        <w:pict>
          <v:shape id="_x0000_s1291" style="position:absolute;margin-left:315.55pt;margin-top:276.25pt;width:.35pt;height:.35pt;z-index:-25138688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292" style="position:absolute;margin-left:315.55pt;margin-top:276.25pt;width:.35pt;height:.35pt;z-index:-25138585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293" style="position:absolute;z-index:-251384832;mso-position-horizontal-relative:page;mso-position-vertical-relative:page" from="308.55pt,276.6pt" to="308.55pt,288.85pt" strokeweight="0">
            <w10:wrap anchorx="page" anchory="page"/>
          </v:line>
        </w:pict>
      </w:r>
      <w:r>
        <w:rPr>
          <w:noProof/>
        </w:rPr>
        <w:pict>
          <v:line id="_x0000_s1294" style="position:absolute;z-index:-251383808;mso-position-horizontal-relative:page;mso-position-vertical-relative:page" from="315.75pt,276.6pt" to="315.75pt,288.85pt" strokeweight="0">
            <w10:wrap anchorx="page" anchory="page"/>
          </v:line>
        </w:pict>
      </w:r>
      <w:r>
        <w:rPr>
          <w:noProof/>
        </w:rPr>
        <w:pict>
          <v:shape id="_x0000_s1295" style="position:absolute;margin-left:308.35pt;margin-top:288.85pt;width:.35pt;height:.35pt;z-index:-251382784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296" style="position:absolute;margin-left:308.35pt;margin-top:288.85pt;width:.35pt;height:.35pt;z-index:-25138176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297" style="position:absolute;margin-left:315.55pt;margin-top:288.85pt;width:.35pt;height:.35pt;z-index:-25138073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298" style="position:absolute;margin-left:315.55pt;margin-top:288.85pt;width:.35pt;height:.35pt;z-index:-25137971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299" style="position:absolute;margin-left:308.35pt;margin-top:307.6pt;width:.35pt;height:.35pt;z-index:-25137868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300" style="position:absolute;margin-left:308.35pt;margin-top:307.6pt;width:.35pt;height:.35pt;z-index:-251377664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301" style="position:absolute;z-index:-251376640;mso-position-horizontal-relative:page;mso-position-vertical-relative:page" from="308.7pt,307.75pt" to="315.55pt,307.75pt" strokeweight="0">
            <w10:wrap anchorx="page" anchory="page"/>
          </v:line>
        </w:pict>
      </w:r>
      <w:r>
        <w:rPr>
          <w:noProof/>
        </w:rPr>
        <w:pict>
          <v:shape id="_x0000_s1302" style="position:absolute;margin-left:315.55pt;margin-top:307.6pt;width:.35pt;height:.35pt;z-index:-25137561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303" style="position:absolute;margin-left:315.55pt;margin-top:307.6pt;width:.35pt;height:.35pt;z-index:-25137459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304" style="position:absolute;z-index:-251373568;mso-position-horizontal-relative:page;mso-position-vertical-relative:page" from="308.55pt,307.95pt" to="308.55pt,320.2pt" strokeweight="0">
            <w10:wrap anchorx="page" anchory="page"/>
          </v:line>
        </w:pict>
      </w:r>
      <w:r>
        <w:rPr>
          <w:noProof/>
        </w:rPr>
        <w:pict>
          <v:line id="_x0000_s1305" style="position:absolute;z-index:-251372544;mso-position-horizontal-relative:page;mso-position-vertical-relative:page" from="315.75pt,307.95pt" to="315.75pt,320.2pt" strokeweight="0">
            <w10:wrap anchorx="page" anchory="page"/>
          </v:line>
        </w:pict>
      </w:r>
      <w:r>
        <w:rPr>
          <w:noProof/>
        </w:rPr>
        <w:pict>
          <v:shape id="_x0000_s1306" style="position:absolute;margin-left:308.35pt;margin-top:320.2pt;width:.35pt;height:.35pt;z-index:-25137152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307" style="position:absolute;margin-left:308.35pt;margin-top:320.2pt;width:.35pt;height:.35pt;z-index:-25137049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308" style="position:absolute;margin-left:315.55pt;margin-top:320.2pt;width:.35pt;height:.35pt;z-index:-25136947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309" style="position:absolute;margin-left:315.55pt;margin-top:320.2pt;width:.35pt;height:.35pt;z-index:-25136844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1" w:lineRule="exact"/>
        <w:ind w:left="5151"/>
        <w:jc w:val="left"/>
        <w:rPr>
          <w:rFonts w:ascii="Cambria" w:hAnsi="Cambria" w:cs="Cambria"/>
          <w:b/>
          <w:bCs/>
          <w:i/>
          <w:iCs/>
          <w:color w:val="000000"/>
          <w:kern w:val="0"/>
          <w:sz w:val="30"/>
          <w:szCs w:val="30"/>
        </w:rPr>
      </w:pPr>
      <w:r>
        <w:rPr>
          <w:rFonts w:ascii="Cambria" w:hAnsi="Cambria" w:cs="Cambria"/>
          <w:b/>
          <w:bCs/>
          <w:i/>
          <w:iCs/>
          <w:color w:val="000000"/>
          <w:kern w:val="0"/>
          <w:sz w:val="30"/>
          <w:szCs w:val="30"/>
        </w:rPr>
        <w:t>Exercise 21</w:t>
      </w:r>
    </w:p>
    <w:p w:rsidR="00351788" w:rsidRDefault="00351788">
      <w:pPr>
        <w:autoSpaceDE w:val="0"/>
        <w:autoSpaceDN w:val="0"/>
        <w:adjustRightInd w:val="0"/>
        <w:spacing w:line="371" w:lineRule="exact"/>
        <w:ind w:left="5151"/>
        <w:jc w:val="left"/>
        <w:rPr>
          <w:rFonts w:ascii="Cambria" w:hAnsi="Cambria" w:cs="Cambria"/>
          <w:b/>
          <w:bCs/>
          <w:i/>
          <w:iCs/>
          <w:color w:val="000000"/>
          <w:kern w:val="0"/>
          <w:sz w:val="30"/>
          <w:szCs w:val="30"/>
        </w:rPr>
        <w:sectPr w:rsidR="00351788"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5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3" w:lineRule="exact"/>
        <w:ind w:left="12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Nevelson says, ―I have always wanted to show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world that art is everywhere, except that it has to pass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through a creative mind.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Using mostly discarded wooden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objects like packing crates, broken pieces of furniture, and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abandoned architectural ornaments, all of which she has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hoarded for years, she assembles architectural constructions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great beauty and power. Creating very freely with no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sketches, she glues and nails objects together, paints them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black, or more rarely white or gold, and places them in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boxes. These assemblages, walls, even entire environments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create a mysterious, almost awe-inspiring atmosphere.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Although she has denied any symbolic or religious intent in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her works, their three-dimensional grandeur and even their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titles, such as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Sky Cathedral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and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Night Cathedral</w:t>
      </w:r>
      <w:r>
        <w:rPr>
          <w:rFonts w:ascii="Times New Roman" w:hAnsi="Times New Roman"/>
          <w:color w:val="000000"/>
          <w:kern w:val="0"/>
          <w:sz w:val="20"/>
          <w:szCs w:val="20"/>
        </w:rPr>
        <w:t>, suggest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8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1. Which of the following is one way in which Nevel-</w:t>
      </w:r>
    </w:p>
    <w:p w:rsidR="00351788" w:rsidRDefault="00351788">
      <w:pPr>
        <w:autoSpaceDE w:val="0"/>
        <w:autoSpaceDN w:val="0"/>
        <w:adjustRightInd w:val="0"/>
        <w:spacing w:line="287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son‘s art illustrates her theory as it is expressed in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first sentence?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She sculpts in wood rather than in metal or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stone.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She paints her sculptures and frames them in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boxes.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She makes no preliminary sketches but rather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allows the sculpture to develop as she works.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She puts together pieces of ordinary objects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once used for different purposes to make her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sculptures.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She does not deliberately attempt to convey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symbolic or religious meanings through her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such connotations.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(124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06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>119</w:t>
      </w:r>
    </w:p>
    <w:p w:rsidR="00351788" w:rsidRDefault="00351788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4110" w:space="10"/>
            <w:col w:w="1690" w:space="10"/>
            <w:col w:w="1050" w:space="10"/>
            <w:col w:w="5020"/>
          </w:cols>
          <w:noEndnote/>
        </w:sect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sculpture.</w:t>
      </w:r>
      <w:r>
        <w:rPr>
          <w:noProof/>
        </w:rPr>
        <w:pict>
          <v:line id="_x0000_s1310" style="position:absolute;z-index:-251367424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Until recently astronomers have been puzzled by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fate of red giant and supergiant stars. When the core of a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giant star whose mass surpasses 1.4 times the present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mass of our Sun (M</w:t>
      </w:r>
      <w:r>
        <w:rPr>
          <w:rFonts w:ascii="宋体" w:hAnsi="宋体" w:cs="宋体" w:hint="eastAsia"/>
          <w:color w:val="000000"/>
          <w:kern w:val="0"/>
          <w:sz w:val="10"/>
          <w:szCs w:val="10"/>
        </w:rPr>
        <w:t>⊙</w:t>
      </w:r>
      <w:r>
        <w:rPr>
          <w:rFonts w:ascii="Times New Roman" w:hAnsi="Times New Roman"/>
          <w:color w:val="000000"/>
          <w:kern w:val="0"/>
          <w:sz w:val="20"/>
          <w:szCs w:val="20"/>
        </w:rPr>
        <w:t>) exhausts its nuclear fuel, it is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w w:val="97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>unable to support its own weight and collapses into a tiny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w w:val="97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>neutron star. The gravitational energy released during this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implosion of the core blows off the remainder of the star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 a gigantic explosion, or a supernova.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Since around 50 percent of all stars are believed to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begin their lives with masses greater than 1.4M</w:t>
      </w:r>
      <w:r>
        <w:rPr>
          <w:rFonts w:ascii="宋体" w:hAnsi="宋体" w:cs="宋体" w:hint="eastAsia"/>
          <w:color w:val="000000"/>
          <w:kern w:val="0"/>
          <w:sz w:val="10"/>
          <w:szCs w:val="10"/>
        </w:rPr>
        <w:t>⊙</w:t>
      </w:r>
      <w:r>
        <w:rPr>
          <w:rFonts w:ascii="Times New Roman" w:hAnsi="Times New Roman"/>
          <w:color w:val="000000"/>
          <w:kern w:val="0"/>
          <w:sz w:val="20"/>
          <w:szCs w:val="20"/>
        </w:rPr>
        <w:t>, we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might expect that one out of every two stars would die as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w w:val="96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6"/>
          <w:kern w:val="0"/>
          <w:sz w:val="20"/>
          <w:szCs w:val="20"/>
        </w:rPr>
        <w:t>a supernova. But in fact, only one star in thirty dies such a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violent death. The rest expire much more peacefully as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planetary nebulas. Apparently most massive stars manage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to lose sufficient material that their masses drop below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critical value of 1.4 M</w:t>
      </w:r>
      <w:r>
        <w:rPr>
          <w:rFonts w:ascii="宋体" w:hAnsi="宋体" w:cs="宋体" w:hint="eastAsia"/>
          <w:color w:val="000000"/>
          <w:kern w:val="0"/>
          <w:sz w:val="10"/>
          <w:szCs w:val="10"/>
        </w:rPr>
        <w:t>⊙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before they exhaust their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nuclear fuel. Evidence supporting this view comes from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w w:val="97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>observations of IRC+10216, a pulsating giant star located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w w:val="97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>700 light-years away from Earth. A huge rate of mass loss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(1 M</w:t>
      </w:r>
      <w:r>
        <w:rPr>
          <w:rFonts w:ascii="宋体" w:hAnsi="宋体" w:cs="宋体" w:hint="eastAsia"/>
          <w:color w:val="000000"/>
          <w:kern w:val="0"/>
          <w:sz w:val="10"/>
          <w:szCs w:val="10"/>
        </w:rPr>
        <w:t>⊙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every 10,000 years) has been deduced from</w:t>
      </w:r>
    </w:p>
    <w:p w:rsidR="00351788" w:rsidRDefault="00351788">
      <w:pPr>
        <w:autoSpaceDE w:val="0"/>
        <w:autoSpaceDN w:val="0"/>
        <w:adjustRightInd w:val="0"/>
        <w:spacing w:line="322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infrared observations of ammonia (NH</w:t>
      </w:r>
      <w:r>
        <w:rPr>
          <w:rFonts w:ascii="Times New Roman" w:hAnsi="Times New Roman"/>
          <w:color w:val="000000"/>
          <w:kern w:val="0"/>
          <w:sz w:val="12"/>
          <w:szCs w:val="12"/>
        </w:rPr>
        <w:t>3)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molecules</w:t>
      </w:r>
    </w:p>
    <w:p w:rsidR="00351788" w:rsidRDefault="00351788">
      <w:pPr>
        <w:autoSpaceDE w:val="0"/>
        <w:autoSpaceDN w:val="0"/>
        <w:adjustRightInd w:val="0"/>
        <w:spacing w:line="303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located in the circumstellar cloud around IRC+10216.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Recent microwave observations of carbon monoxide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(CO) molecules indicate a similar rate of mass loss and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demonstrate that the escaping material extends outward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from the star for a distance of at least one light-year.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Because we know the size of the cloud around</w:t>
      </w:r>
    </w:p>
    <w:p w:rsidR="00351788" w:rsidRDefault="00351788">
      <w:pPr>
        <w:autoSpaceDE w:val="0"/>
        <w:autoSpaceDN w:val="0"/>
        <w:adjustRightInd w:val="0"/>
        <w:spacing w:line="330" w:lineRule="exact"/>
        <w:ind w:left="1080"/>
        <w:jc w:val="left"/>
        <w:rPr>
          <w:rFonts w:ascii="Times New Roman" w:hAnsi="Times New Roman"/>
          <w:color w:val="000000"/>
          <w:w w:val="97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>IRC+10216 and can use our observations of either NH</w:t>
      </w:r>
      <w:r>
        <w:rPr>
          <w:rFonts w:ascii="Times New Roman" w:hAnsi="Times New Roman"/>
          <w:color w:val="000000"/>
          <w:w w:val="97"/>
          <w:kern w:val="0"/>
          <w:sz w:val="12"/>
          <w:szCs w:val="12"/>
        </w:rPr>
        <w:t>3</w:t>
      </w: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 xml:space="preserve"> or</w:t>
      </w:r>
    </w:p>
    <w:p w:rsidR="00351788" w:rsidRDefault="00351788">
      <w:pPr>
        <w:autoSpaceDE w:val="0"/>
        <w:autoSpaceDN w:val="0"/>
        <w:adjustRightInd w:val="0"/>
        <w:spacing w:line="29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 to measure the outflow velocity, we can calculate an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age for the circumstellar cloud. IRC+10216 has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apparently expelled, in the form of molecules and dust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grains, a mass equal to that of our entire Sun within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past ten thousand years. This implies that some stars can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shed huge amounts of matter very quickly and thus may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never expire as supernovas. Theoretical models as well as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statistics on supernovas and planetary nebulas suggest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??" w:hAnsi="??" w:cs="??"/>
          <w:color w:val="000000"/>
          <w:w w:val="99"/>
          <w:kern w:val="0"/>
          <w:sz w:val="10"/>
          <w:szCs w:val="1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that stars that begin their lives with masses around 6 M</w:t>
      </w:r>
      <w:r>
        <w:rPr>
          <w:rFonts w:ascii="宋体" w:hAnsi="宋体" w:cs="宋体" w:hint="eastAsia"/>
          <w:color w:val="000000"/>
          <w:w w:val="99"/>
          <w:kern w:val="0"/>
          <w:sz w:val="10"/>
          <w:szCs w:val="10"/>
        </w:rPr>
        <w:t>⊙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shed sufficient material to drop below the critical value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1.4M</w:t>
      </w:r>
      <w:r>
        <w:rPr>
          <w:rFonts w:ascii="宋体" w:hAnsi="宋体" w:cs="宋体" w:hint="eastAsia"/>
          <w:color w:val="000000"/>
          <w:w w:val="89"/>
          <w:kern w:val="0"/>
          <w:sz w:val="10"/>
          <w:szCs w:val="10"/>
        </w:rPr>
        <w:t>⊙</w:t>
      </w: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. IRC+10216, for example, should do this in a mere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50,000 years from its birth, only an instant in the life of a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star.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But what place does IRC+10216 have in stellar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7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48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t>120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evolution? Astronomers suggest that stars like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IRC+10216 are actually ―protoplanetary nebulas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–old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giant stars whose dense cores have almost but not quite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rid themselves of the fluffy envelopes of gas around them.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Once the star has lost the entire envelope, its exposed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core becomes the central star of the planetary nebula and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heats and ionizes the last vestiges of the envelope as it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flows away into space. This configuration is a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full-fledged planetary nebula, long familiar to optical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astronomers.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9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2. The primary purpose of the passage is to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offer a method of calculating the age of circum-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80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stellar clouds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describe the conditions that result in a star‘s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expiring as a supernova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discuss new evidence concerning the composition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planetary nebulas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explain why fewer stars than predicted expire as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supernovas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survey conflicting theories concerning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composition of circumstellar clouds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3. The view mentioned in the middle of the second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1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paragraph serves 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reconcile seemingly contradictory facts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undermine a previously held theory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take into account data previously held to be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2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insignificant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resolve a controversy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3" w:space="720" w:equalWidth="0">
            <w:col w:w="5810" w:space="10"/>
            <w:col w:w="33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question new methods of gathering data</w:t>
      </w:r>
      <w:r>
        <w:rPr>
          <w:noProof/>
        </w:rPr>
        <w:pict>
          <v:line id="_x0000_s1311" style="position:absolute;left:0;text-align:left;z-index:-251366400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4. It can be inferred from the passage that the author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assumes which of the following in the discussion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rate at which IRC+10216 loses mass?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The circumstellar cloud surrounding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78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IRC+10216 consists only of CO</w:t>
      </w:r>
    </w:p>
    <w:p w:rsidR="00351788" w:rsidRDefault="00351788">
      <w:pPr>
        <w:autoSpaceDE w:val="0"/>
        <w:autoSpaceDN w:val="0"/>
        <w:adjustRightInd w:val="0"/>
        <w:spacing w:line="322" w:lineRule="exact"/>
        <w:ind w:left="178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and NH</w:t>
      </w:r>
      <w:r>
        <w:rPr>
          <w:rFonts w:ascii="Times New Roman" w:hAnsi="Times New Roman"/>
          <w:color w:val="000000"/>
          <w:kern w:val="0"/>
          <w:sz w:val="12"/>
          <w:szCs w:val="12"/>
        </w:rPr>
        <w:t>3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molecules.</w:t>
      </w:r>
    </w:p>
    <w:p w:rsidR="00351788" w:rsidRDefault="00351788">
      <w:pPr>
        <w:autoSpaceDE w:val="0"/>
        <w:autoSpaceDN w:val="0"/>
        <w:adjustRightInd w:val="0"/>
        <w:spacing w:line="297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The circumstellar cloud surrounding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8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IRC+10216 consists of material expelled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8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from that star.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The age of a star is equal to that of its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8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circumstellar cloud.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The rate at which IRC+10216 loses mass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81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varies significantly from year to year.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Stars with a mass greater than 6 M</w:t>
      </w:r>
      <w:r>
        <w:rPr>
          <w:rFonts w:ascii="宋体" w:hAnsi="宋体" w:cs="宋体" w:hint="eastAsia"/>
          <w:color w:val="000000"/>
          <w:kern w:val="0"/>
          <w:sz w:val="10"/>
          <w:szCs w:val="10"/>
        </w:rPr>
        <w:t>⊙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lose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8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mass at a rate faster than stars with a mass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8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less than 6 M</w:t>
      </w:r>
      <w:r>
        <w:rPr>
          <w:rFonts w:ascii="宋体" w:hAnsi="宋体" w:cs="宋体" w:hint="eastAsia"/>
          <w:color w:val="000000"/>
          <w:kern w:val="0"/>
          <w:sz w:val="10"/>
          <w:szCs w:val="10"/>
        </w:rPr>
        <w:t>⊙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do.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7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48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t>121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5. According to information provided by the passage,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which of the following stars would astronomers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most likely describe as a planetary nebula?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1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A star that began its life with a mass of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2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5.5 M</w:t>
      </w:r>
      <w:r>
        <w:rPr>
          <w:rFonts w:ascii="宋体" w:hAnsi="宋体" w:cs="宋体" w:hint="eastAsia"/>
          <w:color w:val="000000"/>
          <w:kern w:val="0"/>
          <w:sz w:val="10"/>
          <w:szCs w:val="10"/>
        </w:rPr>
        <w:t>⊙</w:t>
      </w:r>
      <w:r>
        <w:rPr>
          <w:rFonts w:ascii="Times New Roman" w:hAnsi="Times New Roman"/>
          <w:color w:val="000000"/>
          <w:kern w:val="0"/>
          <w:sz w:val="20"/>
          <w:szCs w:val="20"/>
        </w:rPr>
        <w:t>, has exhausted its nuclear fuel, and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has a core that is visible to astronomers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1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A star that began its life with a mass of 6 M</w:t>
      </w:r>
      <w:r>
        <w:rPr>
          <w:rFonts w:ascii="宋体" w:hAnsi="宋体" w:cs="宋体" w:hint="eastAsia"/>
          <w:color w:val="000000"/>
          <w:kern w:val="0"/>
          <w:sz w:val="10"/>
          <w:szCs w:val="10"/>
        </w:rPr>
        <w:t>⊙</w:t>
      </w:r>
      <w:r>
        <w:rPr>
          <w:rFonts w:ascii="Times New Roman" w:hAnsi="Times New Roman"/>
          <w:color w:val="000000"/>
          <w:kern w:val="0"/>
          <w:sz w:val="20"/>
          <w:szCs w:val="20"/>
        </w:rPr>
        <w:t>,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2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lost mass at a rate of 1 M</w:t>
      </w:r>
      <w:r>
        <w:rPr>
          <w:rFonts w:ascii="宋体" w:hAnsi="宋体" w:cs="宋体" w:hint="eastAsia"/>
          <w:color w:val="000000"/>
          <w:kern w:val="0"/>
          <w:sz w:val="10"/>
          <w:szCs w:val="10"/>
        </w:rPr>
        <w:t>⊙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per 10,000 years,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and exhausted its nuclear fuel in 40,000 years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A star that has exhausted its nuclear fuel, has a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mass of 1.2 M</w:t>
      </w:r>
      <w:r>
        <w:rPr>
          <w:rFonts w:ascii="宋体" w:hAnsi="宋体" w:cs="宋体" w:hint="eastAsia"/>
          <w:color w:val="000000"/>
          <w:kern w:val="0"/>
          <w:sz w:val="10"/>
          <w:szCs w:val="10"/>
        </w:rPr>
        <w:t>⊙</w:t>
      </w:r>
      <w:r>
        <w:rPr>
          <w:rFonts w:ascii="Times New Roman" w:hAnsi="Times New Roman"/>
          <w:color w:val="000000"/>
          <w:kern w:val="0"/>
          <w:sz w:val="20"/>
          <w:szCs w:val="20"/>
        </w:rPr>
        <w:t>, and is surrounded by a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circumstellar cloud that obscures its core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from view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A star that began its life with a mass greater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than 6 M</w:t>
      </w:r>
      <w:r>
        <w:rPr>
          <w:rFonts w:ascii="宋体" w:hAnsi="宋体" w:cs="宋体" w:hint="eastAsia"/>
          <w:color w:val="000000"/>
          <w:kern w:val="0"/>
          <w:sz w:val="10"/>
          <w:szCs w:val="10"/>
        </w:rPr>
        <w:t>⊙</w:t>
      </w:r>
      <w:r>
        <w:rPr>
          <w:rFonts w:ascii="Times New Roman" w:hAnsi="Times New Roman"/>
          <w:color w:val="000000"/>
          <w:kern w:val="0"/>
          <w:sz w:val="20"/>
          <w:szCs w:val="20"/>
        </w:rPr>
        <w:t>, has just recently exhausted its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nuclear fuel, and is in the process of releasing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massive amounts of gravitational energy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A star that began its life with a mass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5.5 M</w:t>
      </w:r>
      <w:r>
        <w:rPr>
          <w:rFonts w:ascii="宋体" w:hAnsi="宋体" w:cs="宋体" w:hint="eastAsia"/>
          <w:color w:val="000000"/>
          <w:kern w:val="0"/>
          <w:sz w:val="10"/>
          <w:szCs w:val="10"/>
        </w:rPr>
        <w:t>⊙</w:t>
      </w:r>
      <w:r>
        <w:rPr>
          <w:rFonts w:ascii="Times New Roman" w:hAnsi="Times New Roman"/>
          <w:color w:val="000000"/>
          <w:kern w:val="0"/>
          <w:sz w:val="20"/>
          <w:szCs w:val="20"/>
        </w:rPr>
        <w:t>, has yet to exhaust its nuclear fuel,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and exhibits a rate of mass loss similar to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3" w:space="720" w:equalWidth="0">
            <w:col w:w="5810" w:space="10"/>
            <w:col w:w="33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that of IRC+10216</w:t>
      </w:r>
      <w:r>
        <w:rPr>
          <w:noProof/>
        </w:rPr>
        <w:pict>
          <v:line id="_x0000_s1312" style="position:absolute;left:0;text-align:left;z-index:-251365376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3" w:lineRule="exact"/>
        <w:ind w:left="128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―Popular art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has a number of meanings, impossible to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define with any precision, which range from folklore 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junk. The poles are clear enough, but the middle tends 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blur. The Hollywood Western of the 1930‘s, for example,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has elements of folklore, but is closer to junk than to high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art or folk art. There can be great trash, just as there is bad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high art. The musicals of George Gershwin are great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popular art, never aspiring to high art. Schubert and Brahms,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however, used elements of popular music—folk themes—in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works clearly intended as high art. The case of Verdi is a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different one: he took a popular genre—bourgeois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melodrama set to music (an accurate definition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nineteenth-century opera)—and, without altering its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fundamental nature, transmuted it into high art. (133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8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ind w:left="5821"/>
        <w:jc w:val="left"/>
        <w:rPr>
          <w:rFonts w:ascii="Times New Roman" w:hAnsi="Times New Roman"/>
          <w:color w:val="000000"/>
          <w:w w:val="48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t>122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6. The author refers to Schubert and Brahms in order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to suggest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that their achievements are no less substantial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than those of Verdi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that their works are examples of great trash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the extent to which Schubert and Brahms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influenced the later compositions of Verdi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a contrast between the conventions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nineteenth-century opera and those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other musical forms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that popular music could be employed in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compositions intended as high art</w:t>
      </w:r>
      <w:r>
        <w:rPr>
          <w:noProof/>
        </w:rPr>
        <w:pict>
          <v:line id="_x0000_s1313" style="position:absolute;left:0;text-align:left;z-index:-251364352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9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color w:val="000000"/>
          <w:w w:val="97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>7. On turning 65 years old, everyone living in the town of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41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Malton becomes eligible to receive a card that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419"/>
        <w:jc w:val="left"/>
        <w:rPr>
          <w:rFonts w:ascii="Times New Roman" w:hAnsi="Times New Roman"/>
          <w:color w:val="000000"/>
          <w:w w:val="97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>guarantees discounts on most goods and services sold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41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 the town. Census records for 1990 show that 2,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419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450 inhabitants of Malton turned 64 in that year. Yet .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41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 1991 over 3,000 people applied for and properly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41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received discount cards. So clearly some of Malton's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41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population growth between 1990 and 1992 must be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41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attributable to migration into the city by people in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141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their mid -60's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7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48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t>123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7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Which of the following is an assumption on which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3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argument depends?</w:t>
      </w:r>
    </w:p>
    <w:p w:rsidR="00351788" w:rsidRDefault="00351788">
      <w:pPr>
        <w:autoSpaceDE w:val="0"/>
        <w:autoSpaceDN w:val="0"/>
        <w:adjustRightInd w:val="0"/>
        <w:spacing w:line="258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33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The town of Malton has no complete census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7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records for 1991.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3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The overall size of the population of Malton grew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67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by over 500 during 1990.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3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Fewer people applied for and received discount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7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cards in 1991 than did so in 1992.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33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Among the people 65 years old or older who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7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moved into Malton in 1991. there was no one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7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who did not apply for a discount card 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3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In general. people who applied for and received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7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discount cards in 1991 first became eligible to do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77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3" w:space="720" w:equalWidth="0">
            <w:col w:w="5810" w:space="10"/>
            <w:col w:w="33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so in that year</w:t>
      </w:r>
      <w:r>
        <w:rPr>
          <w:noProof/>
        </w:rPr>
        <w:pict>
          <v:line id="_x0000_s1314" style="position:absolute;left:0;text-align:left;z-index:-251363328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68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One of the questions of interest in the study of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26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evolution of spiders is whether the weaving of orb webs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6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evolved only once or several times. About half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26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35,000 known kinds of spiders make webs; a third of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26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web weavers make orb webs. Since most orb weavers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6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belong either to the Araneidae or the Uloboridae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26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families, the origin of the orb web can be determined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26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only by ascertaining whether the families are related.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68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Recent taxonomic analysis of individuals from both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6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families indicates that the families evolved from different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26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ancestors, thereby contradicting Wiehle‘s theory. This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6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theory postulates that the families must be related, based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6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on the assumption that complex behavior, such as web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26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building, could evolve only once. According to Kullman,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6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web structure is the only characteristic that suggests a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6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relationship between families. The families differ in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26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appearance, structure of body hair, and arrangement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26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eyes. Only Uloborids lack venom glands. Further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6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identification and study of characteristic features will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26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undoubtedly answer the question of the evolution of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For the following question, consider each of the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choices separately and select all that apply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9. According to the passage, members of the Araneidae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family can be distinguished from members of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Uloboridae family by all of the following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8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val="single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the presence of venom glands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val="single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the structure of their body hair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val="single"/>
        </w:rPr>
        <w:t>C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the arrangement of their eyes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10. Which of the following statements, if true, most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weakens Wiehle‘s theory that complex behavior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could evolve only once?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Horses, introduced to the New World by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Spaniards, thrived under diverse climatic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conditions.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Plants of the Palmaceae family, descendants of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 common ancestor, evolved unique seed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forms even though the plants occupy similar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habitats throughout the world.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0" w:lineRule="exact"/>
        <w:ind w:left="126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orb web.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(172 words)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(C) All mammals are descended from a small,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2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rodentlike animal whose physical characteris-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52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tics in some form are found in all its descen-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526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4250" w:space="10"/>
            <w:col w:w="2090" w:space="10"/>
            <w:col w:w="55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8. The primary purpose of the passage is to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settle the question of whether orb webs evolved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78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once or more than once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describe scientific speculation concerning an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78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issue related to the evolution of orb webs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analyze the differences between the character-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78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istic features of spiders in the Araneidae and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78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Uloboridae families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question the methods used by earlier investiga-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78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tors of the habits of spiders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demonstrate that Araneidae spiders are not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8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related to Uloboridae spiders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>124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2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dants.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Plants in the Cactaceae and Euphorbiaceae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52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families, although they often look alike and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2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have developed similar mechanisms to meet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2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rigors of the desert, evolved indepen-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52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dently.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The Cuban anole, which was recently intro-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duced in the Florida wilds, is quickly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52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replacing the native Florida chameleon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26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5810" w:space="10"/>
            <w:col w:w="530" w:space="10"/>
            <w:col w:w="55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because the anole has no competitors.</w:t>
      </w:r>
      <w:r>
        <w:rPr>
          <w:noProof/>
        </w:rPr>
        <w:pict>
          <v:line id="_x0000_s1315" style="position:absolute;left:0;text-align:left;z-index:-251362304;mso-position-horizontal-relative:page;mso-position-vertical-relative:page" from="52.6pt,54.4pt" to="543.2pt,54.4pt" strokeweight="1pt">
            <w10:wrap anchorx="page" anchory="page"/>
          </v:line>
        </w:pict>
      </w:r>
      <w:r>
        <w:rPr>
          <w:noProof/>
        </w:rPr>
        <w:pict>
          <v:shape id="_x0000_s1316" style="position:absolute;left:0;text-align:left;margin-left:308.35pt;margin-top:182.6pt;width:.35pt;height:.35pt;z-index:-25136128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317" style="position:absolute;left:0;text-align:left;margin-left:308.35pt;margin-top:182.6pt;width:.35pt;height:.35pt;z-index:-25136025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318" style="position:absolute;left:0;text-align:left;z-index:-251359232;mso-position-horizontal-relative:page;mso-position-vertical-relative:page" from="308.7pt,182.75pt" to="314.85pt,182.75pt" strokeweight="0">
            <w10:wrap anchorx="page" anchory="page"/>
          </v:line>
        </w:pict>
      </w:r>
      <w:r>
        <w:rPr>
          <w:noProof/>
        </w:rPr>
        <w:pict>
          <v:shape id="_x0000_s1319" style="position:absolute;left:0;text-align:left;margin-left:314.85pt;margin-top:182.6pt;width:.35pt;height:.35pt;z-index:-25135820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320" style="position:absolute;left:0;text-align:left;margin-left:314.85pt;margin-top:182.6pt;width:.35pt;height:.35pt;z-index:-251357184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321" style="position:absolute;left:0;text-align:left;z-index:-251356160;mso-position-horizontal-relative:page;mso-position-vertical-relative:page" from="308.55pt,182.95pt" to="308.55pt,195.2pt" strokeweight="0">
            <w10:wrap anchorx="page" anchory="page"/>
          </v:line>
        </w:pict>
      </w:r>
      <w:r>
        <w:rPr>
          <w:noProof/>
        </w:rPr>
        <w:pict>
          <v:line id="_x0000_s1322" style="position:absolute;left:0;text-align:left;z-index:-251355136;mso-position-horizontal-relative:page;mso-position-vertical-relative:page" from="315pt,182.95pt" to="315pt,195.2pt" strokeweight="0">
            <w10:wrap anchorx="page" anchory="page"/>
          </v:line>
        </w:pict>
      </w:r>
      <w:r>
        <w:rPr>
          <w:noProof/>
        </w:rPr>
        <w:pict>
          <v:shape id="_x0000_s1323" style="position:absolute;left:0;text-align:left;margin-left:308.35pt;margin-top:195.2pt;width:.35pt;height:.4pt;z-index:-251354112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324" style="position:absolute;left:0;text-align:left;margin-left:308.35pt;margin-top:195.2pt;width:.35pt;height:.4pt;z-index:-251353088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325" style="position:absolute;left:0;text-align:left;margin-left:314.85pt;margin-top:195.2pt;width:.35pt;height:.4pt;z-index:-251352064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326" style="position:absolute;left:0;text-align:left;margin-left:314.85pt;margin-top:195.2pt;width:.35pt;height:.4pt;z-index:-251351040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327" style="position:absolute;left:0;text-align:left;margin-left:308.35pt;margin-top:198.45pt;width:.35pt;height:.35pt;z-index:-25135001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328" style="position:absolute;left:0;text-align:left;margin-left:308.35pt;margin-top:198.45pt;width:.35pt;height:.35pt;z-index:-25134899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329" style="position:absolute;left:0;text-align:left;z-index:-251347968;mso-position-horizontal-relative:page;mso-position-vertical-relative:page" from="308.7pt,198.65pt" to="315.55pt,198.65pt" strokeweight="0">
            <w10:wrap anchorx="page" anchory="page"/>
          </v:line>
        </w:pict>
      </w:r>
      <w:r>
        <w:rPr>
          <w:noProof/>
        </w:rPr>
        <w:pict>
          <v:shape id="_x0000_s1330" style="position:absolute;left:0;text-align:left;margin-left:315.55pt;margin-top:198.45pt;width:.35pt;height:.35pt;z-index:-251346944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331" style="position:absolute;left:0;text-align:left;margin-left:315.55pt;margin-top:198.45pt;width:.35pt;height:.35pt;z-index:-25134592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332" style="position:absolute;left:0;text-align:left;z-index:-251344896;mso-position-horizontal-relative:page;mso-position-vertical-relative:page" from="308.55pt,198.8pt" to="308.55pt,211.05pt" strokeweight="0">
            <w10:wrap anchorx="page" anchory="page"/>
          </v:line>
        </w:pict>
      </w:r>
      <w:r>
        <w:rPr>
          <w:noProof/>
        </w:rPr>
        <w:pict>
          <v:line id="_x0000_s1333" style="position:absolute;left:0;text-align:left;z-index:-251343872;mso-position-horizontal-relative:page;mso-position-vertical-relative:page" from="315.75pt,198.8pt" to="315.75pt,211.05pt" strokeweight="0">
            <w10:wrap anchorx="page" anchory="page"/>
          </v:line>
        </w:pict>
      </w:r>
      <w:r>
        <w:rPr>
          <w:noProof/>
        </w:rPr>
        <w:pict>
          <v:shape id="_x0000_s1334" style="position:absolute;left:0;text-align:left;margin-left:308.35pt;margin-top:211.05pt;width:.35pt;height:.35pt;z-index:-25134284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335" style="position:absolute;left:0;text-align:left;margin-left:308.35pt;margin-top:211.05pt;width:.35pt;height:.35pt;z-index:-251341824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336" style="position:absolute;left:0;text-align:left;margin-left:315.55pt;margin-top:211.05pt;width:.35pt;height:.35pt;z-index:-25134080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337" style="position:absolute;left:0;text-align:left;margin-left:315.55pt;margin-top:211.05pt;width:.35pt;height:.35pt;z-index:-25133977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338" style="position:absolute;left:0;text-align:left;margin-left:308.35pt;margin-top:213.95pt;width:.35pt;height:.35pt;z-index:-25133875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339" style="position:absolute;left:0;text-align:left;margin-left:308.35pt;margin-top:213.95pt;width:.35pt;height:.35pt;z-index:-25133772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340" style="position:absolute;left:0;text-align:left;z-index:-251336704;mso-position-horizontal-relative:page;mso-position-vertical-relative:page" from="308.7pt,214.1pt" to="315.55pt,214.1pt" strokeweight="0">
            <w10:wrap anchorx="page" anchory="page"/>
          </v:line>
        </w:pict>
      </w:r>
      <w:r>
        <w:rPr>
          <w:noProof/>
        </w:rPr>
        <w:pict>
          <v:shape id="_x0000_s1341" style="position:absolute;left:0;text-align:left;margin-left:315.55pt;margin-top:213.95pt;width:.35pt;height:.35pt;z-index:-25133568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342" style="position:absolute;left:0;text-align:left;margin-left:315.55pt;margin-top:213.95pt;width:.35pt;height:.35pt;z-index:-25133465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343" style="position:absolute;left:0;text-align:left;z-index:-251333632;mso-position-horizontal-relative:page;mso-position-vertical-relative:page" from="308.55pt,214.3pt" to="308.55pt,226.55pt" strokeweight="0">
            <w10:wrap anchorx="page" anchory="page"/>
          </v:line>
        </w:pict>
      </w:r>
      <w:r>
        <w:rPr>
          <w:noProof/>
        </w:rPr>
        <w:pict>
          <v:line id="_x0000_s1344" style="position:absolute;left:0;text-align:left;z-index:-251332608;mso-position-horizontal-relative:page;mso-position-vertical-relative:page" from="315.75pt,214.3pt" to="315.75pt,226.55pt" strokeweight="0">
            <w10:wrap anchorx="page" anchory="page"/>
          </v:line>
        </w:pict>
      </w:r>
      <w:r>
        <w:rPr>
          <w:noProof/>
        </w:rPr>
        <w:pict>
          <v:shape id="_x0000_s1345" style="position:absolute;left:0;text-align:left;margin-left:308.35pt;margin-top:226.55pt;width:.35pt;height:.35pt;z-index:-251331584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346" style="position:absolute;left:0;text-align:left;margin-left:308.35pt;margin-top:226.55pt;width:.35pt;height:.35pt;z-index:-25133056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347" style="position:absolute;left:0;text-align:left;margin-left:315.55pt;margin-top:226.55pt;width:.35pt;height:.35pt;z-index:-25132953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348" style="position:absolute;left:0;text-align:left;margin-left:315.55pt;margin-top:226.55pt;width:.35pt;height:.35pt;z-index:-25132851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3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1" w:lineRule="exact"/>
        <w:ind w:left="5151"/>
        <w:jc w:val="left"/>
        <w:rPr>
          <w:rFonts w:ascii="Cambria" w:hAnsi="Cambria" w:cs="Cambria"/>
          <w:b/>
          <w:bCs/>
          <w:i/>
          <w:iCs/>
          <w:color w:val="000000"/>
          <w:kern w:val="0"/>
          <w:sz w:val="30"/>
          <w:szCs w:val="30"/>
        </w:rPr>
      </w:pPr>
      <w:r>
        <w:rPr>
          <w:rFonts w:ascii="Cambria" w:hAnsi="Cambria" w:cs="Cambria"/>
          <w:b/>
          <w:bCs/>
          <w:i/>
          <w:iCs/>
          <w:color w:val="000000"/>
          <w:kern w:val="0"/>
          <w:sz w:val="30"/>
          <w:szCs w:val="30"/>
        </w:rPr>
        <w:t>Exercise 22</w:t>
      </w:r>
    </w:p>
    <w:p w:rsidR="00351788" w:rsidRDefault="00351788">
      <w:pPr>
        <w:autoSpaceDE w:val="0"/>
        <w:autoSpaceDN w:val="0"/>
        <w:adjustRightInd w:val="0"/>
        <w:spacing w:line="371" w:lineRule="exact"/>
        <w:ind w:left="5151"/>
        <w:jc w:val="left"/>
        <w:rPr>
          <w:rFonts w:ascii="Cambria" w:hAnsi="Cambria" w:cs="Cambria"/>
          <w:b/>
          <w:bCs/>
          <w:i/>
          <w:iCs/>
          <w:color w:val="000000"/>
          <w:kern w:val="0"/>
          <w:sz w:val="30"/>
          <w:szCs w:val="30"/>
        </w:rPr>
        <w:sectPr w:rsidR="00351788"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Historically, a cornerstone of classical empiricism has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been the notion that every true generalization must be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confirmable by specific observations. In classical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empiricism, the truth of ―All balls are red,</w:t>
      </w:r>
      <w:r>
        <w:rPr>
          <w:rFonts w:ascii="宋体" w:hAnsi="宋体" w:cs="宋体" w:hint="eastAsia"/>
          <w:color w:val="000000"/>
          <w:w w:val="98"/>
          <w:kern w:val="0"/>
          <w:sz w:val="20"/>
          <w:szCs w:val="20"/>
        </w:rPr>
        <w:t>‖</w:t>
      </w: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 xml:space="preserve"> for example, is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assessed by inspecting balls; any observation of a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non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red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ball refutes unequivocally the proposed generalization.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For W.V.O. Quine, however, this constitutes an overly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―narrow</w:t>
      </w:r>
      <w:r>
        <w:rPr>
          <w:rFonts w:ascii="宋体" w:hAnsi="宋体" w:cs="宋体" w:hint="eastAsia"/>
          <w:color w:val="000000"/>
          <w:w w:val="89"/>
          <w:kern w:val="0"/>
          <w:sz w:val="20"/>
          <w:szCs w:val="20"/>
        </w:rPr>
        <w:t>‖</w:t>
      </w: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 xml:space="preserve"> conception of empiricism. ―All balls are red,</w:t>
      </w:r>
      <w:r>
        <w:rPr>
          <w:rFonts w:ascii="宋体" w:hAnsi="宋体" w:cs="宋体" w:hint="eastAsia"/>
          <w:color w:val="000000"/>
          <w:w w:val="89"/>
          <w:kern w:val="0"/>
          <w:sz w:val="20"/>
          <w:szCs w:val="20"/>
        </w:rPr>
        <w:t>‖</w:t>
      </w: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 xml:space="preserve"> 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maintains, forms one strand within an entire web of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statements (our knowledge); individual observations can be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referred only to this web as a whole. As new observations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are collected, he explains, they must be integrated into the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web. Problems occur only if a contradiction develops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w w:val="96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6"/>
          <w:kern w:val="0"/>
          <w:sz w:val="20"/>
          <w:szCs w:val="20"/>
        </w:rPr>
        <w:t>between a new observation, say, ―That ball is blue,</w:t>
      </w:r>
      <w:r>
        <w:rPr>
          <w:rFonts w:ascii="宋体" w:hAnsi="宋体" w:cs="宋体" w:hint="eastAsia"/>
          <w:color w:val="000000"/>
          <w:w w:val="96"/>
          <w:kern w:val="0"/>
          <w:sz w:val="20"/>
          <w:szCs w:val="20"/>
        </w:rPr>
        <w:t>‖</w:t>
      </w:r>
      <w:r>
        <w:rPr>
          <w:rFonts w:ascii="Times New Roman" w:hAnsi="Times New Roman"/>
          <w:color w:val="000000"/>
          <w:w w:val="96"/>
          <w:kern w:val="0"/>
          <w:sz w:val="20"/>
          <w:szCs w:val="20"/>
        </w:rPr>
        <w:t xml:space="preserve"> and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preexisting statements. In that case, he argues,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any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statement or combination of statements (not merely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―offending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generalization, as in classical empiricism) can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 altered to achieve the fundamental requirement, a system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free of contradictions, even if, in some cases, the alteration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consists of labeling the new observation a ―hallucination.</w:t>
      </w:r>
      <w:r>
        <w:rPr>
          <w:rFonts w:ascii="宋体" w:hAnsi="宋体" w:cs="宋体" w:hint="eastAsia"/>
          <w:color w:val="000000"/>
          <w:w w:val="99"/>
          <w:kern w:val="0"/>
          <w:sz w:val="20"/>
          <w:szCs w:val="20"/>
        </w:rPr>
        <w:t>‖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92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(172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58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3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1. According to Quine‘s conception of empiricism, if a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new observation were to contradict some statement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already within our system of knowledge, which of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following would be true?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The new observation would be rejected as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untrue.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Both the observation and the statement in our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system that it contradicted would be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discarded.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New observations would be added to our web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statements in order to expand our system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knowledge.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The observation or some part of our web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statements would need to be adjusted 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resolve the contradiction.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An entirely new field of knowledge would be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created.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For the following question, consider each of the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choices separately and select all that apply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2. It can be inferred from the passage that Quine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6" w:lineRule="exact"/>
        <w:ind w:left="646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considers classical empiricism to be ―overly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46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‗narrow‘ 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  <w:r>
        <w:rPr>
          <w:rFonts w:ascii="Times New Roman" w:hAnsi="Times New Roman"/>
          <w:color w:val="000000"/>
          <w:kern w:val="0"/>
          <w:sz w:val="20"/>
          <w:szCs w:val="20"/>
        </w:rPr>
        <w:t>for which of the following reasons?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17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val="single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Classical empiricism requires that our system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46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generalizations be free of contradictions.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17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val="single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Classical empiricism demands that in the case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46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a contradiction between an individual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46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observation and a generalization,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46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generalization must be abandoned.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617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val="single"/>
        </w:rPr>
        <w:t>C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Classical empiricism asserts that every observation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46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will either confirm an existing generalization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46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or initiate a new generalization.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ind w:left="5821"/>
        <w:jc w:val="left"/>
        <w:rPr>
          <w:rFonts w:ascii="Times New Roman" w:hAnsi="Times New Roman"/>
          <w:color w:val="000000"/>
          <w:kern w:val="0"/>
          <w:sz w:val="18"/>
          <w:szCs w:val="18"/>
        </w:rPr>
        <w:sectPr w:rsidR="00351788">
          <w:type w:val="continuous"/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  <w:r>
        <w:rPr>
          <w:rFonts w:ascii="Times New Roman" w:hAnsi="Times New Roman"/>
          <w:color w:val="000000"/>
          <w:kern w:val="0"/>
          <w:sz w:val="18"/>
          <w:szCs w:val="18"/>
        </w:rPr>
        <w:t>125</w:t>
      </w:r>
      <w:r>
        <w:rPr>
          <w:noProof/>
        </w:rPr>
        <w:pict>
          <v:line id="_x0000_s1349" style="position:absolute;left:0;text-align:left;z-index:-251327488;mso-position-horizontal-relative:page;mso-position-vertical-relative:page" from="52.6pt,54.4pt" to="543.2pt,54.4pt" strokeweight="1pt">
            <w10:wrap anchorx="page" anchory="page"/>
          </v:line>
        </w:pict>
      </w:r>
      <w:r>
        <w:rPr>
          <w:noProof/>
        </w:rPr>
        <w:pict>
          <v:shape id="_x0000_s1350" style="position:absolute;left:0;text-align:left;margin-left:308.35pt;margin-top:536.65pt;width:.35pt;height:.35pt;z-index:-251326464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351" style="position:absolute;left:0;text-align:left;margin-left:308.35pt;margin-top:536.65pt;width:.35pt;height:.35pt;z-index:-25132544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352" style="position:absolute;left:0;text-align:left;z-index:-251324416;mso-position-horizontal-relative:page;mso-position-vertical-relative:page" from="308.7pt,536.8pt" to="314.85pt,536.8pt" strokeweight="0">
            <w10:wrap anchorx="page" anchory="page"/>
          </v:line>
        </w:pict>
      </w:r>
      <w:r>
        <w:rPr>
          <w:noProof/>
        </w:rPr>
        <w:pict>
          <v:shape id="_x0000_s1353" style="position:absolute;left:0;text-align:left;margin-left:314.85pt;margin-top:536.65pt;width:.35pt;height:.35pt;z-index:-25132339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354" style="position:absolute;left:0;text-align:left;margin-left:314.85pt;margin-top:536.65pt;width:.35pt;height:.35pt;z-index:-25132236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355" style="position:absolute;left:0;text-align:left;z-index:-251321344;mso-position-horizontal-relative:page;mso-position-vertical-relative:page" from="308.55pt,537pt" to="308.55pt,549.25pt" strokeweight="0">
            <w10:wrap anchorx="page" anchory="page"/>
          </v:line>
        </w:pict>
      </w:r>
      <w:r>
        <w:rPr>
          <w:noProof/>
        </w:rPr>
        <w:pict>
          <v:line id="_x0000_s1356" style="position:absolute;left:0;text-align:left;z-index:-251320320;mso-position-horizontal-relative:page;mso-position-vertical-relative:page" from="315pt,537pt" to="315pt,549.25pt" strokeweight="0">
            <w10:wrap anchorx="page" anchory="page"/>
          </v:line>
        </w:pict>
      </w:r>
      <w:r>
        <w:rPr>
          <w:noProof/>
        </w:rPr>
        <w:pict>
          <v:shape id="_x0000_s1357" style="position:absolute;left:0;text-align:left;margin-left:308.35pt;margin-top:549.25pt;width:.35pt;height:.35pt;z-index:-25131929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358" style="position:absolute;left:0;text-align:left;margin-left:308.35pt;margin-top:549.25pt;width:.35pt;height:.35pt;z-index:-25131827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359" style="position:absolute;left:0;text-align:left;margin-left:314.85pt;margin-top:549.25pt;width:.35pt;height:.35pt;z-index:-25131724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360" style="position:absolute;left:0;text-align:left;margin-left:314.85pt;margin-top:549.25pt;width:.35pt;height:.35pt;z-index:-251316224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361" style="position:absolute;left:0;text-align:left;margin-left:308.35pt;margin-top:567.6pt;width:.35pt;height:.35pt;z-index:-25131520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362" style="position:absolute;left:0;text-align:left;margin-left:308.35pt;margin-top:567.6pt;width:.35pt;height:.35pt;z-index:-25131417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363" style="position:absolute;left:0;text-align:left;z-index:-251313152;mso-position-horizontal-relative:page;mso-position-vertical-relative:page" from="308.7pt,567.8pt" to="315.55pt,567.8pt" strokeweight="0">
            <w10:wrap anchorx="page" anchory="page"/>
          </v:line>
        </w:pict>
      </w:r>
      <w:r>
        <w:rPr>
          <w:noProof/>
        </w:rPr>
        <w:pict>
          <v:shape id="_x0000_s1364" style="position:absolute;left:0;text-align:left;margin-left:315.55pt;margin-top:567.6pt;width:.35pt;height:.35pt;z-index:-25131212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365" style="position:absolute;left:0;text-align:left;margin-left:315.55pt;margin-top:567.6pt;width:.35pt;height:.35pt;z-index:-251311104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366" style="position:absolute;left:0;text-align:left;z-index:-251310080;mso-position-horizontal-relative:page;mso-position-vertical-relative:page" from="308.55pt,567.95pt" to="308.55pt,580.2pt" strokeweight="0">
            <w10:wrap anchorx="page" anchory="page"/>
          </v:line>
        </w:pict>
      </w:r>
      <w:r>
        <w:rPr>
          <w:noProof/>
        </w:rPr>
        <w:pict>
          <v:line id="_x0000_s1367" style="position:absolute;left:0;text-align:left;z-index:-251309056;mso-position-horizontal-relative:page;mso-position-vertical-relative:page" from="315.75pt,567.95pt" to="315.75pt,580.2pt" strokeweight="0">
            <w10:wrap anchorx="page" anchory="page"/>
          </v:line>
        </w:pict>
      </w:r>
      <w:r>
        <w:rPr>
          <w:noProof/>
        </w:rPr>
        <w:pict>
          <v:shape id="_x0000_s1368" style="position:absolute;left:0;text-align:left;margin-left:308.35pt;margin-top:580.2pt;width:.35pt;height:.4pt;z-index:-251308032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369" style="position:absolute;left:0;text-align:left;margin-left:308.35pt;margin-top:580.2pt;width:.35pt;height:.4pt;z-index:-251307008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370" style="position:absolute;left:0;text-align:left;margin-left:315.55pt;margin-top:580.2pt;width:.35pt;height:.4pt;z-index:-251305984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371" style="position:absolute;left:0;text-align:left;margin-left:315.55pt;margin-top:580.2pt;width:.35pt;height:.4pt;z-index:-251304960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372" style="position:absolute;left:0;text-align:left;margin-left:308.35pt;margin-top:630.25pt;width:.35pt;height:.4pt;z-index:-251303936;mso-position-horizontal-relative:page;mso-position-vertical-relative:page" coordsize="7,8" path="m,8r7,l7,,,,,8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373" style="position:absolute;left:0;text-align:left;margin-left:308.35pt;margin-top:630.25pt;width:.35pt;height:.4pt;z-index:-251302912;mso-position-horizontal-relative:page;mso-position-vertical-relative:page" coordsize="7,8" path="m,8r7,l7,,,,,8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374" style="position:absolute;left:0;text-align:left;z-index:-251301888;mso-position-horizontal-relative:page;mso-position-vertical-relative:page" from="308.7pt,630.45pt" to="315.55pt,630.45pt" strokeweight="0">
            <w10:wrap anchorx="page" anchory="page"/>
          </v:line>
        </w:pict>
      </w:r>
      <w:r>
        <w:rPr>
          <w:noProof/>
        </w:rPr>
        <w:pict>
          <v:shape id="_x0000_s1375" style="position:absolute;left:0;text-align:left;margin-left:315.55pt;margin-top:630.25pt;width:.35pt;height:.4pt;z-index:-251300864;mso-position-horizontal-relative:page;mso-position-vertical-relative:page" coordsize="7,8" path="m,8r7,l7,,,,,8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376" style="position:absolute;left:0;text-align:left;margin-left:315.55pt;margin-top:630.25pt;width:.35pt;height:.4pt;z-index:-251299840;mso-position-horizontal-relative:page;mso-position-vertical-relative:page" coordsize="7,8" path="m,8r7,l7,,,,,8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377" style="position:absolute;left:0;text-align:left;z-index:-251298816;mso-position-horizontal-relative:page;mso-position-vertical-relative:page" from="308.55pt,630.65pt" to="308.55pt,642.9pt" strokeweight="0">
            <w10:wrap anchorx="page" anchory="page"/>
          </v:line>
        </w:pict>
      </w:r>
      <w:r>
        <w:rPr>
          <w:noProof/>
        </w:rPr>
        <w:pict>
          <v:line id="_x0000_s1378" style="position:absolute;left:0;text-align:left;z-index:-251297792;mso-position-horizontal-relative:page;mso-position-vertical-relative:page" from="315.75pt,630.65pt" to="315.75pt,642.9pt" strokeweight="0">
            <w10:wrap anchorx="page" anchory="page"/>
          </v:line>
        </w:pict>
      </w:r>
      <w:r>
        <w:rPr>
          <w:noProof/>
        </w:rPr>
        <w:pict>
          <v:shape id="_x0000_s1379" style="position:absolute;left:0;text-align:left;margin-left:308.35pt;margin-top:642.9pt;width:.35pt;height:.35pt;z-index:-25129676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380" style="position:absolute;left:0;text-align:left;margin-left:308.35pt;margin-top:642.9pt;width:.35pt;height:.35pt;z-index:-251295744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381" style="position:absolute;left:0;text-align:left;margin-left:315.55pt;margin-top:642.9pt;width:.35pt;height:.35pt;z-index:-25129472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382" style="position:absolute;left:0;text-align:left;margin-left:315.55pt;margin-top:642.9pt;width:.35pt;height:.35pt;z-index:-25129369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27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Shergottites, the name given to three anomalous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7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achondrites (igneous meteorites lacking chondrules) so far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7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discovered on Earth, present scientists with a genuine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7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enigma. Shergottites crystallized from molten rock less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7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than 1.1 billion years ago (some 3.5 billion years later than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7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typical achondrites) and were presumably ejected into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7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space when an object impacted on a body similar in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7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chemical composition to Earth. While some scientists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7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speculate that shergottites derive from Io (a volcanically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7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active moon of Jupiter), recent measurements suggest that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7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since Io‘s surface is rich in sulfur and sodium, the chemical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7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composition of its volcanic products would probably be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7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unlike that of the shergottites. Moreover, any fragments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7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dislodged from Io by interbody impact would be unlikely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7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to escape the gravitational pull of Jupiter.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27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only other logical source of shergottites is Mars.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7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Space-probe photographs indicate the existence of giant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7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volcanoes on the Martian surface. From the small number of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7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impact craters that appear on Martian lava flows, one can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7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estimate that the planet was volcanically active as recently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7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as a half-billion years ago—and may be active today.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488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(178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ind w:left="5821"/>
        <w:jc w:val="left"/>
        <w:rPr>
          <w:rFonts w:ascii="Times New Roman" w:hAnsi="Times New Roman"/>
          <w:color w:val="000000"/>
          <w:w w:val="48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t>126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3. The passage provides information to answer which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the following questions?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What is the precise age of the solar system?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How did shergottites get their name?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What are the chemical properties shared by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shergottites and Martian soils?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How volcanically active is the planet Jupiter?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What is a major feature of the Martian surface?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For the following question, consider each of the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choices separately and select all that apply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4. It can be inferred from the passage that each of the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following is a consideration in determining whether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 particular planet is a possible source of shergottites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that have been discovered on Earth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3" w:lineRule="exact"/>
        <w:ind w:left="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val="single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strength of the planet‘s field of gravity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val="single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proximity of the planet to its moons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  <w:u w:val="single"/>
        </w:rPr>
        <w:t>C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chemical composition of the planet‘s surface</w:t>
      </w:r>
      <w:r>
        <w:rPr>
          <w:noProof/>
        </w:rPr>
        <w:pict>
          <v:line id="_x0000_s1383" style="position:absolute;left:0;text-align:left;z-index:-251292672;mso-position-horizontal-relative:page;mso-position-vertical-relative:page" from="52.6pt,54.4pt" to="543.2pt,54.4pt" strokeweight="1pt">
            <w10:wrap anchorx="page" anchory="page"/>
          </v:line>
        </w:pict>
      </w:r>
      <w:r>
        <w:rPr>
          <w:noProof/>
        </w:rPr>
        <w:pict>
          <v:shape id="_x0000_s1384" style="position:absolute;left:0;text-align:left;margin-left:308.35pt;margin-top:354.4pt;width:.35pt;height:.35pt;z-index:-25129164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385" style="position:absolute;left:0;text-align:left;margin-left:308.35pt;margin-top:354.4pt;width:.35pt;height:.35pt;z-index:-251290624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386" style="position:absolute;left:0;text-align:left;z-index:-251289600;mso-position-horizontal-relative:page;mso-position-vertical-relative:page" from="308.7pt,354.55pt" to="314.85pt,354.55pt" strokeweight="0">
            <w10:wrap anchorx="page" anchory="page"/>
          </v:line>
        </w:pict>
      </w:r>
      <w:r>
        <w:rPr>
          <w:noProof/>
        </w:rPr>
        <w:pict>
          <v:shape id="_x0000_s1387" style="position:absolute;left:0;text-align:left;margin-left:314.85pt;margin-top:354.4pt;width:.35pt;height:.35pt;z-index:-25128857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388" style="position:absolute;left:0;text-align:left;margin-left:314.85pt;margin-top:354.4pt;width:.35pt;height:.35pt;z-index:-25128755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389" style="position:absolute;left:0;text-align:left;z-index:-251286528;mso-position-horizontal-relative:page;mso-position-vertical-relative:page" from="308.55pt,354.75pt" to="308.55pt,367pt" strokeweight="0">
            <w10:wrap anchorx="page" anchory="page"/>
          </v:line>
        </w:pict>
      </w:r>
      <w:r>
        <w:rPr>
          <w:noProof/>
        </w:rPr>
        <w:pict>
          <v:line id="_x0000_s1390" style="position:absolute;left:0;text-align:left;z-index:-251285504;mso-position-horizontal-relative:page;mso-position-vertical-relative:page" from="315pt,354.75pt" to="315pt,367pt" strokeweight="0">
            <w10:wrap anchorx="page" anchory="page"/>
          </v:line>
        </w:pict>
      </w:r>
      <w:r>
        <w:rPr>
          <w:noProof/>
        </w:rPr>
        <w:pict>
          <v:shape id="_x0000_s1391" style="position:absolute;left:0;text-align:left;margin-left:308.35pt;margin-top:367pt;width:.35pt;height:.35pt;z-index:-25128448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392" style="position:absolute;left:0;text-align:left;margin-left:308.35pt;margin-top:367pt;width:.35pt;height:.35pt;z-index:-25128345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393" style="position:absolute;left:0;text-align:left;margin-left:314.85pt;margin-top:367pt;width:.35pt;height:.35pt;z-index:-25128243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394" style="position:absolute;left:0;text-align:left;margin-left:314.85pt;margin-top:367pt;width:.35pt;height:.35pt;z-index:-25128140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395" style="position:absolute;left:0;text-align:left;margin-left:308.35pt;margin-top:369.9pt;width:.35pt;height:.35pt;z-index:-251280384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396" style="position:absolute;left:0;text-align:left;margin-left:308.35pt;margin-top:369.9pt;width:.35pt;height:.35pt;z-index:-25127936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397" style="position:absolute;left:0;text-align:left;z-index:-251278336;mso-position-horizontal-relative:page;mso-position-vertical-relative:page" from="308.7pt,370.05pt" to="315.55pt,370.05pt" strokeweight="0">
            <w10:wrap anchorx="page" anchory="page"/>
          </v:line>
        </w:pict>
      </w:r>
      <w:r>
        <w:rPr>
          <w:noProof/>
        </w:rPr>
        <w:pict>
          <v:shape id="_x0000_s1398" style="position:absolute;left:0;text-align:left;margin-left:315.55pt;margin-top:369.9pt;width:.35pt;height:.35pt;z-index:-25127731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399" style="position:absolute;left:0;text-align:left;margin-left:315.55pt;margin-top:369.9pt;width:.35pt;height:.35pt;z-index:-25127628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400" style="position:absolute;left:0;text-align:left;z-index:-251275264;mso-position-horizontal-relative:page;mso-position-vertical-relative:page" from="308.55pt,370.25pt" to="308.55pt,382.5pt" strokeweight="0">
            <w10:wrap anchorx="page" anchory="page"/>
          </v:line>
        </w:pict>
      </w:r>
      <w:r>
        <w:rPr>
          <w:noProof/>
        </w:rPr>
        <w:pict>
          <v:line id="_x0000_s1401" style="position:absolute;left:0;text-align:left;z-index:-251274240;mso-position-horizontal-relative:page;mso-position-vertical-relative:page" from="315.75pt,370.25pt" to="315.75pt,382.5pt" strokeweight="0">
            <w10:wrap anchorx="page" anchory="page"/>
          </v:line>
        </w:pict>
      </w:r>
      <w:r>
        <w:rPr>
          <w:noProof/>
        </w:rPr>
        <w:pict>
          <v:shape id="_x0000_s1402" style="position:absolute;left:0;text-align:left;margin-left:308.35pt;margin-top:382.5pt;width:.35pt;height:.35pt;z-index:-25127321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403" style="position:absolute;left:0;text-align:left;margin-left:308.35pt;margin-top:382.5pt;width:.35pt;height:.35pt;z-index:-25127219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404" style="position:absolute;left:0;text-align:left;margin-left:315.55pt;margin-top:382.5pt;width:.35pt;height:.35pt;z-index:-25127116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405" style="position:absolute;left:0;text-align:left;margin-left:315.55pt;margin-top:382.5pt;width:.35pt;height:.35pt;z-index:-251270144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406" style="position:absolute;left:0;text-align:left;margin-left:308.35pt;margin-top:385.75pt;width:.35pt;height:.35pt;z-index:-25126912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407" style="position:absolute;left:0;text-align:left;margin-left:308.35pt;margin-top:385.75pt;width:.35pt;height:.35pt;z-index:-25126809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408" style="position:absolute;left:0;text-align:left;z-index:-251267072;mso-position-horizontal-relative:page;mso-position-vertical-relative:page" from="308.7pt,385.9pt" to="315.55pt,385.9pt" strokeweight="0">
            <w10:wrap anchorx="page" anchory="page"/>
          </v:line>
        </w:pict>
      </w:r>
      <w:r>
        <w:rPr>
          <w:noProof/>
        </w:rPr>
        <w:pict>
          <v:shape id="_x0000_s1409" style="position:absolute;left:0;text-align:left;margin-left:315.55pt;margin-top:385.75pt;width:.35pt;height:.35pt;z-index:-25126604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410" style="position:absolute;left:0;text-align:left;margin-left:315.55pt;margin-top:385.75pt;width:.35pt;height:.35pt;z-index:-251265024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411" style="position:absolute;left:0;text-align:left;z-index:-251264000;mso-position-horizontal-relative:page;mso-position-vertical-relative:page" from="308.55pt,386.1pt" to="308.55pt,398.35pt" strokeweight="0">
            <w10:wrap anchorx="page" anchory="page"/>
          </v:line>
        </w:pict>
      </w:r>
      <w:r>
        <w:rPr>
          <w:noProof/>
        </w:rPr>
        <w:pict>
          <v:line id="_x0000_s1412" style="position:absolute;left:0;text-align:left;z-index:-251262976;mso-position-horizontal-relative:page;mso-position-vertical-relative:page" from="315.75pt,386.1pt" to="315.75pt,398.35pt" strokeweight="0">
            <w10:wrap anchorx="page" anchory="page"/>
          </v:line>
        </w:pict>
      </w:r>
      <w:r>
        <w:rPr>
          <w:noProof/>
        </w:rPr>
        <w:pict>
          <v:shape id="_x0000_s1413" style="position:absolute;left:0;text-align:left;margin-left:308.35pt;margin-top:398.35pt;width:.35pt;height:.35pt;z-index:-25126195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414" style="position:absolute;left:0;text-align:left;margin-left:308.35pt;margin-top:398.35pt;width:.35pt;height:.35pt;z-index:-25126092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415" style="position:absolute;left:0;text-align:left;margin-left:315.55pt;margin-top:398.35pt;width:.35pt;height:.35pt;z-index:-251259904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416" style="position:absolute;left:0;text-align:left;margin-left:315.55pt;margin-top:398.35pt;width:.35pt;height:.35pt;z-index:-25125888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Scientists have sought evidence of long-term solar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periodicities by examining indirect climatological data,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w w:val="97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>such as fossil records of the thickness of ancient tree rings.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These studies, however, failed to link unequivocally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terrestrial climate and the solar-activity cycle, or even to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confirm the cycle's past existence.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23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5. It can be inferred from the passage that studies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attempting to use tree-ring thickness to locate possible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4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links between solar periodicity and terrestrial climate are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4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based on which of the following assumptions?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4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The solar-activity cycle existed in its present form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5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during the time period in which the tree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5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rings grew.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4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The biological mechanisms causing tree growth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85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are unaffected by short-term weather pat terns.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54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Average tree-ring thickness varies from species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5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to species.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4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Tree-ring thicknesses reflect changes in terrestrial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5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climate.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4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Both terrestrial climate and the solar-activity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5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cycle randomly affect tree-ring thickness.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kern w:val="0"/>
          <w:sz w:val="18"/>
          <w:szCs w:val="18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5810" w:space="10"/>
            <w:col w:w="6080"/>
          </w:cols>
          <w:noEndnote/>
        </w:sectPr>
      </w:pPr>
      <w:r>
        <w:rPr>
          <w:rFonts w:ascii="Times New Roman" w:hAnsi="Times New Roman"/>
          <w:color w:val="000000"/>
          <w:kern w:val="0"/>
          <w:sz w:val="18"/>
          <w:szCs w:val="18"/>
        </w:rPr>
        <w:t>127</w:t>
      </w:r>
      <w:r>
        <w:rPr>
          <w:noProof/>
        </w:rPr>
        <w:pict>
          <v:line id="_x0000_s1417" style="position:absolute;z-index:-251257856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2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Raisin in the Sun</w:t>
      </w:r>
      <w:r>
        <w:rPr>
          <w:rFonts w:ascii="Times New Roman" w:hAnsi="Times New Roman"/>
          <w:color w:val="000000"/>
          <w:kern w:val="0"/>
          <w:sz w:val="20"/>
          <w:szCs w:val="20"/>
        </w:rPr>
        <w:t>, Lorraine Hansberry does not reject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integration or the economic and moral promise of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American dream; rather, she remains loyal to this dream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while looking, realistically, at its incomplete realization.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Once we recognize this dual vision, we can accept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play's ironic nuances as deliberate social commentaries by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6.The author's primary purpose in this passage is 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explain some critics' refusal to consider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Raisin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0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in the Sun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a deliberately ironic play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(B)suggest that ironic nuances ally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Raisin in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Sun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with Du Bois' and Fanon's writings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analyze the fundamental dramatic conflicts in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Hansberry rather than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as the "unintentional" irony that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Raisin in the Sun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2850" w:space="10"/>
            <w:col w:w="3890" w:space="10"/>
            <w:col w:w="51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Bigsby attributes to the work. Indeed a curiously persistent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refusal to credit Hansberry with a capacity for intentional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irony has led some critics to interpret the play's thematic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conflicts as mere confusion, contradiction, or eclecticism.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Isaacs, for example, cannot easily reconcile Hansberry's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intense concern for her race with her ideal of human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reconciliation. But the play's complex view of Black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self-esteem and human solidarity as compatible is no more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"contradictory" than Du Bois' famous, well-considered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ideal of ethnic self-awareness coexisting with human unity,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or Fanon's emphasis on an ideal internationalism that also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(D) justify the inclusion of contradictory elements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05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Raisin in the Sun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94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affirm the thematic coherence underlying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Raisin in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98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the Sun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7. Select the sentence that the author of the passage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reinforce his criticism of responses such as Isaacs' 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Raisin in the Sun</w:t>
      </w:r>
      <w:r>
        <w:rPr>
          <w:rFonts w:ascii="Times New Roman" w:hAnsi="Times New Roman"/>
          <w:color w:val="000000"/>
          <w:kern w:val="0"/>
          <w:sz w:val="20"/>
          <w:szCs w:val="20"/>
        </w:rPr>
        <w:t>?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8.The author of the passage would probably consider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which of the following judgments to be most similar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80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accommodates national identities and roles.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(158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8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>128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to the reasoning of critics?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The world is certainly flat; therefore, the person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proposing to sail around it is unquestionably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foolhardy.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Radioactivity cannot be directly perceived;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therefore, a scientist could not possibly control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it in a laboratory.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The painter of this picture could not intend it 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 funny, therefore, its humor must result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from a lack of skill.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Traditional social mores are beneficial to culture;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therefore, anyone who deviates from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them acts destructively.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Filmmakers who produce documentaries deal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exclusively with facts; therefore, a filmmaker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4610" w:space="10"/>
            <w:col w:w="1190" w:space="10"/>
            <w:col w:w="510" w:space="10"/>
            <w:col w:w="556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who reinterprets particular events is misleading us.</w:t>
      </w:r>
      <w:r>
        <w:rPr>
          <w:noProof/>
        </w:rPr>
        <w:pict>
          <v:line id="_x0000_s1418" style="position:absolute;left:0;text-align:left;z-index:-251256832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2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transplantation of organs from one individual 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another normally involves two major problems: (1) organ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rejection is likely unless the transplantation antigens of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both individuals are nearly identical, and (2)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introduction of any unmatched transplantation antigens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induces the development by the recipient of donor-specific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lymphocytes that will produce violent rejection of further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transplantations from that donor. However, we have found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that, among many strains of rats, liver transplants are never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rejected, and that they even induce a state of donor-specific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unresponsiveness. Our hypothesis is that (1) many strains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rats simply cannot mount a sufficiently vigorous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destructive immune-response (using lymphocytes) 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outstrip the liver‘s relatively great capacity to protect itself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from immune-response damage and that (2) the systemic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unresponsiveness observed is due to concentration of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recipient‘s donor-specific lymphocytes at the site of the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9 The primary purpose of the passage is to treat the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accepted generalizations about organ transplantation in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which of the following ways?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Explicate their main features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Suggest an alternative to them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Examine their virtues and limitations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Criticize the major evidence used to support them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Present findings that qualify them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5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10. Which of the following new findings about strains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8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rats that do not normally reject liver transplants,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8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if true, would support the authors‘ hypothesis?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8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I. Stomach transplants are accepted by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recipients in all cases.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II. Increasing the strength of the recipient‘s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5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immune-response reaction can induce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583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liver transplant.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w w:val="96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w w:val="96"/>
          <w:kern w:val="0"/>
          <w:sz w:val="20"/>
          <w:szCs w:val="20"/>
        </w:rPr>
        <w:t>(138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96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38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>129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liver-transplant rejection.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III. Organs from any other donor can be transplanted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9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without rejection after liver transplantation.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IV. Preventing lymphocytes from being concentrated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9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at the liver transplant produces acceptance of skin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9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transplants.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II only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I and III only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II and IV only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I, II, and III only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0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4670" w:space="10"/>
            <w:col w:w="1130" w:space="10"/>
            <w:col w:w="610" w:space="10"/>
            <w:col w:w="546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I, III, and IV only</w:t>
      </w:r>
      <w:r>
        <w:rPr>
          <w:noProof/>
        </w:rPr>
        <w:pict>
          <v:line id="_x0000_s1419" style="position:absolute;left:0;text-align:left;z-index:-251255808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3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1" w:lineRule="exact"/>
        <w:ind w:left="5151"/>
        <w:jc w:val="left"/>
        <w:rPr>
          <w:rFonts w:ascii="Cambria" w:hAnsi="Cambria" w:cs="Cambria"/>
          <w:b/>
          <w:bCs/>
          <w:i/>
          <w:iCs/>
          <w:color w:val="000000"/>
          <w:kern w:val="0"/>
          <w:sz w:val="30"/>
          <w:szCs w:val="30"/>
        </w:rPr>
      </w:pPr>
      <w:r>
        <w:rPr>
          <w:rFonts w:ascii="Cambria" w:hAnsi="Cambria" w:cs="Cambria"/>
          <w:b/>
          <w:bCs/>
          <w:i/>
          <w:iCs/>
          <w:color w:val="000000"/>
          <w:kern w:val="0"/>
          <w:sz w:val="30"/>
          <w:szCs w:val="30"/>
        </w:rPr>
        <w:t>Exercise 23</w:t>
      </w:r>
    </w:p>
    <w:p w:rsidR="00351788" w:rsidRDefault="00351788">
      <w:pPr>
        <w:autoSpaceDE w:val="0"/>
        <w:autoSpaceDN w:val="0"/>
        <w:adjustRightInd w:val="0"/>
        <w:spacing w:line="371" w:lineRule="exact"/>
        <w:ind w:left="5151"/>
        <w:jc w:val="left"/>
        <w:rPr>
          <w:rFonts w:ascii="Cambria" w:hAnsi="Cambria" w:cs="Cambria"/>
          <w:b/>
          <w:bCs/>
          <w:i/>
          <w:iCs/>
          <w:color w:val="000000"/>
          <w:kern w:val="0"/>
          <w:sz w:val="30"/>
          <w:szCs w:val="30"/>
        </w:rPr>
        <w:sectPr w:rsidR="00351788"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13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common belief of some linguists that each language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is a perfect vehicle for the thoughts of the nation speaking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it is in some ways the exact counterpart of the conviction of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Manchester school of economics that supply and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demand will regulate everything for the best. Just as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economists were blind to the numerous cases in which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law of supply and demand left actual wants unsatisfied, so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also many linguists are deaf to those instances in which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very nature of a language calls forth misunderstandings in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everyday conversation, and in which, consequently, a word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has to be modified or defined in order to present the idea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intended by the speaker: "He took his stick-no, not John's,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but</w:t>
      </w:r>
      <w:r>
        <w:rPr>
          <w:rFonts w:ascii="Times New Roman" w:hAnsi="Times New Roman"/>
          <w:color w:val="000000"/>
          <w:kern w:val="0"/>
          <w:sz w:val="20"/>
          <w:szCs w:val="20"/>
          <w:u w:val="single"/>
        </w:rPr>
        <w:t xml:space="preserve"> his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own." No language is perfect, and if we admit this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truth, we must also admit that it is not unreasonable 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investigate the relative merits of different languages or of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1.The primary purpose of the passage is 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analyze an interesting feature of the English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language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refute a belief held by some linguists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show that economic theory is relevant to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linguistic study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illustrate the confusion that can result from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improper use of language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suggest a way in which languages can be made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more nearly perfect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For the following question, consider each of the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choices separately and select all that apply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2. The misunderstanding presented by the author in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passage is similar to which of the following?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different details in languages.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( 155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9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48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t>130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  <w:u w:val="single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X uses the word "you" to refer to a group, but Y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thinks that X is referring to one person only.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val="single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X mistakenly uses the word "anomaly"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to refer to a typical example, but Y knows that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"anomaly" means "exception."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val="single"/>
        </w:rPr>
        <w:t>C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X uses the word "bachelor" to mean "unmarried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man," but Y mistakenly thinks that bachelor means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"unmarried woman."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3.In presenting the argument, the author does all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following EXCEPT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give an example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draw a conclusion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make a generalization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make a comparison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4590" w:space="10"/>
            <w:col w:w="1210" w:space="10"/>
            <w:col w:w="33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present a paradox</w:t>
      </w:r>
      <w:r>
        <w:rPr>
          <w:noProof/>
        </w:rPr>
        <w:pict>
          <v:line id="_x0000_s1420" style="position:absolute;left:0;text-align:left;z-index:-251254784;mso-position-horizontal-relative:page;mso-position-vertical-relative:page" from="52.6pt,54.4pt" to="543.2pt,54.4pt" strokeweight="1pt">
            <w10:wrap anchorx="page" anchory="page"/>
          </v:line>
        </w:pict>
      </w:r>
      <w:r>
        <w:rPr>
          <w:noProof/>
        </w:rPr>
        <w:pict>
          <v:line id="_x0000_s1421" style="position:absolute;left:0;text-align:left;z-index:-251253760;mso-position-horizontal-relative:page;mso-position-vertical-relative:page" from="76.75pt,360.7pt" to="93.65pt,360.7pt" strokeweight="0">
            <w10:wrap anchorx="page" anchory="page"/>
          </v:line>
        </w:pict>
      </w:r>
      <w:r>
        <w:rPr>
          <w:noProof/>
        </w:rPr>
        <w:pict>
          <v:shape id="_x0000_s1422" style="position:absolute;left:0;text-align:left;margin-left:308.35pt;margin-top:396.15pt;width:.35pt;height:.4pt;z-index:-251252736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423" style="position:absolute;left:0;text-align:left;margin-left:308.35pt;margin-top:396.15pt;width:.35pt;height:.4pt;z-index:-251251712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424" style="position:absolute;left:0;text-align:left;z-index:-251250688;mso-position-horizontal-relative:page;mso-position-vertical-relative:page" from="308.7pt,396.35pt" to="315.55pt,396.35pt" strokeweight="0">
            <w10:wrap anchorx="page" anchory="page"/>
          </v:line>
        </w:pict>
      </w:r>
      <w:r>
        <w:rPr>
          <w:noProof/>
        </w:rPr>
        <w:pict>
          <v:shape id="_x0000_s1425" style="position:absolute;left:0;text-align:left;margin-left:315.55pt;margin-top:396.15pt;width:.35pt;height:.4pt;z-index:-251249664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426" style="position:absolute;left:0;text-align:left;margin-left:315.55pt;margin-top:396.15pt;width:.35pt;height:.4pt;z-index:-251248640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427" style="position:absolute;left:0;text-align:left;z-index:-251247616;mso-position-horizontal-relative:page;mso-position-vertical-relative:page" from="308.55pt,396.55pt" to="308.55pt,408.75pt" strokeweight="0">
            <w10:wrap anchorx="page" anchory="page"/>
          </v:line>
        </w:pict>
      </w:r>
      <w:r>
        <w:rPr>
          <w:noProof/>
        </w:rPr>
        <w:pict>
          <v:line id="_x0000_s1428" style="position:absolute;left:0;text-align:left;z-index:-251246592;mso-position-horizontal-relative:page;mso-position-vertical-relative:page" from="315.75pt,396.55pt" to="315.75pt,408.75pt" strokeweight="0">
            <w10:wrap anchorx="page" anchory="page"/>
          </v:line>
        </w:pict>
      </w:r>
      <w:r>
        <w:rPr>
          <w:noProof/>
        </w:rPr>
        <w:pict>
          <v:shape id="_x0000_s1429" style="position:absolute;left:0;text-align:left;margin-left:308.35pt;margin-top:408.75pt;width:.35pt;height:.4pt;z-index:-251245568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430" style="position:absolute;left:0;text-align:left;margin-left:308.35pt;margin-top:408.75pt;width:.35pt;height:.4pt;z-index:-251244544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431" style="position:absolute;left:0;text-align:left;margin-left:315.55pt;margin-top:408.75pt;width:.35pt;height:.4pt;z-index:-251243520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432" style="position:absolute;left:0;text-align:left;margin-left:315.55pt;margin-top:408.75pt;width:.35pt;height:.4pt;z-index:-251242496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433" style="position:absolute;left:0;text-align:left;margin-left:308.35pt;margin-top:427.15pt;width:.35pt;height:.35pt;z-index:-25124147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434" style="position:absolute;left:0;text-align:left;margin-left:308.35pt;margin-top:427.15pt;width:.35pt;height:.35pt;z-index:-25124044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435" style="position:absolute;left:0;text-align:left;z-index:-251239424;mso-position-horizontal-relative:page;mso-position-vertical-relative:page" from="308.7pt,427.35pt" to="315.55pt,427.35pt" strokeweight="0">
            <w10:wrap anchorx="page" anchory="page"/>
          </v:line>
        </w:pict>
      </w:r>
      <w:r>
        <w:rPr>
          <w:noProof/>
        </w:rPr>
        <w:pict>
          <v:shape id="_x0000_s1436" style="position:absolute;left:0;text-align:left;margin-left:315.55pt;margin-top:427.15pt;width:.35pt;height:.35pt;z-index:-25123840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437" style="position:absolute;left:0;text-align:left;margin-left:315.55pt;margin-top:427.15pt;width:.35pt;height:.35pt;z-index:-25123737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438" style="position:absolute;left:0;text-align:left;z-index:-251236352;mso-position-horizontal-relative:page;mso-position-vertical-relative:page" from="308.55pt,427.5pt" to="308.55pt,439.75pt" strokeweight="0">
            <w10:wrap anchorx="page" anchory="page"/>
          </v:line>
        </w:pict>
      </w:r>
      <w:r>
        <w:rPr>
          <w:noProof/>
        </w:rPr>
        <w:pict>
          <v:line id="_x0000_s1439" style="position:absolute;left:0;text-align:left;z-index:-251235328;mso-position-horizontal-relative:page;mso-position-vertical-relative:page" from="315.75pt,427.5pt" to="315.75pt,439.75pt" strokeweight="0">
            <w10:wrap anchorx="page" anchory="page"/>
          </v:line>
        </w:pict>
      </w:r>
      <w:r>
        <w:rPr>
          <w:noProof/>
        </w:rPr>
        <w:pict>
          <v:shape id="_x0000_s1440" style="position:absolute;left:0;text-align:left;margin-left:308.35pt;margin-top:439.75pt;width:.35pt;height:.35pt;z-index:-251234304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441" style="position:absolute;left:0;text-align:left;margin-left:308.35pt;margin-top:439.75pt;width:.35pt;height:.35pt;z-index:-25123328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442" style="position:absolute;left:0;text-align:left;margin-left:315.55pt;margin-top:439.75pt;width:.35pt;height:.35pt;z-index:-25123225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443" style="position:absolute;left:0;text-align:left;margin-left:315.55pt;margin-top:439.75pt;width:.35pt;height:.35pt;z-index:-25123123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444" style="position:absolute;left:0;text-align:left;margin-left:308.35pt;margin-top:474pt;width:.35pt;height:.35pt;z-index:-25123020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445" style="position:absolute;left:0;text-align:left;margin-left:308.35pt;margin-top:474pt;width:.35pt;height:.35pt;z-index:-251229184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446" style="position:absolute;left:0;text-align:left;z-index:-251228160;mso-position-horizontal-relative:page;mso-position-vertical-relative:page" from="308.7pt,474.15pt" to="315.55pt,474.15pt" strokeweight="0">
            <w10:wrap anchorx="page" anchory="page"/>
          </v:line>
        </w:pict>
      </w:r>
      <w:r>
        <w:rPr>
          <w:noProof/>
        </w:rPr>
        <w:pict>
          <v:shape id="_x0000_s1447" style="position:absolute;left:0;text-align:left;margin-left:315.55pt;margin-top:474pt;width:.35pt;height:.35pt;z-index:-25122713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448" style="position:absolute;left:0;text-align:left;margin-left:315.55pt;margin-top:474pt;width:.35pt;height:.35pt;z-index:-25122611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449" style="position:absolute;left:0;text-align:left;z-index:-251225088;mso-position-horizontal-relative:page;mso-position-vertical-relative:page" from="308.55pt,474.35pt" to="308.55pt,486.6pt" strokeweight="0">
            <w10:wrap anchorx="page" anchory="page"/>
          </v:line>
        </w:pict>
      </w:r>
      <w:r>
        <w:rPr>
          <w:noProof/>
        </w:rPr>
        <w:pict>
          <v:line id="_x0000_s1450" style="position:absolute;left:0;text-align:left;z-index:-251224064;mso-position-horizontal-relative:page;mso-position-vertical-relative:page" from="315.75pt,474.35pt" to="315.75pt,486.6pt" strokeweight="0">
            <w10:wrap anchorx="page" anchory="page"/>
          </v:line>
        </w:pict>
      </w:r>
      <w:r>
        <w:rPr>
          <w:noProof/>
        </w:rPr>
        <w:pict>
          <v:shape id="_x0000_s1451" style="position:absolute;left:0;text-align:left;margin-left:308.35pt;margin-top:486.6pt;width:.35pt;height:.35pt;z-index:-25122304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452" style="position:absolute;left:0;text-align:left;margin-left:308.35pt;margin-top:486.6pt;width:.35pt;height:.35pt;z-index:-25122201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453" style="position:absolute;left:0;text-align:left;margin-left:315.55pt;margin-top:486.6pt;width:.35pt;height:.35pt;z-index:-25122099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454" style="position:absolute;left:0;text-align:left;margin-left:315.55pt;margin-top:486.6pt;width:.35pt;height:.35pt;z-index:-25121996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383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Currently, there are two models of solar activity.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first supposes that the Sun's internal motions (caused by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rotation and convection) interact with its large-scale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magnetic field to produce a dynamo, a device in which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mechanical energy is converted into the energy of a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magnetic field. In short, the Sun's large-scale magnetic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field is taken to be self-sustaining, so that the solar-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activity cycle it drives would be maintained with little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overall change for perhaps billions of years.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alternative explanation supposes that the Sun's large-scale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magnetic field is a remnant of the field the Sun acquired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w w:val="97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>when it formed, and is not sustained against decay. In this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model, the solar mechanism dependent on the Sun's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magnetic field runs down more quickly. Thus,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characteristics of the solar-activity cycle could be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expected to change over a long period of time.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4776"/>
        <w:jc w:val="left"/>
        <w:rPr>
          <w:rFonts w:ascii="Times New Roman" w:hAnsi="Times New Roman"/>
          <w:color w:val="000000"/>
          <w:w w:val="8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8"/>
          <w:kern w:val="0"/>
          <w:sz w:val="20"/>
          <w:szCs w:val="20"/>
        </w:rPr>
        <w:t>(140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88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7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48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t>131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4.Which of the following statements about the two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models of solar activity, as they are described in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passage, is accurate?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In both models cyclical solar activity is regarded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as a long-lived feature of the Sun, persisting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4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with little change over billions of years.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In both models the solar-activity cycle is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hypothesized as being dependent on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large-scale solar magnetic field.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In one model the Sun's magnetic field is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thought to play a role in causing solar activity,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whereas in the other model it is not.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In one model solar activity is presumed to be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unrelated to terrestrial phenomena, whereas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 the other model solar activity is thought to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have observable effects on the Earth.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In one model cycles of solar activity with period-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icities longer than a few decades arc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considered to be impossible, whereas in the other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3" w:space="720" w:equalWidth="0">
            <w:col w:w="5810" w:space="10"/>
            <w:col w:w="33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model such cycles are predicted.</w:t>
      </w:r>
      <w:r>
        <w:rPr>
          <w:noProof/>
        </w:rPr>
        <w:pict>
          <v:line id="_x0000_s1455" style="position:absolute;left:0;text-align:left;z-index:-251218944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9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383"/>
        <w:jc w:val="left"/>
        <w:rPr>
          <w:rFonts w:ascii="Times New Roman" w:hAnsi="Times New Roman"/>
          <w:color w:val="000000"/>
          <w:w w:val="97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>Like most other coastal towns in Norway, the town of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Stavanger was quiet and peaceful until the early 1960's,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when it became Norway's center for offshore oil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exploration. Between then and now, violent crime and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vandalism in Stavanger have greatly increased.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Stavanager's social problems probably resulted from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oil boom, since violent crime and vandalism have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remained low in coastal towns in Norway that have had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no oil boom.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7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48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t>132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7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5. Which of the following most accurately describes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3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method of reasoning employed in the argument?</w:t>
      </w:r>
    </w:p>
    <w:p w:rsidR="00351788" w:rsidRDefault="00351788">
      <w:pPr>
        <w:autoSpaceDE w:val="0"/>
        <w:autoSpaceDN w:val="0"/>
        <w:adjustRightInd w:val="0"/>
        <w:spacing w:line="258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33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Arguing that a circumstance is not a precondition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7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for a phenomenon on the grounds that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7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phenomenon sometimes occurs where the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67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circumstance is not present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3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Arguing that a circumstance is a cause of a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7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phenomenon on the grounds that the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67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phenomenon has not occurred where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7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circumstance is not present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3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Arguing that a particular thing cannot have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7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caused a phenomenon because that thing was not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7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present before the phenomenon occurred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3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Attempting to establish a claim by arguing that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7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denial of the claim is inconsistent with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7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observed facts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3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Attempting to establish that certain circumstances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7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that would have had to occur for a particular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77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3" w:space="720" w:equalWidth="0">
            <w:col w:w="5810" w:space="10"/>
            <w:col w:w="33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explanation to be correct could not have occurred</w:t>
      </w:r>
      <w:r>
        <w:rPr>
          <w:noProof/>
        </w:rPr>
        <w:pict>
          <v:line id="_x0000_s1456" style="position:absolute;left:0;text-align:left;z-index:-251217920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69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46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Modern archaeological finds can still contribute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much to the study of ancient literature. For example, forty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years ago a survey of the early Greek dramatist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Aeschylus' plays would have started with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The Suppliant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Women.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Many factors internal to the play, but perhaps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most especially the prominence of the chorus, led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scholars to consider it one of Aeschylus' earlier works.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consensus was that here was a drama truly reflecting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 early stage in the evolution of tragedy out of choral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lyric. The play was dated as early as the 490's B.C., in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any event, well before Aeschylus' play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The Persians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of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472 B.C. Then, in 1952, a fragment of papyrus found at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Oxyrhynchus was published. The fragment announced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that Aeschylus won first prize with his Danaid tetralogy,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which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The Suppliant Women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is the opening play, and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defeated Sophocles in the process. Sophocles did not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compete in any dramatic contest before 468 B.C., when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he won his first victory. Hence, the Danaid tetralogy must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69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6. According to the passage, in the absence of definite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knowledge concerning the dates of composition of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ancient literary works, literary historians do which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the following when trying to establish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chronology of an author's work?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Make assumptions about a single work's date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0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composition if such assumptions would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60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not seriously affect interpretations of other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0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works by the same author.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Draw inferences concerning the date of a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60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work's composition based on evidence internal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0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to that work and on the author's other works.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Ignore the date of a work's composition which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0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is supplied by archaeological research when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0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literary factors internal to the work contradict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0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that date.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Refrain from speculation concerning a work's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 put after 468 B.C.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(169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1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>133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date of composition unless archaeological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finds produce information concerning it.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Estimate the date of a work's composition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without attempting to relate it to the author's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4450" w:space="10"/>
            <w:col w:w="1350" w:space="10"/>
            <w:col w:w="630" w:space="10"/>
            <w:col w:w="54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development as an artist.</w:t>
      </w:r>
      <w:r>
        <w:rPr>
          <w:noProof/>
        </w:rPr>
        <w:pict>
          <v:line id="_x0000_s1457" style="position:absolute;left:0;text-align:left;z-index:-251216896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2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As Gilbert White, Darwin, and others observed long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ago, all species appear to have the innate capacity 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increase their numbers from generation to generation.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task for ecologists is to untangle the environmental and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biological factors that hold this intrinsic capacity for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population growth in check over the long run. The great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variety of dynamic behaviors exhibited by different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populations makes this task more difficult: some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populations remain roughly constant from year to year;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others exhibit regular cycles of abundance and scarcity; still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others vary wildly, with outbreaks and crashes that are in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some cases plainly correlated with the weather, and in other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cases not.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2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To impose some order on this kaleidoscope of patterns,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one school of thought proposes dividing populations into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two groups. These ecologists posit that the relatively steady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populations have "density- dependent" growth parameters;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 order to understand the nature of the ecologist's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investigation, we may think of the density-dependent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effects on growth parameters as the "signal" ecologists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are trying to isolate and interpret, one that tends to make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population increase from relatively low values or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decrease from relatively high ones, while the density-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independent effects act to produce "noise" in the population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dynamics. For populations that remain relatively constant,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or that oscillate around repeated cycles, the signal can be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fairly easily characterized and its effects described, even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though the causative biological mechanism may remain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unknown. For irregularly fluctuating populations, we are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likely to have too few observations to have any hope of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extracting the signal from the overwhelming noise. But it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now seems clear that all populations are regulated by a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mixture of density- dependent and density-independent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effects in varying proportions.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010" w:space="10"/>
            <w:col w:w="588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that is, rates of birth, death, and migration which depend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strongly on population density. The highly varying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populations have "density-independent" growth parameters,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with vital, rates buffeted by environmental events; these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rates fluctuate in a way that is wholly independent of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population density.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This dichotomy has its uses, but it can cause problems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if taken too literally. For one thing, no population can be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driven entirely by density-independent factors all the time.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No matter how severely or unpredictably birth, death and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migration rates may be fluctuating around their long-term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averages, if there were no density-dependent effects,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population would, in the long run, either increase or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decrease without bound (barring a miracle by which gains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and losses canceled exactly). Put another way, it may be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that on average 99 percent of all deaths in a population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arise from density-independent causes, and only one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percent from factors varying with density. The factors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making up the one percent may seem unimportant, and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their cause may be correspondingly hard to determine. Yet,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whether recognized or not, they will usually determine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long-term average population density.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8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ind w:left="5821"/>
        <w:jc w:val="left"/>
        <w:rPr>
          <w:rFonts w:ascii="Times New Roman" w:hAnsi="Times New Roman"/>
          <w:color w:val="000000"/>
          <w:kern w:val="0"/>
          <w:sz w:val="18"/>
          <w:szCs w:val="18"/>
        </w:rPr>
        <w:sectPr w:rsidR="00351788">
          <w:type w:val="continuous"/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  <w:r>
        <w:rPr>
          <w:rFonts w:ascii="Times New Roman" w:hAnsi="Times New Roman"/>
          <w:color w:val="000000"/>
          <w:kern w:val="0"/>
          <w:sz w:val="18"/>
          <w:szCs w:val="18"/>
        </w:rPr>
        <w:t>134</w:t>
      </w:r>
      <w:r>
        <w:rPr>
          <w:noProof/>
        </w:rPr>
        <w:pict>
          <v:line id="_x0000_s1458" style="position:absolute;left:0;text-align:left;z-index:-251215872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7.The author of the passage is primarily concerned with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discussing two categories of factors that control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68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population growth and assessing their relative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68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importance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describing how growth rates in natural popula-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68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tions fluctuate over time and explaining why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68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these changes occur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proposing a hypothesis concerning population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68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sizes and suggesting ways to test it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posing a fundamental question about environ-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68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mental factors in population growth and pre-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68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senting some currently accepted answers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refuting a commonly accepted theory about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68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population density and offering a new alter-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68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native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8. Select the sentence in the passage that presents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282"/>
        <w:jc w:val="left"/>
        <w:rPr>
          <w:rFonts w:ascii="Times New Roman" w:hAnsi="Times New Roman"/>
          <w:color w:val="000000"/>
          <w:w w:val="96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6"/>
          <w:kern w:val="0"/>
          <w:sz w:val="20"/>
          <w:szCs w:val="20"/>
        </w:rPr>
        <w:t>author‘s attitude toward the dichotomy discussed in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second paragraph.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7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48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t>135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9.Which of the following statements can be inferred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from the last paragraph?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For irregularly fluctuating populations, doubling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number of observations made will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probably result in the isolation of density-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dependent effects.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Density-dependent effects on population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dynamics do not occur as frequently as do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density-independent effects.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At present, ecologists do not understand any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the underlying causes of the density-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dependent effects they observe in population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dynamics..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Density-dependent effects on growth parameters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are thought to be caused by some sort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biochemical "signaling" that ecologists hope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eventually to understand.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It is sometimes possible to infer the existence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 density-dependent factor controlling population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growth without understanding its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causative mechanism.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For the following question, consider each of the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choices separately and select all that apply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10. .According to the passage, all of the following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41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behaviors have been exhibited by different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1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populations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val="single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roughly constant population levels from year to year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val="single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regular cycles of increases and decreases in numbers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  <w:u w:val="single"/>
        </w:rPr>
        <w:t>C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erratic increases in numbers correlated with the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3" w:space="720" w:equalWidth="0">
            <w:col w:w="5810" w:space="10"/>
            <w:col w:w="33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weather</w:t>
      </w:r>
      <w:r>
        <w:rPr>
          <w:noProof/>
        </w:rPr>
        <w:pict>
          <v:line id="_x0000_s1459" style="position:absolute;left:0;text-align:left;z-index:-251214848;mso-position-horizontal-relative:page;mso-position-vertical-relative:page" from="52.6pt,54.4pt" to="543.2pt,54.4pt" strokeweight="1pt">
            <w10:wrap anchorx="page" anchory="page"/>
          </v:line>
        </w:pict>
      </w:r>
      <w:r>
        <w:rPr>
          <w:noProof/>
        </w:rPr>
        <w:pict>
          <v:shape id="_x0000_s1460" style="position:absolute;left:0;text-align:left;margin-left:308.35pt;margin-top:526.2pt;width:.35pt;height:.35pt;z-index:-251213824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461" style="position:absolute;left:0;text-align:left;margin-left:308.35pt;margin-top:526.2pt;width:.35pt;height:.35pt;z-index:-25121280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462" style="position:absolute;left:0;text-align:left;z-index:-251211776;mso-position-horizontal-relative:page;mso-position-vertical-relative:page" from="308.7pt,526.4pt" to="314.85pt,526.4pt" strokeweight="0">
            <w10:wrap anchorx="page" anchory="page"/>
          </v:line>
        </w:pict>
      </w:r>
      <w:r>
        <w:rPr>
          <w:noProof/>
        </w:rPr>
        <w:pict>
          <v:shape id="_x0000_s1463" style="position:absolute;left:0;text-align:left;margin-left:314.85pt;margin-top:526.2pt;width:.35pt;height:.35pt;z-index:-25121075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464" style="position:absolute;left:0;text-align:left;margin-left:314.85pt;margin-top:526.2pt;width:.35pt;height:.35pt;z-index:-25120972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465" style="position:absolute;left:0;text-align:left;z-index:-251208704;mso-position-horizontal-relative:page;mso-position-vertical-relative:page" from="308.55pt,526.55pt" to="308.55pt,538.8pt" strokeweight="0">
            <w10:wrap anchorx="page" anchory="page"/>
          </v:line>
        </w:pict>
      </w:r>
      <w:r>
        <w:rPr>
          <w:noProof/>
        </w:rPr>
        <w:pict>
          <v:line id="_x0000_s1466" style="position:absolute;left:0;text-align:left;z-index:-251207680;mso-position-horizontal-relative:page;mso-position-vertical-relative:page" from="315pt,526.55pt" to="315pt,538.8pt" strokeweight="0">
            <w10:wrap anchorx="page" anchory="page"/>
          </v:line>
        </w:pict>
      </w:r>
      <w:r>
        <w:rPr>
          <w:noProof/>
        </w:rPr>
        <w:pict>
          <v:shape id="_x0000_s1467" style="position:absolute;left:0;text-align:left;margin-left:308.35pt;margin-top:538.8pt;width:.35pt;height:.35pt;z-index:-25120665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468" style="position:absolute;left:0;text-align:left;margin-left:308.35pt;margin-top:538.8pt;width:.35pt;height:.35pt;z-index:-25120563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469" style="position:absolute;left:0;text-align:left;margin-left:314.85pt;margin-top:538.8pt;width:.35pt;height:.35pt;z-index:-25120460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470" style="position:absolute;left:0;text-align:left;margin-left:314.85pt;margin-top:538.8pt;width:.35pt;height:.35pt;z-index:-251203584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471" style="position:absolute;left:0;text-align:left;margin-left:308.35pt;margin-top:541.7pt;width:.35pt;height:.35pt;z-index:-25120256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472" style="position:absolute;left:0;text-align:left;margin-left:308.35pt;margin-top:541.7pt;width:.35pt;height:.35pt;z-index:-25120153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473" style="position:absolute;left:0;text-align:left;z-index:-251200512;mso-position-horizontal-relative:page;mso-position-vertical-relative:page" from="308.7pt,541.85pt" to="315.55pt,541.85pt" strokeweight="0">
            <w10:wrap anchorx="page" anchory="page"/>
          </v:line>
        </w:pict>
      </w:r>
      <w:r>
        <w:rPr>
          <w:noProof/>
        </w:rPr>
        <w:pict>
          <v:shape id="_x0000_s1474" style="position:absolute;left:0;text-align:left;margin-left:315.55pt;margin-top:541.7pt;width:.35pt;height:.35pt;z-index:-25119948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475" style="position:absolute;left:0;text-align:left;margin-left:315.55pt;margin-top:541.7pt;width:.35pt;height:.35pt;z-index:-251198464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476" style="position:absolute;left:0;text-align:left;z-index:-251197440;mso-position-horizontal-relative:page;mso-position-vertical-relative:page" from="308.55pt,542.05pt" to="308.55pt,554.3pt" strokeweight="0">
            <w10:wrap anchorx="page" anchory="page"/>
          </v:line>
        </w:pict>
      </w:r>
      <w:r>
        <w:rPr>
          <w:noProof/>
        </w:rPr>
        <w:pict>
          <v:line id="_x0000_s1477" style="position:absolute;left:0;text-align:left;z-index:-251196416;mso-position-horizontal-relative:page;mso-position-vertical-relative:page" from="315.75pt,542.05pt" to="315.75pt,554.3pt" strokeweight="0">
            <w10:wrap anchorx="page" anchory="page"/>
          </v:line>
        </w:pict>
      </w:r>
      <w:r>
        <w:rPr>
          <w:noProof/>
        </w:rPr>
        <w:pict>
          <v:shape id="_x0000_s1478" style="position:absolute;left:0;text-align:left;margin-left:308.35pt;margin-top:554.3pt;width:.35pt;height:.35pt;z-index:-25119539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479" style="position:absolute;left:0;text-align:left;margin-left:308.35pt;margin-top:554.3pt;width:.35pt;height:.35pt;z-index:-25119436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480" style="position:absolute;left:0;text-align:left;margin-left:315.55pt;margin-top:554.3pt;width:.35pt;height:.35pt;z-index:-251193344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481" style="position:absolute;left:0;text-align:left;margin-left:315.55pt;margin-top:554.3pt;width:.35pt;height:.35pt;z-index:-25119232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482" style="position:absolute;left:0;text-align:left;margin-left:308.35pt;margin-top:556.8pt;width:.35pt;height:.35pt;z-index:-25119129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483" style="position:absolute;left:0;text-align:left;margin-left:308.35pt;margin-top:556.8pt;width:.35pt;height:.35pt;z-index:-25119027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484" style="position:absolute;left:0;text-align:left;margin-left:313.75pt;margin-top:556.8pt;width:.35pt;height:.35pt;z-index:-25118924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485" style="position:absolute;left:0;text-align:left;margin-left:313.75pt;margin-top:556.8pt;width:.35pt;height:.35pt;z-index:-251188224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486" style="position:absolute;left:0;text-align:left;z-index:-251187200;mso-position-horizontal-relative:page;mso-position-vertical-relative:page" from="308.55pt,557.15pt" to="308.55pt,570.1pt" strokeweight="0">
            <w10:wrap anchorx="page" anchory="page"/>
          </v:line>
        </w:pict>
      </w:r>
      <w:r>
        <w:rPr>
          <w:noProof/>
        </w:rPr>
        <w:pict>
          <v:line id="_x0000_s1487" style="position:absolute;left:0;text-align:left;z-index:-251186176;mso-position-horizontal-relative:page;mso-position-vertical-relative:page" from="313.95pt,557.15pt" to="313.95pt,570.1pt" strokeweight="0">
            <w10:wrap anchorx="page" anchory="page"/>
          </v:line>
        </w:pict>
      </w:r>
      <w:r>
        <w:rPr>
          <w:noProof/>
        </w:rPr>
        <w:pict>
          <v:shape id="_x0000_s1488" style="position:absolute;left:0;text-align:left;margin-left:308.35pt;margin-top:570.1pt;width:.35pt;height:.4pt;z-index:-251185152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489" style="position:absolute;left:0;text-align:left;margin-left:308.35pt;margin-top:570.1pt;width:.35pt;height:.4pt;z-index:-251184128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490" style="position:absolute;left:0;text-align:left;margin-left:313.75pt;margin-top:570.1pt;width:.35pt;height:.4pt;z-index:-251183104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491" style="position:absolute;left:0;text-align:left;margin-left:313.75pt;margin-top:570.1pt;width:.35pt;height:.4pt;z-index:-251182080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3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1" w:lineRule="exact"/>
        <w:ind w:left="5151"/>
        <w:jc w:val="left"/>
        <w:rPr>
          <w:rFonts w:ascii="Cambria" w:hAnsi="Cambria" w:cs="Cambria"/>
          <w:b/>
          <w:bCs/>
          <w:i/>
          <w:iCs/>
          <w:color w:val="000000"/>
          <w:kern w:val="0"/>
          <w:sz w:val="30"/>
          <w:szCs w:val="30"/>
        </w:rPr>
      </w:pPr>
      <w:r>
        <w:rPr>
          <w:rFonts w:ascii="Cambria" w:hAnsi="Cambria" w:cs="Cambria"/>
          <w:b/>
          <w:bCs/>
          <w:i/>
          <w:iCs/>
          <w:color w:val="000000"/>
          <w:kern w:val="0"/>
          <w:sz w:val="30"/>
          <w:szCs w:val="30"/>
        </w:rPr>
        <w:t>Exercise 24</w:t>
      </w:r>
    </w:p>
    <w:p w:rsidR="00351788" w:rsidRDefault="00351788">
      <w:pPr>
        <w:autoSpaceDE w:val="0"/>
        <w:autoSpaceDN w:val="0"/>
        <w:adjustRightInd w:val="0"/>
        <w:spacing w:line="371" w:lineRule="exact"/>
        <w:ind w:left="5151"/>
        <w:jc w:val="left"/>
        <w:rPr>
          <w:rFonts w:ascii="Cambria" w:hAnsi="Cambria" w:cs="Cambria"/>
          <w:b/>
          <w:bCs/>
          <w:i/>
          <w:iCs/>
          <w:color w:val="000000"/>
          <w:kern w:val="0"/>
          <w:sz w:val="30"/>
          <w:szCs w:val="30"/>
        </w:rPr>
        <w:sectPr w:rsidR="00351788"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48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Excavations at a Mayan site have uncovered jewelry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workshops located some distance from the center of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site on roads radiating outward from the center. Since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w w:val="97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>nobility lived only in the area of the center, archaeologists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conclude that these workshops made jewelry, not for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nobility, but for a middle class that must have been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prosperous enough to afford it.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6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>136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1. The archaeologists' argument assumes which of the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following about the artisans who worked in the</w:t>
      </w:r>
    </w:p>
    <w:p w:rsidR="00351788" w:rsidRDefault="00351788">
      <w:pPr>
        <w:autoSpaceDE w:val="0"/>
        <w:autoSpaceDN w:val="0"/>
        <w:adjustRightInd w:val="0"/>
        <w:spacing w:line="302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workshops'</w:t>
      </w:r>
    </w:p>
    <w:p w:rsidR="00351788" w:rsidRDefault="00351788">
      <w:pPr>
        <w:autoSpaceDE w:val="0"/>
        <w:autoSpaceDN w:val="0"/>
        <w:adjustRightInd w:val="0"/>
        <w:spacing w:line="25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They were themselves prosperous members of a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44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middle class.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They lived near their workshops.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Their products were not made from the same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44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materials as was jewelry for the nobility.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They worked full-time at making jewelry and did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4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not engage in farming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They did not take the jewelry they had made in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44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workshops to clients who were members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47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5810" w:space="10"/>
            <w:col w:w="550" w:space="10"/>
            <w:col w:w="552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nobility.</w:t>
      </w:r>
      <w:r>
        <w:rPr>
          <w:noProof/>
        </w:rPr>
        <w:pict>
          <v:line id="_x0000_s1492" style="position:absolute;left:0;text-align:left;z-index:-251181056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50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Practically speaking, the artistic maturing of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cinema was the single-handed achievement of David W.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Griffith (1875-1948). Before Griffith, photography in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dramatic films consisted of little more than placing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actors before a stationary camera and showing them in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full length as they would have appeared on stage. From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w w:val="97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>the beginning of his career as a director, however, Griffith,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because of his love of Victorian painting, employed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composition. He conceived of the camera image as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having a foreground and a rear ground, as well as the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middle distance preferred by most directors. By 1910 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was using close-ups to reveal significant details of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scene or of the acting and extreme long shots to achieve a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sense of spectacle and distance. His appreciation of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camera‘s possibilities produced novel dramatic effects.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776"/>
        <w:jc w:val="left"/>
        <w:rPr>
          <w:rFonts w:ascii="Times New Roman" w:hAnsi="Times New Roman"/>
          <w:color w:val="000000"/>
          <w:w w:val="8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8"/>
          <w:kern w:val="0"/>
          <w:sz w:val="20"/>
          <w:szCs w:val="20"/>
        </w:rPr>
        <w:t>(131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88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7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48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t>137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2. Select the sentence in which the author asserts that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Griffith played an important role in the development of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cinema.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3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3. The author‘s attitude toward photography in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cinema before Griffith can best be described as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sympathetic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nostalgic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amused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condescending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3" w:space="720" w:equalWidth="0">
            <w:col w:w="5810" w:space="10"/>
            <w:col w:w="33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hostile</w:t>
      </w:r>
      <w:r>
        <w:rPr>
          <w:noProof/>
        </w:rPr>
        <w:pict>
          <v:line id="_x0000_s1493" style="position:absolute;left:0;text-align:left;z-index:-251180032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Because of its accuracy in outlining the Earth's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subsurface, the seismic-reflection method remains the most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important tool in the search for petroleum reserves. In field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practice, a subsurface is mapped by line arranging a series of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wave-train sources, such as small dynamite explosions, in a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grid pattern. As each source is activated, it generates a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wave train that moves downward at a speed determined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For the following question, consider each of the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choices separately and select all that apply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4. According to the passage, in the seismic-reflection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method which of the following have a significant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effect on the signal detected by the seismic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instruments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val="single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presence of unrelated wave trains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uniquely by the rock's elastic characteristics. As rock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interfaces are crossed, the elastic characteristics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encountered generally change abruptly, which causes part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the energy to be reflected back to the surface, where it is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u w:val="single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  <w:u w:val="single"/>
        </w:rPr>
        <w:t>B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u w:val="single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val="single"/>
        </w:rPr>
        <w:t>C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placement of the seismic instruments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properties of rocks through which the wave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5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train has traveled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51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6150" w:space="10"/>
            <w:col w:w="330" w:space="10"/>
            <w:col w:w="54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recorded by seismic instruments. The seismic records must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 processed to correct for positional differences between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source and the receiver, for unrelated wave trains, and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for multiple reflections from the rock interfaces. Then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data acquired at each of the specific source locations are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combined to generate a physical profile of the subsurface,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which can eventually be used to select targets for drilling.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89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(162 words)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5. It can be inferred from the passage that the seismic-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reflection method would be likely to yield an inaccu-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rate physical profile of the subsurface in which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following circumstances?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If the speed at which the wave train moved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downward changed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If the receiver were not positioned directly at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wave-train source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If the rock on one side of a rock interface had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similar elastic characteristics to those of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rock on the other side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If the seismic records obtained for the different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0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sources in a grid were highly similar to each other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If there were no petroleum deposits beneath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0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area defined by the grid of wave-train sources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6. Which of the following best describes the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organization of the passage?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A method is criticized, and an alternative is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suggested.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An illustration is examined, and some errors are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exposed.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1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An assertion is made, and a procedure is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82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outlined.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41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A series of examples is presented, and a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82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conclusion is drawn.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821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6" w:lineRule="exact"/>
        <w:ind w:left="657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A hypothesis is advanced, and supporting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2" w:space="720" w:equalWidth="0">
            <w:col w:w="7010" w:space="10"/>
            <w:col w:w="488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0" w:lineRule="exact"/>
        <w:ind w:left="697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evidence is supplied.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8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ind w:left="5821"/>
        <w:jc w:val="left"/>
        <w:rPr>
          <w:rFonts w:ascii="Times New Roman" w:hAnsi="Times New Roman"/>
          <w:color w:val="000000"/>
          <w:kern w:val="0"/>
          <w:sz w:val="18"/>
          <w:szCs w:val="18"/>
        </w:rPr>
        <w:sectPr w:rsidR="00351788">
          <w:type w:val="continuous"/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  <w:r>
        <w:rPr>
          <w:rFonts w:ascii="Times New Roman" w:hAnsi="Times New Roman"/>
          <w:color w:val="000000"/>
          <w:kern w:val="0"/>
          <w:sz w:val="18"/>
          <w:szCs w:val="18"/>
        </w:rPr>
        <w:t>138</w:t>
      </w:r>
      <w:r>
        <w:rPr>
          <w:noProof/>
        </w:rPr>
        <w:pict>
          <v:line id="_x0000_s1494" style="position:absolute;left:0;text-align:left;z-index:-251179008;mso-position-horizontal-relative:page;mso-position-vertical-relative:page" from="52.6pt,54.4pt" to="543.2pt,54.4pt" strokeweight="1pt">
            <w10:wrap anchorx="page" anchory="page"/>
          </v:line>
        </w:pict>
      </w:r>
      <w:r>
        <w:rPr>
          <w:noProof/>
        </w:rPr>
        <w:pict>
          <v:shape id="_x0000_s1495" style="position:absolute;left:0;text-align:left;margin-left:308.35pt;margin-top:182.6pt;width:.35pt;height:.35pt;z-index:-251177984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496" style="position:absolute;left:0;text-align:left;margin-left:308.35pt;margin-top:182.6pt;width:.35pt;height:.35pt;z-index:-25117696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497" style="position:absolute;left:0;text-align:left;z-index:-251175936;mso-position-horizontal-relative:page;mso-position-vertical-relative:page" from="308.7pt,182.75pt" to="314.85pt,182.75pt" strokeweight="0">
            <w10:wrap anchorx="page" anchory="page"/>
          </v:line>
        </w:pict>
      </w:r>
      <w:r>
        <w:rPr>
          <w:noProof/>
        </w:rPr>
        <w:pict>
          <v:shape id="_x0000_s1498" style="position:absolute;left:0;text-align:left;margin-left:314.85pt;margin-top:182.6pt;width:.35pt;height:.35pt;z-index:-25117491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499" style="position:absolute;left:0;text-align:left;margin-left:314.85pt;margin-top:182.6pt;width:.35pt;height:.35pt;z-index:-25117388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500" style="position:absolute;left:0;text-align:left;z-index:-251172864;mso-position-horizontal-relative:page;mso-position-vertical-relative:page" from="308.55pt,182.95pt" to="308.55pt,195.2pt" strokeweight="0">
            <w10:wrap anchorx="page" anchory="page"/>
          </v:line>
        </w:pict>
      </w:r>
      <w:r>
        <w:rPr>
          <w:noProof/>
        </w:rPr>
        <w:pict>
          <v:line id="_x0000_s1501" style="position:absolute;left:0;text-align:left;z-index:-251171840;mso-position-horizontal-relative:page;mso-position-vertical-relative:page" from="315pt,182.95pt" to="315pt,195.2pt" strokeweight="0">
            <w10:wrap anchorx="page" anchory="page"/>
          </v:line>
        </w:pict>
      </w:r>
      <w:r>
        <w:rPr>
          <w:noProof/>
        </w:rPr>
        <w:pict>
          <v:shape id="_x0000_s1502" style="position:absolute;left:0;text-align:left;margin-left:308.35pt;margin-top:195.2pt;width:.35pt;height:.4pt;z-index:-251170816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503" style="position:absolute;left:0;text-align:left;margin-left:308.35pt;margin-top:195.2pt;width:.35pt;height:.4pt;z-index:-251169792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504" style="position:absolute;left:0;text-align:left;margin-left:314.85pt;margin-top:195.2pt;width:.35pt;height:.4pt;z-index:-251168768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505" style="position:absolute;left:0;text-align:left;margin-left:314.85pt;margin-top:195.2pt;width:.35pt;height:.4pt;z-index:-251167744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506" style="position:absolute;left:0;text-align:left;margin-left:308.35pt;margin-top:198.45pt;width:.35pt;height:.35pt;z-index:-25116672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507" style="position:absolute;left:0;text-align:left;margin-left:308.35pt;margin-top:198.45pt;width:.35pt;height:.35pt;z-index:-25116569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508" style="position:absolute;left:0;text-align:left;z-index:-251164672;mso-position-horizontal-relative:page;mso-position-vertical-relative:page" from="308.7pt,198.65pt" to="315.55pt,198.65pt" strokeweight="0">
            <w10:wrap anchorx="page" anchory="page"/>
          </v:line>
        </w:pict>
      </w:r>
      <w:r>
        <w:rPr>
          <w:noProof/>
        </w:rPr>
        <w:pict>
          <v:shape id="_x0000_s1509" style="position:absolute;left:0;text-align:left;margin-left:315.55pt;margin-top:198.45pt;width:.35pt;height:.35pt;z-index:-25116364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510" style="position:absolute;left:0;text-align:left;margin-left:315.55pt;margin-top:198.45pt;width:.35pt;height:.35pt;z-index:-251162624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511" style="position:absolute;left:0;text-align:left;z-index:-251161600;mso-position-horizontal-relative:page;mso-position-vertical-relative:page" from="308.55pt,198.8pt" to="308.55pt,211.05pt" strokeweight="0">
            <w10:wrap anchorx="page" anchory="page"/>
          </v:line>
        </w:pict>
      </w:r>
      <w:r>
        <w:rPr>
          <w:noProof/>
        </w:rPr>
        <w:pict>
          <v:line id="_x0000_s1512" style="position:absolute;left:0;text-align:left;z-index:-251160576;mso-position-horizontal-relative:page;mso-position-vertical-relative:page" from="315.75pt,198.8pt" to="315.75pt,211.05pt" strokeweight="0">
            <w10:wrap anchorx="page" anchory="page"/>
          </v:line>
        </w:pict>
      </w:r>
      <w:r>
        <w:rPr>
          <w:noProof/>
        </w:rPr>
        <w:pict>
          <v:shape id="_x0000_s1513" style="position:absolute;left:0;text-align:left;margin-left:308.35pt;margin-top:211.05pt;width:.35pt;height:.35pt;z-index:-25115955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514" style="position:absolute;left:0;text-align:left;margin-left:308.35pt;margin-top:211.05pt;width:.35pt;height:.35pt;z-index:-25115852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515" style="position:absolute;left:0;text-align:left;margin-left:315.55pt;margin-top:211.05pt;width:.35pt;height:.35pt;z-index:-251157504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516" style="position:absolute;left:0;text-align:left;margin-left:315.55pt;margin-top:211.05pt;width:.35pt;height:.35pt;z-index:-25115648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517" style="position:absolute;left:0;text-align:left;margin-left:308.35pt;margin-top:213.95pt;width:.35pt;height:.35pt;z-index:-25115545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518" style="position:absolute;left:0;text-align:left;margin-left:308.35pt;margin-top:213.95pt;width:.35pt;height:.35pt;z-index:-25115443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519" style="position:absolute;left:0;text-align:left;z-index:-251153408;mso-position-horizontal-relative:page;mso-position-vertical-relative:page" from="308.7pt,214.1pt" to="315.55pt,214.1pt" strokeweight="0">
            <w10:wrap anchorx="page" anchory="page"/>
          </v:line>
        </w:pict>
      </w:r>
      <w:r>
        <w:rPr>
          <w:noProof/>
        </w:rPr>
        <w:pict>
          <v:shape id="_x0000_s1520" style="position:absolute;left:0;text-align:left;margin-left:315.55pt;margin-top:213.95pt;width:.35pt;height:.35pt;z-index:-251152384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521" style="position:absolute;left:0;text-align:left;margin-left:315.55pt;margin-top:213.95pt;width:.35pt;height:.35pt;z-index:-25115136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522" style="position:absolute;left:0;text-align:left;z-index:-251150336;mso-position-horizontal-relative:page;mso-position-vertical-relative:page" from="308.55pt,214.3pt" to="308.55pt,226.55pt" strokeweight="0">
            <w10:wrap anchorx="page" anchory="page"/>
          </v:line>
        </w:pict>
      </w:r>
      <w:r>
        <w:rPr>
          <w:noProof/>
        </w:rPr>
        <w:pict>
          <v:line id="_x0000_s1523" style="position:absolute;left:0;text-align:left;z-index:-251149312;mso-position-horizontal-relative:page;mso-position-vertical-relative:page" from="315.75pt,214.3pt" to="315.75pt,226.55pt" strokeweight="0">
            <w10:wrap anchorx="page" anchory="page"/>
          </v:line>
        </w:pict>
      </w:r>
      <w:r>
        <w:rPr>
          <w:noProof/>
        </w:rPr>
        <w:pict>
          <v:shape id="_x0000_s1524" style="position:absolute;left:0;text-align:left;margin-left:308.35pt;margin-top:226.55pt;width:.35pt;height:.35pt;z-index:-25114828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525" style="position:absolute;left:0;text-align:left;margin-left:308.35pt;margin-top:226.55pt;width:.35pt;height:.35pt;z-index:-251147264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526" style="position:absolute;left:0;text-align:left;margin-left:315.55pt;margin-top:226.55pt;width:.35pt;height:.35pt;z-index:-25114624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527" style="position:absolute;left:0;text-align:left;margin-left:315.55pt;margin-top:226.55pt;width:.35pt;height:.35pt;z-index:-25114521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39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Paradoxically, with all of our natural, intuitive,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commonsense capacity to grasp human relations,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science of human relations has been one of the last to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develop. Different explanations of this paradox have been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w w:val="97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>suggested. One is that science would destroy the vain and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pleasing illusions people have about themselves; but we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might ask why people have always loved to read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pessimistic, debunking writings, from Ecclesiastes 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Freud. It has also been proposed that just because we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know so much about people intuitively, there has been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less incentive for studying them scientifically; why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should one develop a theory, carry out systematic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observations, or make predictions about the obvious?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4776"/>
        <w:jc w:val="left"/>
        <w:rPr>
          <w:rFonts w:ascii="Times New Roman" w:hAnsi="Times New Roman"/>
          <w:color w:val="000000"/>
          <w:w w:val="8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8"/>
          <w:kern w:val="0"/>
          <w:sz w:val="20"/>
          <w:szCs w:val="20"/>
        </w:rPr>
        <w:t>(107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88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7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48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t>139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7. The author refers to people who are attracted to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"pessimistic, debunking writings" in order to support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which of the following ideas?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Interesting books about human relations are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typically pessimistic.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People tend to ignore scientific explanations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1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human relations.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People rarely hold pleasing illusions about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themselves.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A scientific approach human relations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7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would undermine the pleasing illusions people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hold of themselves.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It is doubtful that the science of human relations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7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developed slowly because of a desire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to maintain pleasing illusions.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8. In the context in which it appears, "paradox" most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nearly means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diametrical opposition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unintended irony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C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stark dichotomy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D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exact counterpoint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3" w:space="720" w:equalWidth="0">
            <w:col w:w="5810" w:space="10"/>
            <w:col w:w="330" w:space="10"/>
            <w:col w:w="5740"/>
          </w:cols>
          <w:noEndnote/>
        </w:sectPr>
      </w:pPr>
      <w:r>
        <w:rPr>
          <w:rFonts w:ascii="??" w:hAnsi="??" w:cs="??"/>
          <w:color w:val="000000"/>
          <w:kern w:val="0"/>
          <w:sz w:val="20"/>
          <w:szCs w:val="20"/>
        </w:rPr>
        <w:t>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contradiction to common sense</w:t>
      </w:r>
      <w:r>
        <w:rPr>
          <w:noProof/>
        </w:rPr>
        <w:pict>
          <v:line id="_x0000_s1528" style="position:absolute;z-index:-251144192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2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Why during sickness should body temperature of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warm-blooded animal rise? It has long been known that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level of serum iron in animals falls during infection.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Garibaldi first suggested a relationship between fever and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iron. He found that microbial synthesis of siderophores --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substances that bind iron -- in bacteria of the genus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Salmonella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declined at environmental temperatures above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37°C and stopped at 40.3°C. Thus, fever would make it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more difficult for an infecting bacterium to acquire iron and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thus to multiply. Cold-blooded animals were used to test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this hypothesis. Kluger reported that of iguanas infected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with the potentially lethal bacterium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A. hydrophilia</w:t>
      </w:r>
      <w:r>
        <w:rPr>
          <w:rFonts w:ascii="Times New Roman" w:hAnsi="Times New Roman"/>
          <w:color w:val="000000"/>
          <w:kern w:val="0"/>
          <w:sz w:val="20"/>
          <w:szCs w:val="20"/>
        </w:rPr>
        <w:t>, more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w w:val="97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>survived at temperatures of 42°C than at 37°C, even though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healthy animals prefer the lower temperature. When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animals at 42°C were injected with an iron solution,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however, mortality rates increased significantly.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4776"/>
        <w:jc w:val="left"/>
        <w:rPr>
          <w:rFonts w:ascii="Times New Roman" w:hAnsi="Times New Roman"/>
          <w:color w:val="000000"/>
          <w:w w:val="8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8"/>
          <w:kern w:val="0"/>
          <w:sz w:val="20"/>
          <w:szCs w:val="20"/>
        </w:rPr>
        <w:t>(135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88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7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48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t>140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9. According to the passage, Garibaldi determined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which of the following?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That serum iron is produced through microbial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synthesis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That microbial synthesis of siderophores in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warm-blooded animals is more efficient at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4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higher temperatures.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That only iron bound to other substances can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 used by bacteria.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That there is a relationship between the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synthesis of siderophores in bacteria of the genus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9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Salmonella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and environmental temperature.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That bacteria of the genus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Salmonella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require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iron as a nutrient.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10. If it were to be determined that similar phenomena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occur in warm-blooded animals, which of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following, assuming each is possible, is likely to be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most effective treatment for warm-blooded animals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with bacterial infections?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Administering a medication that lowers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0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animals' body temperature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Injecting the animals with an iron solution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Administering a medication that makes serum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0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iron unavailable to bacteria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Providing the animals with reduced-iron diets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Keeping the animals in an environment with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05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3" w:space="720" w:equalWidth="0">
            <w:col w:w="5810" w:space="10"/>
            <w:col w:w="33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temperatures higher than 37°C</w:t>
      </w:r>
      <w:r>
        <w:rPr>
          <w:noProof/>
        </w:rPr>
        <w:pict>
          <v:line id="_x0000_s1529" style="position:absolute;left:0;text-align:left;z-index:-251143168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1" w:lineRule="exact"/>
        <w:ind w:left="5151"/>
        <w:jc w:val="left"/>
        <w:rPr>
          <w:rFonts w:ascii="Cambria" w:hAnsi="Cambria" w:cs="Cambria"/>
          <w:b/>
          <w:bCs/>
          <w:i/>
          <w:iCs/>
          <w:color w:val="000000"/>
          <w:kern w:val="0"/>
          <w:sz w:val="30"/>
          <w:szCs w:val="30"/>
        </w:rPr>
      </w:pPr>
      <w:r>
        <w:rPr>
          <w:rFonts w:ascii="Cambria" w:hAnsi="Cambria" w:cs="Cambria"/>
          <w:b/>
          <w:bCs/>
          <w:i/>
          <w:iCs/>
          <w:color w:val="000000"/>
          <w:kern w:val="0"/>
          <w:sz w:val="30"/>
          <w:szCs w:val="30"/>
        </w:rPr>
        <w:t>Exercise 25</w:t>
      </w:r>
    </w:p>
    <w:p w:rsidR="00351788" w:rsidRDefault="00351788">
      <w:pPr>
        <w:autoSpaceDE w:val="0"/>
        <w:autoSpaceDN w:val="0"/>
        <w:adjustRightInd w:val="0"/>
        <w:spacing w:line="371" w:lineRule="exact"/>
        <w:ind w:left="5151"/>
        <w:jc w:val="left"/>
        <w:rPr>
          <w:rFonts w:ascii="Cambria" w:hAnsi="Cambria" w:cs="Cambria"/>
          <w:b/>
          <w:bCs/>
          <w:i/>
          <w:iCs/>
          <w:color w:val="000000"/>
          <w:kern w:val="0"/>
          <w:sz w:val="30"/>
          <w:szCs w:val="30"/>
        </w:rPr>
        <w:sectPr w:rsidR="00351788"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9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13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Since 1953, many experimental attempts to synthesize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chemical constituents of life under "primitive Earth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conditions" have demonstrated that a variety of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complex molecules currently making up living organisms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could have been present in the early ocean and atmosphere,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with only one limitation: such molecules are synthesized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far less readily when oxygen-containing compounds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dominate the atmosphere. Therefore some scientists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postulate that the Earth's earliest atmosphere, unlike that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w w:val="96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6"/>
          <w:kern w:val="0"/>
          <w:sz w:val="20"/>
          <w:szCs w:val="20"/>
        </w:rPr>
        <w:t>today, was dominated by hydrogen, methane, and ammonia.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From these studies, scientists have concluded that the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surface of the primitive Earth was covered with oceans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containing the molecules fundamental to life. Although, at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w w:val="97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>present, scientists cannot explain how these relatively small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molecules combined to produce larger, more complex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molecules, some scientists have precipitously ventured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hypotheses that attempt to explain the development, from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lager molecules, of the earliest self-duplicating organisms.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4776"/>
        <w:jc w:val="left"/>
        <w:rPr>
          <w:rFonts w:ascii="Times New Roman" w:hAnsi="Times New Roman"/>
          <w:color w:val="000000"/>
          <w:w w:val="8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8"/>
          <w:kern w:val="0"/>
          <w:sz w:val="20"/>
          <w:szCs w:val="20"/>
        </w:rPr>
        <w:t>(138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88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3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48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t>141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9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1. According to the passage, which of the following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can be inferred about the process by which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chemical constituents of life were synthesized under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primitive Earth conditions?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The synthesis is unlikely to occur under current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84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atmospheric conditions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The synthesis is common in modern laboratories.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(C)The synthesis occurs more readily in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atmosphere than in the ocean.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(D)The synthesis easily produces the most complex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organic molecules.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(E)The synthesis is accelerated by the presence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oxygen-containing compounds.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2.It can be inferred from the passage that "some scien-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tists" assume which of the following concerning "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larger, more complex molecules"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The earliest atmosphere was forward primarily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these molecules.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Chemical processes involving these molecules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proceeded much more slowly under primitive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Earth conditions.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The presence of these molecules would necessarily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precede the existence of simple organisms.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Experimental techniques will never be sufficiently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sophisticated to produce in the laboratory simple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organisms from these chemical constituents.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Explanations could easily be developed to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explain how simple molecules combined to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5810" w:space="10"/>
            <w:col w:w="33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form these more complex ones.</w:t>
      </w:r>
      <w:r>
        <w:rPr>
          <w:noProof/>
        </w:rPr>
        <w:pict>
          <v:line id="_x0000_s1530" style="position:absolute;left:0;text-align:left;z-index:-251142144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2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It is frequently assumed that the mechanization of work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has a revolutionary effect on the lives of the people who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operate the new machines and on the society into which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machines have been introduced. For example, it has been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suggested that the employment of women in industry took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them out of the household, their traditional sphere, and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fundamentally altered their position in society. In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nineteenth century, when women began to enter factories,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Jules Simon, a French politician, warned that by doing so,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women would give up their femininity. Friedrich Engels,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however, predicted that women would be liberated from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"social, legal, and economic subordination" of the family by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blue-collar work. Fundamentally, however, the conditions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under which women work have changed little since before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Industrial Revolution: the segregation of occupations by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gender, lower pay for women as a group, jobs that require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relatively low levels of skill and offer women little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opportunity for advancement all persist, while women's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household labor remains demanding. Recent historical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investigation has led to a major revision of the notion that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technology is always inherently revolutionary in its effects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on society. Mechanization may even have slowed any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change in the traditional position of women both in the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labor market and in the home.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010" w:space="10"/>
            <w:col w:w="588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technological developments that made possible the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recruitment of "the whole female sex into public industry."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Observers thus differed concerning the social desirability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mechanization's effects, but they agreed that it would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transform women's lives.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2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Historians, particularly those investigating the history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women, now seriously question this assumption of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transforming power. They conclude that such dramatic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technological innovations as the spinning jenny, the sewing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machine, the typewriter, and the vacuum cleaner have not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resulted in equally dramatic social changes in women's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economic position or in the prevailing evaluation of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women's work. The employment of young women in textile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mills during the Industrial Revolution was largely an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extension of an older pattern of employment of young,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single women as domestics. It was not the change in office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technology, but rather the separation of secretarial work,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previously seen as an apprenticeship for beginning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managers, from administrative work that in the 1880's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created a new class of "dead-end" jobs, thenceforth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considered "women's work." The increase in the numbers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married women employed outside the home in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twentieth century had less to do with the mechanization of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housework and an increase in leisure time for these women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than it did with their own economic necessity and with high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marriage rates that shrank the available pool of single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women workers, previously, in many cases, the only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women employers would hire.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2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Women's work has changed considerably in the past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200 years, moving from the household to the office or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factory, and later becoming mostly white-collar instead of</w:t>
      </w:r>
    </w:p>
    <w:p w:rsidR="00351788" w:rsidRDefault="00351788">
      <w:pPr>
        <w:autoSpaceDE w:val="0"/>
        <w:autoSpaceDN w:val="0"/>
        <w:adjustRightInd w:val="0"/>
        <w:spacing w:line="33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ind w:left="5821"/>
        <w:jc w:val="left"/>
        <w:rPr>
          <w:rFonts w:ascii="Times New Roman" w:hAnsi="Times New Roman"/>
          <w:color w:val="000000"/>
          <w:kern w:val="0"/>
          <w:sz w:val="18"/>
          <w:szCs w:val="18"/>
        </w:rPr>
        <w:sectPr w:rsidR="00351788">
          <w:type w:val="continuous"/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  <w:r>
        <w:rPr>
          <w:rFonts w:ascii="Times New Roman" w:hAnsi="Times New Roman"/>
          <w:color w:val="000000"/>
          <w:kern w:val="0"/>
          <w:sz w:val="18"/>
          <w:szCs w:val="18"/>
        </w:rPr>
        <w:t>142</w:t>
      </w:r>
      <w:r>
        <w:rPr>
          <w:noProof/>
        </w:rPr>
        <w:pict>
          <v:line id="_x0000_s1531" style="position:absolute;left:0;text-align:left;z-index:-251141120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26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3.Which of the following statements best summarizes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46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main idea of the passage?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46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The effects of the mechanization of women's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86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work have not borne out the frequently held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86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assumption that new technology is inherently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86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revolutionary.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46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Recent studies have shown that mechanization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86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revolutionizes a society's traditional values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86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and the customary roles of its members.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46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Mechanization has caused the nature of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86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women's work to change since the Industrial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86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Revolution.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46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The mechanization of work creates whole new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86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classes of jobs that did not previously exist.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46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The mechanization of women's work, while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86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extremely revolutionary it its effects, has not,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86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on the whole, had the deleterious effects that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86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some critics had feared.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4.It can be inferred front the passage that the author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would consider which of the following to be an indi-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cation of a fundamental alteration in the conditions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women's work?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Statistics showing that the majority of women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48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now occupy white-collar positions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Interviews with married men indicating that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48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they are now doing some household tasks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Surveys of the labor market documenting the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48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recent creation of a new class of jobs in electronics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48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 which women workers outnumber men four 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48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one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Census results showing that working women's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48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wages and salaries are, on the average, as high as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48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those of working men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Enrollment figures from universities demonstrating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46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that increasing numbers of young women are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46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choosing to continue their education beyond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46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undergraduate level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7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48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t>143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For the following question, consider each of the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choices separately and select all that apply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5. Which of the following statement about many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employers before the twentieth century are NOT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implied in the passage?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8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val="single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They did not employ women in factories.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val="single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They tended to employ single rather than married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women.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val="single"/>
        </w:rPr>
        <w:t>C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They hired women only when qualified men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were not available to fill the open positions.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6.Which of the following best describes the function of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concluding sentence of the passage?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It sums up the general points concerning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0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mechanization of work made in the passage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0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as a whole.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It draws a conclusion concerning the effects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0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the mechanization of work which goes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0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beyond the evidence presented in the passage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0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as a whole.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It restates the point concerning technology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0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made in the sentence immediately preceding it.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It qualifies the author's agreement with scholars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0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who argue for a major revision in the assess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0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ment of the impact of mechanization on society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It suggests a compromise between two seemingly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0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contradictory views concerning the effects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605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3" w:space="720" w:equalWidth="0">
            <w:col w:w="5810" w:space="10"/>
            <w:col w:w="33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mechanization on society.</w:t>
      </w:r>
      <w:r>
        <w:rPr>
          <w:noProof/>
        </w:rPr>
        <w:pict>
          <v:line id="_x0000_s1532" style="position:absolute;left:0;text-align:left;z-index:-251140096;mso-position-horizontal-relative:page;mso-position-vertical-relative:page" from="52.6pt,54.4pt" to="543.2pt,54.4pt" strokeweight="1pt">
            <w10:wrap anchorx="page" anchory="page"/>
          </v:line>
        </w:pict>
      </w:r>
      <w:r>
        <w:rPr>
          <w:noProof/>
        </w:rPr>
        <w:pict>
          <v:shape id="_x0000_s1533" style="position:absolute;left:0;text-align:left;margin-left:308.35pt;margin-top:182.6pt;width:.35pt;height:.35pt;z-index:-25113907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534" style="position:absolute;left:0;text-align:left;margin-left:308.35pt;margin-top:182.6pt;width:.35pt;height:.35pt;z-index:-25113804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535" style="position:absolute;left:0;text-align:left;z-index:-251137024;mso-position-horizontal-relative:page;mso-position-vertical-relative:page" from="308.7pt,182.75pt" to="315.2pt,182.75pt" strokeweight="0">
            <w10:wrap anchorx="page" anchory="page"/>
          </v:line>
        </w:pict>
      </w:r>
      <w:r>
        <w:rPr>
          <w:noProof/>
        </w:rPr>
        <w:pict>
          <v:shape id="_x0000_s1536" style="position:absolute;left:0;text-align:left;margin-left:315.2pt;margin-top:182.6pt;width:.35pt;height:.35pt;z-index:-25113600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537" style="position:absolute;left:0;text-align:left;margin-left:315.2pt;margin-top:182.6pt;width:.35pt;height:.35pt;z-index:-25113497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538" style="position:absolute;left:0;text-align:left;z-index:-251133952;mso-position-horizontal-relative:page;mso-position-vertical-relative:page" from="308.55pt,182.95pt" to="308.55pt,195.2pt" strokeweight="0">
            <w10:wrap anchorx="page" anchory="page"/>
          </v:line>
        </w:pict>
      </w:r>
      <w:r>
        <w:rPr>
          <w:noProof/>
        </w:rPr>
        <w:pict>
          <v:line id="_x0000_s1539" style="position:absolute;left:0;text-align:left;z-index:-251132928;mso-position-horizontal-relative:page;mso-position-vertical-relative:page" from="315.35pt,182.95pt" to="315.35pt,195.2pt" strokeweight="0">
            <w10:wrap anchorx="page" anchory="page"/>
          </v:line>
        </w:pict>
      </w:r>
      <w:r>
        <w:rPr>
          <w:noProof/>
        </w:rPr>
        <w:pict>
          <v:shape id="_x0000_s1540" style="position:absolute;left:0;text-align:left;margin-left:308.35pt;margin-top:195.2pt;width:.35pt;height:.4pt;z-index:-251131904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541" style="position:absolute;left:0;text-align:left;margin-left:308.35pt;margin-top:195.2pt;width:.35pt;height:.4pt;z-index:-251130880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542" style="position:absolute;left:0;text-align:left;margin-left:315.2pt;margin-top:195.2pt;width:.35pt;height:.4pt;z-index:-251129856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543" style="position:absolute;left:0;text-align:left;margin-left:315.2pt;margin-top:195.2pt;width:.35pt;height:.4pt;z-index:-251128832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544" style="position:absolute;left:0;text-align:left;margin-left:308.35pt;margin-top:198.45pt;width:.35pt;height:.35pt;z-index:-25112780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545" style="position:absolute;left:0;text-align:left;margin-left:308.35pt;margin-top:198.45pt;width:.35pt;height:.35pt;z-index:-251126784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546" style="position:absolute;left:0;text-align:left;z-index:-251125760;mso-position-horizontal-relative:page;mso-position-vertical-relative:page" from="308.7pt,198.65pt" to="315.55pt,198.65pt" strokeweight="0">
            <w10:wrap anchorx="page" anchory="page"/>
          </v:line>
        </w:pict>
      </w:r>
      <w:r>
        <w:rPr>
          <w:noProof/>
        </w:rPr>
        <w:pict>
          <v:shape id="_x0000_s1547" style="position:absolute;left:0;text-align:left;margin-left:315.55pt;margin-top:198.45pt;width:.35pt;height:.35pt;z-index:-25112473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548" style="position:absolute;left:0;text-align:left;margin-left:315.55pt;margin-top:198.45pt;width:.35pt;height:.35pt;z-index:-25112371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549" style="position:absolute;left:0;text-align:left;z-index:-251122688;mso-position-horizontal-relative:page;mso-position-vertical-relative:page" from="308.55pt,198.8pt" to="308.55pt,211.05pt" strokeweight="0">
            <w10:wrap anchorx="page" anchory="page"/>
          </v:line>
        </w:pict>
      </w:r>
      <w:r>
        <w:rPr>
          <w:noProof/>
        </w:rPr>
        <w:pict>
          <v:line id="_x0000_s1550" style="position:absolute;left:0;text-align:left;z-index:-251121664;mso-position-horizontal-relative:page;mso-position-vertical-relative:page" from="315.75pt,198.8pt" to="315.75pt,211.05pt" strokeweight="0">
            <w10:wrap anchorx="page" anchory="page"/>
          </v:line>
        </w:pict>
      </w:r>
      <w:r>
        <w:rPr>
          <w:noProof/>
        </w:rPr>
        <w:pict>
          <v:shape id="_x0000_s1551" style="position:absolute;left:0;text-align:left;margin-left:308.35pt;margin-top:211.05pt;width:.35pt;height:.35pt;z-index:-25112064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552" style="position:absolute;left:0;text-align:left;margin-left:308.35pt;margin-top:211.05pt;width:.35pt;height:.35pt;z-index:-25111961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553" style="position:absolute;left:0;text-align:left;margin-left:315.55pt;margin-top:211.05pt;width:.35pt;height:.35pt;z-index:-25111859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554" style="position:absolute;left:0;text-align:left;margin-left:315.55pt;margin-top:211.05pt;width:.35pt;height:.35pt;z-index:-25111756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555" style="position:absolute;left:0;text-align:left;margin-left:308.35pt;margin-top:229.4pt;width:.35pt;height:.4pt;z-index:-251116544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556" style="position:absolute;left:0;text-align:left;margin-left:308.35pt;margin-top:229.4pt;width:.35pt;height:.4pt;z-index:-251115520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557" style="position:absolute;left:0;text-align:left;z-index:-251114496;mso-position-horizontal-relative:page;mso-position-vertical-relative:page" from="308.7pt,229.6pt" to="315.55pt,229.6pt" strokeweight="0">
            <w10:wrap anchorx="page" anchory="page"/>
          </v:line>
        </w:pict>
      </w:r>
      <w:r>
        <w:rPr>
          <w:noProof/>
        </w:rPr>
        <w:pict>
          <v:shape id="_x0000_s1558" style="position:absolute;left:0;text-align:left;margin-left:315.55pt;margin-top:229.4pt;width:.35pt;height:.4pt;z-index:-251113472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559" style="position:absolute;left:0;text-align:left;margin-left:315.55pt;margin-top:229.4pt;width:.35pt;height:.4pt;z-index:-251112448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560" style="position:absolute;left:0;text-align:left;z-index:-251111424;mso-position-horizontal-relative:page;mso-position-vertical-relative:page" from="308.55pt,229.8pt" to="308.55pt,242pt" strokeweight="0">
            <w10:wrap anchorx="page" anchory="page"/>
          </v:line>
        </w:pict>
      </w:r>
      <w:r>
        <w:rPr>
          <w:noProof/>
        </w:rPr>
        <w:pict>
          <v:line id="_x0000_s1561" style="position:absolute;left:0;text-align:left;z-index:-251110400;mso-position-horizontal-relative:page;mso-position-vertical-relative:page" from="315.75pt,229.8pt" to="315.75pt,242pt" strokeweight="0">
            <w10:wrap anchorx="page" anchory="page"/>
          </v:line>
        </w:pict>
      </w:r>
      <w:r>
        <w:rPr>
          <w:noProof/>
        </w:rPr>
        <w:pict>
          <v:shape id="_x0000_s1562" style="position:absolute;left:0;text-align:left;margin-left:308.35pt;margin-top:242pt;width:.35pt;height:.4pt;z-index:-251109376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563" style="position:absolute;left:0;text-align:left;margin-left:308.35pt;margin-top:242pt;width:.35pt;height:.4pt;z-index:-251108352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564" style="position:absolute;left:0;text-align:left;margin-left:315.55pt;margin-top:242pt;width:.35pt;height:.4pt;z-index:-251107328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565" style="position:absolute;left:0;text-align:left;margin-left:315.55pt;margin-top:242pt;width:.35pt;height:.4pt;z-index:-251106304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9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138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Over the last 40 years there has been a great increase not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only in the number of agricultural pesticides in use but also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 the care and sophistication with which they are used by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farmers. Nevertheless, the proportion of agricultural crops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lost to certain pests worldwide has increased over the same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period, even when the pests concerned have not developed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resistance to existing pesticides.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7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>144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9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7. Which of the following, if true. best explains how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improvements in pesticide use have been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accompanied by greater losses to certain pests?</w:t>
      </w:r>
    </w:p>
    <w:p w:rsidR="00351788" w:rsidRDefault="00351788">
      <w:pPr>
        <w:autoSpaceDE w:val="0"/>
        <w:autoSpaceDN w:val="0"/>
        <w:adjustRightInd w:val="0"/>
        <w:spacing w:line="25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Some dangerous but relatively ineffective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pesticides common 40 years ago are no longer in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widespread use.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As pesticides have become increasingly pest-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specific, controlling certain pests with pesticides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has turned out to cost more in many cases than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value of crop losses caused by those pests.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Because today's pesticides typically have more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specific application conditions than did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pesticides in use 40 years ago, today's farmers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observe their fields more closely than did farmers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40 years ago.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Certain pest-control methods that some farmers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use today do not involve the use of chemical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pesticides but are just as effective in eliminating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3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insect pests as those that do.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Forty years ago, much less was known about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effects of pesticides on humans and other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39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3" w:space="720" w:equalWidth="0">
            <w:col w:w="5810" w:space="10"/>
            <w:col w:w="670" w:space="10"/>
            <w:col w:w="540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mammalian species than is now known.</w:t>
      </w:r>
      <w:r>
        <w:rPr>
          <w:noProof/>
        </w:rPr>
        <w:pict>
          <v:line id="_x0000_s1566" style="position:absolute;left:0;text-align:left;z-index:-251105280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69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239"/>
        <w:jc w:val="left"/>
        <w:rPr>
          <w:rFonts w:ascii="Times New Roman" w:hAnsi="Times New Roman"/>
          <w:color w:val="000000"/>
          <w:w w:val="97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>Researchers are finding that in many ways an individual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bacterium is more analogous to a component cell of a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multicellular organism than it is to a free-living,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autonomous organism.</w:t>
      </w:r>
      <w:r>
        <w:rPr>
          <w:rFonts w:ascii="Times New Roman" w:hAnsi="Times New Roman"/>
          <w:i/>
          <w:iCs/>
          <w:color w:val="000000"/>
          <w:w w:val="99"/>
          <w:kern w:val="0"/>
          <w:sz w:val="20"/>
          <w:szCs w:val="20"/>
        </w:rPr>
        <w:t xml:space="preserve"> Anabaena</w:t>
      </w: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, a freshwater bacteria is a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case in point. Among photosynthetic bacteria,</w:t>
      </w:r>
      <w:r>
        <w:rPr>
          <w:rFonts w:ascii="Times New Roman" w:hAnsi="Times New Roman"/>
          <w:i/>
          <w:iCs/>
          <w:color w:val="000000"/>
          <w:w w:val="99"/>
          <w:kern w:val="0"/>
          <w:sz w:val="20"/>
          <w:szCs w:val="20"/>
        </w:rPr>
        <w:t xml:space="preserve"> Anabaena</w:t>
      </w: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 xml:space="preserve"> is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unusual: it is capable of both photosynthesis and nitrogen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fixation. Within a single cell, these two biochemical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processes are incompatible: oxygen produced during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photosynthesis, inactivates the nitrogenase required for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nitrogen fixation. In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Anabaena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communities, however,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these processes can coexist. When fixed nitrogen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compounds are abundant,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Anabaena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is strictly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photosynthetic and its cells are all alike. When nitrogen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levels are low, however, specialized cells called heterocysts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are produced which lack chlorophyll (necessary for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photosynthesis) but which can fix nitrogen by converting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nitrogen gas into a usable form. Submicroscopic channels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develop which connect the heterocyst cells with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photosynthetic ones and which are used for transferring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cellular products between the two kinds of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Anabaena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cells.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4776"/>
        <w:jc w:val="left"/>
        <w:rPr>
          <w:rFonts w:ascii="Times New Roman" w:hAnsi="Times New Roman"/>
          <w:color w:val="000000"/>
          <w:w w:val="8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8"/>
          <w:kern w:val="0"/>
          <w:sz w:val="20"/>
          <w:szCs w:val="20"/>
        </w:rPr>
        <w:t>(156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88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7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48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t>145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69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8.It can be inferred from the passage that cell differen-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tiation within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Anabaena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is regulated by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amount of oxygen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Anabaena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cells produce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season of the year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amount of fixed nitrogen compounds available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number of microscopic channels uniting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Anabaena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cells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amount of chlorophyll in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Anabaena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cells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9.The author uses the example of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Anabaena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to illustrate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uniqueness of bacteria among unicellular organ-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isms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inadequacy of an existing view of bacteria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ability of unicellular organisms to engage in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photosynthesis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variability of a freshwater bacteria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difficulty of investigating even the simplest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3" w:space="720" w:equalWidth="0">
            <w:col w:w="5810" w:space="10"/>
            <w:col w:w="33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unicellular organisms</w:t>
      </w:r>
      <w:r>
        <w:rPr>
          <w:noProof/>
        </w:rPr>
        <w:pict>
          <v:line id="_x0000_s1567" style="position:absolute;left:0;text-align:left;z-index:-251104256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368"/>
        <w:jc w:val="left"/>
        <w:rPr>
          <w:rFonts w:ascii="Times New Roman" w:hAnsi="Times New Roman"/>
          <w:color w:val="000000"/>
          <w:kern w:val="0"/>
          <w:sz w:val="20"/>
          <w:szCs w:val="20"/>
          <w:shd w:val="clear" w:color="auto" w:fill="D9D9D9"/>
        </w:rPr>
      </w:pPr>
      <w:r>
        <w:rPr>
          <w:rFonts w:ascii="Times New Roman" w:hAnsi="Times New Roman"/>
          <w:color w:val="000000"/>
          <w:kern w:val="0"/>
          <w:sz w:val="20"/>
          <w:szCs w:val="20"/>
          <w:shd w:val="clear" w:color="auto" w:fill="D9D9D9"/>
        </w:rPr>
        <w:t>Scholars often fail to see that music played an important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  <w:shd w:val="clear" w:color="auto" w:fill="D9D9D9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  <w:shd w:val="clear" w:color="auto" w:fill="D9D9D9"/>
        </w:rPr>
        <w:t>role in the preservation of African culture in the United States.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They correctly note that slavery stripped some cultural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elements from Black people-their political and economic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systems-but they underestimate the significance of music in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sustaining other African cultural values. African music, unlike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10. In the argument given , the two highlighted portions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47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play which of the following roles?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4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The first sentence introduces the topic of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54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passage and the last one summarizes the passage.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4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The first sentence presents a thesis and the last one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1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further develops the thesis.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17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music of some other cultures, was based on a total vision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life in which music was not an isolated social domain. In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African culture music was pervasive, serving not only religion,</w:t>
      </w:r>
    </w:p>
    <w:p w:rsidR="00351788" w:rsidRDefault="00351788">
      <w:pPr>
        <w:autoSpaceDE w:val="0"/>
        <w:autoSpaceDN w:val="0"/>
        <w:adjustRightInd w:val="0"/>
        <w:spacing w:line="294" w:lineRule="exact"/>
        <w:jc w:val="left"/>
        <w:rPr>
          <w:rFonts w:ascii="??" w:hAnsi="??" w:cs="??"/>
          <w:color w:val="000000"/>
          <w:w w:val="73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??" w:hAnsi="??" w:cs="??"/>
          <w:color w:val="000000"/>
          <w:w w:val="73"/>
          <w:kern w:val="0"/>
          <w:sz w:val="20"/>
          <w:szCs w:val="20"/>
        </w:rPr>
        <w:t>C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1" w:lineRule="exact"/>
        <w:jc w:val="left"/>
        <w:rPr>
          <w:rFonts w:ascii="??" w:hAnsi="??" w:cs="??"/>
          <w:color w:val="000000"/>
          <w:w w:val="73"/>
          <w:kern w:val="0"/>
          <w:sz w:val="20"/>
          <w:szCs w:val="20"/>
        </w:rPr>
      </w:pPr>
      <w:r>
        <w:rPr>
          <w:rFonts w:ascii="??" w:hAnsi="??" w:cs="??"/>
          <w:color w:val="000000"/>
          <w:w w:val="73"/>
          <w:kern w:val="0"/>
          <w:sz w:val="20"/>
          <w:szCs w:val="20"/>
        </w:rPr>
        <w:t>D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The first sentence summarizes the main idea of the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passage and the last one paraphrases it literally.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first sentence presents a context for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9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6290" w:space="10"/>
            <w:col w:w="270" w:space="10"/>
            <w:col w:w="532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but all phases of life, including birth, death, work, and play.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  <w:shd w:val="clear" w:color="auto" w:fill="D9D9D9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  <w:shd w:val="clear" w:color="auto" w:fill="D9D9D9"/>
        </w:rPr>
        <w:t>Music, like art in general, was so inextricably a part of African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  <w:shd w:val="clear" w:color="auto" w:fill="D9D9D9"/>
        </w:rPr>
      </w:pPr>
      <w:r>
        <w:rPr>
          <w:rFonts w:ascii="Times New Roman" w:hAnsi="Times New Roman"/>
          <w:color w:val="000000"/>
          <w:kern w:val="0"/>
          <w:sz w:val="20"/>
          <w:szCs w:val="20"/>
          <w:shd w:val="clear" w:color="auto" w:fill="D9D9D9"/>
        </w:rPr>
        <w:t>culture that it became a crucial means of preserving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  <w:shd w:val="clear" w:color="auto" w:fill="D9D9D9"/>
        </w:rPr>
      </w:pPr>
      <w:r>
        <w:rPr>
          <w:rFonts w:ascii="Times New Roman" w:hAnsi="Times New Roman"/>
          <w:color w:val="000000"/>
          <w:kern w:val="0"/>
          <w:sz w:val="20"/>
          <w:szCs w:val="20"/>
          <w:shd w:val="clear" w:color="auto" w:fill="D9D9D9"/>
        </w:rPr>
        <w:t>culture during and after the dislocations of slavery.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4776"/>
        <w:jc w:val="left"/>
        <w:rPr>
          <w:rFonts w:ascii="Times New Roman" w:hAnsi="Times New Roman"/>
          <w:color w:val="000000"/>
          <w:w w:val="8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8"/>
          <w:kern w:val="0"/>
          <w:sz w:val="20"/>
          <w:szCs w:val="20"/>
        </w:rPr>
        <w:t>(126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88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4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96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96"/>
          <w:kern w:val="0"/>
          <w:sz w:val="18"/>
          <w:szCs w:val="18"/>
        </w:rPr>
        <w:t>146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7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discussion of the passage and the last one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27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summarizes the discussion.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The first sentence presents the negative thesis of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73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5810" w:space="10"/>
            <w:col w:w="470" w:space="10"/>
            <w:col w:w="560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passage and the last one presents the positive thesis.</w:t>
      </w:r>
      <w:r>
        <w:rPr>
          <w:noProof/>
        </w:rPr>
        <w:pict>
          <v:line id="_x0000_s1568" style="position:absolute;left:0;text-align:left;z-index:-251103232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3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1" w:lineRule="exact"/>
        <w:ind w:left="5151"/>
        <w:jc w:val="left"/>
        <w:rPr>
          <w:rFonts w:ascii="Cambria" w:hAnsi="Cambria" w:cs="Cambria"/>
          <w:b/>
          <w:bCs/>
          <w:i/>
          <w:iCs/>
          <w:color w:val="000000"/>
          <w:kern w:val="0"/>
          <w:sz w:val="30"/>
          <w:szCs w:val="30"/>
        </w:rPr>
      </w:pPr>
      <w:r>
        <w:rPr>
          <w:rFonts w:ascii="Cambria" w:hAnsi="Cambria" w:cs="Cambria"/>
          <w:b/>
          <w:bCs/>
          <w:i/>
          <w:iCs/>
          <w:color w:val="000000"/>
          <w:kern w:val="0"/>
          <w:sz w:val="30"/>
          <w:szCs w:val="30"/>
        </w:rPr>
        <w:t>Exercise 26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39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1. Which of the following, if true, most strengthens the</w:t>
      </w:r>
    </w:p>
    <w:p w:rsidR="00351788" w:rsidRDefault="00351788">
      <w:pPr>
        <w:autoSpaceDE w:val="0"/>
        <w:autoSpaceDN w:val="0"/>
        <w:adjustRightInd w:val="0"/>
        <w:spacing w:line="181" w:lineRule="exact"/>
        <w:ind w:left="6397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37" w:lineRule="exact"/>
        <w:ind w:left="1505"/>
        <w:jc w:val="left"/>
        <w:rPr>
          <w:rFonts w:ascii="Times New Roman" w:hAnsi="Times New Roman"/>
          <w:color w:val="000000"/>
          <w:w w:val="97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>Authorities in California required drivers to use their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311"/>
        <w:jc w:val="left"/>
        <w:rPr>
          <w:rFonts w:ascii="Times New Roman" w:hAnsi="Times New Roman"/>
          <w:color w:val="000000"/>
          <w:w w:val="97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>headlights on a certain road during the daytime as well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31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as at night and found that annual accident rates on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31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road fell 15 percent from the previous level. They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31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concluded that applying the daytime rule statewide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31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would lead to a similar reduction in accidents.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8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>147</w:t>
      </w:r>
    </w:p>
    <w:p w:rsidR="00351788" w:rsidRDefault="00351788">
      <w:pPr>
        <w:autoSpaceDE w:val="0"/>
        <w:autoSpaceDN w:val="0"/>
        <w:adjustRightInd w:val="0"/>
        <w:spacing w:line="302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authorities' argument?</w:t>
      </w:r>
    </w:p>
    <w:p w:rsidR="00351788" w:rsidRDefault="00351788">
      <w:pPr>
        <w:autoSpaceDE w:val="0"/>
        <w:autoSpaceDN w:val="0"/>
        <w:adjustRightInd w:val="0"/>
        <w:spacing w:line="258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Because an alternate route became available,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volume of traffic on the test road decreased during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test period.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Drivers were informed of the requirement to use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their headlights on the test road by means of a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series of three conspicuous signs in each direction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travel.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Under certain conditions, among them fog and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44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heavy rain, most drivers in California already use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4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their headlights during the daytime.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Full-scale application of the daytime rule would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44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cause headlight bulbs to burn out sooner than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4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they currently do and thus to require more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44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frequent replacement.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The test road was selected to include a great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4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variety of the sorts of road conditions that drivers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47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5810" w:space="10"/>
            <w:col w:w="550" w:space="10"/>
            <w:col w:w="552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in California are likely to encounter.</w:t>
      </w:r>
      <w:r>
        <w:rPr>
          <w:noProof/>
        </w:rPr>
        <w:pict>
          <v:line id="_x0000_s1569" style="position:absolute;left:0;text-align:left;z-index:-251102208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It has long been known that during an El Nino, two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conditions exist: (1) unusually warm water extends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along the eastern Pacific, principally along the coasts of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Ecuador and Peru, and (2) winds blow from the west into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warmer air rising over the warm water in the east.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These winds tend to create a feedback mechanism by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driving the warmer surface water into a "pile" that blocks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normal upwelling of deeper, cold water in the east and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further warms the eastern water, thus strengthening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wind still more. The contribution of the recent model is to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show that the winds of an El Nino, which raise sea level in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the cast, simultaneously send a signal to the west lowering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sea level. According to the model, that signal is generated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as a negative Rossby wave, a wave of depressed, or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negative, sea level, that moves westward parallel to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equator at 25 to 85 kilometers per day.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4776"/>
        <w:jc w:val="left"/>
        <w:rPr>
          <w:rFonts w:ascii="Times New Roman" w:hAnsi="Times New Roman"/>
          <w:color w:val="000000"/>
          <w:w w:val="8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8"/>
          <w:kern w:val="0"/>
          <w:sz w:val="20"/>
          <w:szCs w:val="20"/>
        </w:rPr>
        <w:t>(158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88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7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48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t>148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2. According to the passage, which of the following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4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features is characteristic of an El Nino?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Cold coastal water near Peru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Winds blowing from the west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Random occurrence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Worldwide effects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Short duration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For the following question, consider each of the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choices separately and select all that apply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3. It can be inferred from the passage that which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following would result fairly immediately from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cessation of the winds of an El Nino?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val="single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Negative Rossby waves would cease to be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generated in the eastern Pacific.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val="single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The sea level in the eastern Pacific would fall.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val="single"/>
        </w:rPr>
        <w:t>C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The surface water in the eastern Pacific would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3" w:space="720" w:equalWidth="0">
            <w:col w:w="5810" w:space="10"/>
            <w:col w:w="33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again be cooled by being mixed with deep water.</w:t>
      </w:r>
      <w:r>
        <w:rPr>
          <w:noProof/>
        </w:rPr>
        <w:pict>
          <v:line id="_x0000_s1570" style="position:absolute;left:0;text-align:left;z-index:-251101184;mso-position-horizontal-relative:page;mso-position-vertical-relative:page" from="52.6pt,54.4pt" to="543.2pt,54.4pt" strokeweight="1pt">
            <w10:wrap anchorx="page" anchory="page"/>
          </v:line>
        </w:pict>
      </w:r>
      <w:r>
        <w:rPr>
          <w:noProof/>
        </w:rPr>
        <w:pict>
          <v:shape id="_x0000_s1571" style="position:absolute;left:0;text-align:left;margin-left:308.35pt;margin-top:307.6pt;width:.35pt;height:.35pt;z-index:-25110016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572" style="position:absolute;left:0;text-align:left;margin-left:308.35pt;margin-top:307.6pt;width:.35pt;height:.35pt;z-index:-25109913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573" style="position:absolute;left:0;text-align:left;z-index:-251098112;mso-position-horizontal-relative:page;mso-position-vertical-relative:page" from="308.7pt,307.75pt" to="314.85pt,307.75pt" strokeweight="0">
            <w10:wrap anchorx="page" anchory="page"/>
          </v:line>
        </w:pict>
      </w:r>
      <w:r>
        <w:rPr>
          <w:noProof/>
        </w:rPr>
        <w:pict>
          <v:shape id="_x0000_s1574" style="position:absolute;left:0;text-align:left;margin-left:314.85pt;margin-top:307.6pt;width:.35pt;height:.35pt;z-index:-25109708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575" style="position:absolute;left:0;text-align:left;margin-left:314.85pt;margin-top:307.6pt;width:.35pt;height:.35pt;z-index:-251096064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576" style="position:absolute;left:0;text-align:left;z-index:-251095040;mso-position-horizontal-relative:page;mso-position-vertical-relative:page" from="308.55pt,307.95pt" to="308.55pt,320.2pt" strokeweight="0">
            <w10:wrap anchorx="page" anchory="page"/>
          </v:line>
        </w:pict>
      </w:r>
      <w:r>
        <w:rPr>
          <w:noProof/>
        </w:rPr>
        <w:pict>
          <v:line id="_x0000_s1577" style="position:absolute;left:0;text-align:left;z-index:-251094016;mso-position-horizontal-relative:page;mso-position-vertical-relative:page" from="315pt,307.95pt" to="315pt,320.2pt" strokeweight="0">
            <w10:wrap anchorx="page" anchory="page"/>
          </v:line>
        </w:pict>
      </w:r>
      <w:r>
        <w:rPr>
          <w:noProof/>
        </w:rPr>
        <w:pict>
          <v:shape id="_x0000_s1578" style="position:absolute;left:0;text-align:left;margin-left:308.35pt;margin-top:320.2pt;width:.35pt;height:.35pt;z-index:-25109299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579" style="position:absolute;left:0;text-align:left;margin-left:308.35pt;margin-top:320.2pt;width:.35pt;height:.35pt;z-index:-25109196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580" style="position:absolute;left:0;text-align:left;margin-left:314.85pt;margin-top:320.2pt;width:.35pt;height:.35pt;z-index:-251090944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581" style="position:absolute;left:0;text-align:left;margin-left:314.85pt;margin-top:320.2pt;width:.35pt;height:.35pt;z-index:-25108992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582" style="position:absolute;left:0;text-align:left;margin-left:308.35pt;margin-top:338.9pt;width:.35pt;height:.35pt;z-index:-25108889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583" style="position:absolute;left:0;text-align:left;margin-left:308.35pt;margin-top:338.9pt;width:.35pt;height:.35pt;z-index:-25108787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584" style="position:absolute;left:0;text-align:left;z-index:-251086848;mso-position-horizontal-relative:page;mso-position-vertical-relative:page" from="308.7pt,339.1pt" to="315.55pt,339.1pt" strokeweight="0">
            <w10:wrap anchorx="page" anchory="page"/>
          </v:line>
        </w:pict>
      </w:r>
      <w:r>
        <w:rPr>
          <w:noProof/>
        </w:rPr>
        <w:pict>
          <v:shape id="_x0000_s1585" style="position:absolute;left:0;text-align:left;margin-left:315.55pt;margin-top:338.9pt;width:.35pt;height:.35pt;z-index:-251085824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586" style="position:absolute;left:0;text-align:left;margin-left:315.55pt;margin-top:338.9pt;width:.35pt;height:.35pt;z-index:-25108480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587" style="position:absolute;left:0;text-align:left;z-index:-251083776;mso-position-horizontal-relative:page;mso-position-vertical-relative:page" from="308.55pt,339.25pt" to="308.55pt,351.5pt" strokeweight="0">
            <w10:wrap anchorx="page" anchory="page"/>
          </v:line>
        </w:pict>
      </w:r>
      <w:r>
        <w:rPr>
          <w:noProof/>
        </w:rPr>
        <w:pict>
          <v:line id="_x0000_s1588" style="position:absolute;left:0;text-align:left;z-index:-251082752;mso-position-horizontal-relative:page;mso-position-vertical-relative:page" from="315.75pt,339.25pt" to="315.75pt,351.5pt" strokeweight="0">
            <w10:wrap anchorx="page" anchory="page"/>
          </v:line>
        </w:pict>
      </w:r>
      <w:r>
        <w:rPr>
          <w:noProof/>
        </w:rPr>
        <w:pict>
          <v:shape id="_x0000_s1589" style="position:absolute;left:0;text-align:left;margin-left:308.35pt;margin-top:351.5pt;width:.35pt;height:.35pt;z-index:-25108172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590" style="position:absolute;left:0;text-align:left;margin-left:308.35pt;margin-top:351.5pt;width:.35pt;height:.35pt;z-index:-251080704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591" style="position:absolute;left:0;text-align:left;margin-left:315.55pt;margin-top:351.5pt;width:.35pt;height:.35pt;z-index:-25107968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592" style="position:absolute;left:0;text-align:left;margin-left:315.55pt;margin-top:351.5pt;width:.35pt;height:.35pt;z-index:-25107865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593" style="position:absolute;left:0;text-align:left;margin-left:308.35pt;margin-top:354.4pt;width:.35pt;height:.35pt;z-index:-25107763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594" style="position:absolute;left:0;text-align:left;margin-left:308.35pt;margin-top:354.4pt;width:.35pt;height:.35pt;z-index:-25107660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595" style="position:absolute;left:0;text-align:left;z-index:-251075584;mso-position-horizontal-relative:page;mso-position-vertical-relative:page" from="308.7pt,354.55pt" to="315.55pt,354.55pt" strokeweight="0">
            <w10:wrap anchorx="page" anchory="page"/>
          </v:line>
        </w:pict>
      </w:r>
      <w:r>
        <w:rPr>
          <w:noProof/>
        </w:rPr>
        <w:pict>
          <v:shape id="_x0000_s1596" style="position:absolute;left:0;text-align:left;margin-left:315.55pt;margin-top:354.4pt;width:.35pt;height:.35pt;z-index:-25107456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597" style="position:absolute;left:0;text-align:left;margin-left:315.55pt;margin-top:354.4pt;width:.35pt;height:.35pt;z-index:-25107353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598" style="position:absolute;left:0;text-align:left;z-index:-251072512;mso-position-horizontal-relative:page;mso-position-vertical-relative:page" from="308.55pt,354.75pt" to="308.55pt,367pt" strokeweight="0">
            <w10:wrap anchorx="page" anchory="page"/>
          </v:line>
        </w:pict>
      </w:r>
      <w:r>
        <w:rPr>
          <w:noProof/>
        </w:rPr>
        <w:pict>
          <v:line id="_x0000_s1599" style="position:absolute;left:0;text-align:left;z-index:-251071488;mso-position-horizontal-relative:page;mso-position-vertical-relative:page" from="315.75pt,354.75pt" to="315.75pt,367pt" strokeweight="0">
            <w10:wrap anchorx="page" anchory="page"/>
          </v:line>
        </w:pict>
      </w:r>
      <w:r>
        <w:rPr>
          <w:noProof/>
        </w:rPr>
        <w:pict>
          <v:shape id="_x0000_s1600" style="position:absolute;left:0;text-align:left;margin-left:308.35pt;margin-top:367pt;width:.35pt;height:.35pt;z-index:-251070464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601" style="position:absolute;left:0;text-align:left;margin-left:308.35pt;margin-top:367pt;width:.35pt;height:.35pt;z-index:-25106944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602" style="position:absolute;left:0;text-align:left;margin-left:315.55pt;margin-top:367pt;width:.35pt;height:.35pt;z-index:-25106841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603" style="position:absolute;left:0;text-align:left;margin-left:315.55pt;margin-top:367pt;width:.35pt;height:.35pt;z-index:-25106739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 a recent study, David Cressy examines two central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questions concerning English immigration to New England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 the 1630's: what kinds of people immigrated and why?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Cressy finds that most adult immigrants were skilled in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farming or crafts, were literate, and were organized in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families. Each of these characteristics sharply distinguishes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21,000 people who left for New England in the 1630's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from most of the approximately 377,000 English people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who had immigrating, to America by 1700.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With respect to their reasons for immigrating, Cressy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does not deny the frequently noted fact that some of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immigrants of the 1630's, most notably the organizers and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clergy, advanced religious explanations for departure, but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he finds that such explanations usually assumed primacy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only in retrospect. When he moves beyond the principal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actors, he finds that religious explanations were less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frequently offered and he concludes that most people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immigrated because they were recruited by promises of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material improvement.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4776"/>
        <w:jc w:val="left"/>
        <w:rPr>
          <w:rFonts w:ascii="Times New Roman" w:hAnsi="Times New Roman"/>
          <w:color w:val="000000"/>
          <w:w w:val="8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8"/>
          <w:kern w:val="0"/>
          <w:sz w:val="20"/>
          <w:szCs w:val="20"/>
        </w:rPr>
        <w:t>(155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88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7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48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t>149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4. According to the passage, Cressy would agree with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which of the following statements about the orga-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nizers among the English immigrants to New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England in the 1630's?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1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I. Most of them were clergy.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41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II. Some of them offered a religious explanation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for their immigration.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1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III. They did not offer any reasons for their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immigration until some time after they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7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had immigrated.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1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IV. They were more likely than the average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immigrant to be motivated by material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7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considerations.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I only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II only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II and III only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I, III, and IV only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II, III, and IV only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5.The passage suggests that the majority of those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English people who had immigrated to America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by the late seventeenth century were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clergy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young children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organized in families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skilled in crafts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3" w:space="720" w:equalWidth="0">
            <w:col w:w="5810" w:space="10"/>
            <w:col w:w="33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illiterate</w:t>
      </w:r>
      <w:r>
        <w:rPr>
          <w:noProof/>
        </w:rPr>
        <w:pict>
          <v:line id="_x0000_s1604" style="position:absolute;left:0;text-align:left;z-index:-251066368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383"/>
        <w:jc w:val="left"/>
        <w:rPr>
          <w:rFonts w:ascii="Times New Roman" w:hAnsi="Times New Roman"/>
          <w:color w:val="000000"/>
          <w:w w:val="97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>Traditionally, pollination by wind has been viewed as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 reproductive process marked by random events in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which the vagaries of the wind are compensated for by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generation of vast quantities of pollen, so that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ultimate production of new seeds is assured at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expense of producing much more pollen than is actually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used. Because the potential hazards pollen grains are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subject to as they are transported over long distances are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w w:val="96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6"/>
          <w:kern w:val="0"/>
          <w:sz w:val="20"/>
          <w:szCs w:val="20"/>
        </w:rPr>
        <w:t>enormous, wind-pollinated plants have, in the view above,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compensated for the ensuing loss of pollen through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happenstance by virtue of producing an amount of pollen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that is one to three orders of magnitude greater than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amount produced by species pollinated by insects.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49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However, a number of features that are characteristic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wind-pollinated plants reduce pollen waste. For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example, many wind-pollinated species fail to release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pollen when wind speeds are low or when humid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conditions prevail. Recent studies suggest another way in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which species compensate for the inefficiency of wind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pollination. These studies suggest that species frequently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take advantage of the physics of pollen motion by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generating specific aerodynamic environments within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immediate vicinity of their female reproductive organs. It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w w:val="97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>is the morphology of these organs that dictates the pattern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of airflow disturbances through which pollen must travel.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speed and direction of the airflow disturbances can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combine with the physical properties of a species' pollen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to produce a species-specific pattern of pollen collision on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surfaces of female reproductive organs. Provided that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these surfaces are strategically located, the consequences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this combination can significantly increase the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pollen-capture efficiency of a female reproductive organ.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49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 critical question that remains to be answered is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whether the morphological attributes of the female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reproductive organs of wind-pollinated species are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w w:val="97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>evolutionary adaptations to wind pollination or are merely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fortuitous. A complete resolution of the question is as yet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impossible since adaptation must be evaluated for each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species within its own unique functional context.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However, it must be said that, while evidence of such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evolutionary adaptations does exist in some species, one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must be careful about attributing morphology to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adaptation. For example, the spiral arrangement of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7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48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t>150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scale-bract complexes on ovule-bearing pine cones, where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female reproductive organs of conifers are located, is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important to the production of airflow patterns that spiral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over the cone's surfaces, thereby passing airborne pollen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from one scale to the next. However, these patterns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cannot be viewed as an adaptation to wind pollination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because the spiral arrangement occurs in a number of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non-wind-pollinated plant lineages and is regarded as a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characteristic of vascular plants, of which conifers are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only one kind, as a whole. Therefore, the spiral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arrangement is not likely to be the result of a direct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adaptation to wind pollination.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695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3" w:space="720" w:equalWidth="0">
            <w:col w:w="5810" w:space="10"/>
            <w:col w:w="33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(453 words)</w:t>
      </w:r>
      <w:r>
        <w:rPr>
          <w:noProof/>
        </w:rPr>
        <w:pict>
          <v:line id="_x0000_s1605" style="position:absolute;left:0;text-align:left;z-index:-251065344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26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6.The author of the passage is primarily concerned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56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with discussing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6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the current debate on whether the morphological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70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attributes of wind-pollinated plants are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66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evolutionary adaptations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6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the kinds of airflow patterns that permit wind-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66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pollinated plants to capture pollen most effi-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66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ciently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6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the ways in which the reproductive processes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66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wind-pollinated plants are controlled by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66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random events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6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a recently proposed explanation of a way in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66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which wind-pollinated plants reduce pollen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66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waste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6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a specific morphological attribute that permits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66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one species of wind-pollinated plant to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66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capture pollen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8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26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7. According to the passage, the "aerodynamic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26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environments" mentioned in the second paragraph,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26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when they are produced, are primarily determined by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6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26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presence of insects near the plant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6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physical properties of the plant's pollen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shape of the plant's female reproductive organs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amount of pollen generated by the plant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number of seeds produced by the plant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7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48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t>151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8. The passage suggests that the recent studies cited in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second paragraph have</w:t>
      </w:r>
      <w:r>
        <w:rPr>
          <w:rFonts w:ascii="Times New Roman" w:hAnsi="Times New Roman"/>
          <w:color w:val="000000"/>
          <w:kern w:val="0"/>
          <w:sz w:val="20"/>
          <w:szCs w:val="20"/>
          <w:u w:val="single"/>
        </w:rPr>
        <w:t xml:space="preserve"> not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done which of the following?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Made any distinctions between different species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wind-pollinated plants.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Considered the physical properties of the pollen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that is produced by wind-pollinated plants.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Indicated the general range within which plant-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generated airflow disturbances are apt 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occur.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Included investigations of the physics of pollen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motion and its relationship to the efficient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capture of pollen by the female reproductive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organs of wind-pollinated plants.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Demonstrated that the morphological attributes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the female reproductive organs of wind-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pollinated plants are usually evolutionary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adaptations to wind pollination.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8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9. It can be inferred from the passage that the claim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that the spiral arrangement of scale-bract complexes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on an ovule-bearing pine cone is an adaptation 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wind pollination would be more convincing if which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the following were true?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Such an arrangement occurred only in wind-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pollinated plants.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Such an arrangement occurred in vascular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8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plants as a whole.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Such an arrangement could be shown to be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68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beneficial to pollen release.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The number of bracts could be shown to have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8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increased over time.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2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The airflow patterns over the cone's surfaces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8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could be shown to be produced by such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84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3" w:space="720" w:equalWidth="0">
            <w:col w:w="5810" w:space="10"/>
            <w:col w:w="33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arrangements.</w:t>
      </w:r>
      <w:r>
        <w:rPr>
          <w:noProof/>
        </w:rPr>
        <w:pict>
          <v:line id="_x0000_s1606" style="position:absolute;left:0;text-align:left;z-index:-251064320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9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Isadora Duncan's masterly writings on the dance reveal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the depth of her determination to create a lyric form of the art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which was free of characterization, storytelling, and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theatrical exhibition of skills. She wished to discard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w w:val="96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6"/>
          <w:kern w:val="0"/>
          <w:sz w:val="20"/>
          <w:szCs w:val="20"/>
        </w:rPr>
        <w:t>traditional methods and established vocabularies of such dance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forms as ballet and to explore the internal sources of human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expressiveness. She shunned bodily ornamentation and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strove to use only the natural movements of her body,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undistorted by acrobatic exaggeration and stimulated only by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799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internal compulsion. In her recitals Duncan danced to the music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Beethoven, Wagner, and Gluck, among others, but,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w w:val="96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6"/>
          <w:kern w:val="0"/>
          <w:sz w:val="20"/>
          <w:szCs w:val="20"/>
        </w:rPr>
        <w:t>contrary to popular belief, she made no attempt to visualize or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799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to interpret the music; rather, she simply relied on it to provide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the inspiration for expressing inner feelings through movement.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776"/>
        <w:jc w:val="left"/>
        <w:rPr>
          <w:rFonts w:ascii="Times New Roman" w:hAnsi="Times New Roman"/>
          <w:color w:val="000000"/>
          <w:w w:val="8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8"/>
          <w:kern w:val="0"/>
          <w:sz w:val="20"/>
          <w:szCs w:val="20"/>
        </w:rPr>
        <w:t>(130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88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7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48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t>152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10. Select the sentence in the passage that implies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argumentative function which the author mentions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3" w:space="720" w:equalWidth="0">
            <w:col w:w="5810" w:space="10"/>
            <w:col w:w="33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Duncan‘s reliance on music in her recitals to serve.</w:t>
      </w:r>
      <w:r>
        <w:rPr>
          <w:noProof/>
        </w:rPr>
        <w:pict>
          <v:line id="_x0000_s1607" style="position:absolute;left:0;text-align:left;z-index:-251063296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1" w:lineRule="exact"/>
        <w:ind w:left="5151"/>
        <w:jc w:val="left"/>
        <w:rPr>
          <w:rFonts w:ascii="Cambria" w:hAnsi="Cambria" w:cs="Cambria"/>
          <w:b/>
          <w:bCs/>
          <w:i/>
          <w:iCs/>
          <w:color w:val="000000"/>
          <w:kern w:val="0"/>
          <w:sz w:val="30"/>
          <w:szCs w:val="30"/>
        </w:rPr>
      </w:pPr>
      <w:r>
        <w:rPr>
          <w:rFonts w:ascii="Cambria" w:hAnsi="Cambria" w:cs="Cambria"/>
          <w:b/>
          <w:bCs/>
          <w:i/>
          <w:iCs/>
          <w:color w:val="000000"/>
          <w:kern w:val="0"/>
          <w:sz w:val="30"/>
          <w:szCs w:val="30"/>
        </w:rPr>
        <w:t>Exercise 27</w:t>
      </w:r>
    </w:p>
    <w:p w:rsidR="00351788" w:rsidRDefault="00351788">
      <w:pPr>
        <w:autoSpaceDE w:val="0"/>
        <w:autoSpaceDN w:val="0"/>
        <w:adjustRightInd w:val="0"/>
        <w:spacing w:line="371" w:lineRule="exact"/>
        <w:ind w:left="5151"/>
        <w:jc w:val="left"/>
        <w:rPr>
          <w:rFonts w:ascii="Cambria" w:hAnsi="Cambria" w:cs="Cambria"/>
          <w:b/>
          <w:bCs/>
          <w:i/>
          <w:iCs/>
          <w:color w:val="000000"/>
          <w:kern w:val="0"/>
          <w:sz w:val="30"/>
          <w:szCs w:val="30"/>
        </w:rPr>
        <w:sectPr w:rsidR="00351788"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9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more that is discovered about the intricate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organization of the nervous system, the more it seems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remarkable that genes can successfully specify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development of that system. Human genes contain too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little information even to specify which hemisphere of the</w:t>
      </w:r>
    </w:p>
    <w:p w:rsidR="00351788" w:rsidRDefault="00351788">
      <w:pPr>
        <w:autoSpaceDE w:val="0"/>
        <w:autoSpaceDN w:val="0"/>
        <w:adjustRightInd w:val="0"/>
        <w:spacing w:line="207" w:lineRule="exact"/>
        <w:ind w:left="3220"/>
        <w:jc w:val="left"/>
        <w:rPr>
          <w:rFonts w:ascii="Times New Roman" w:hAnsi="Times New Roman"/>
          <w:color w:val="000000"/>
          <w:kern w:val="0"/>
          <w:sz w:val="12"/>
          <w:szCs w:val="12"/>
        </w:rPr>
      </w:pPr>
      <w:r>
        <w:rPr>
          <w:rFonts w:ascii="Times New Roman" w:hAnsi="Times New Roman"/>
          <w:color w:val="000000"/>
          <w:kern w:val="0"/>
          <w:sz w:val="12"/>
          <w:szCs w:val="12"/>
        </w:rPr>
        <w:t>10</w:t>
      </w:r>
    </w:p>
    <w:p w:rsidR="00351788" w:rsidRDefault="00351788">
      <w:pPr>
        <w:autoSpaceDE w:val="0"/>
        <w:autoSpaceDN w:val="0"/>
        <w:adjustRightInd w:val="0"/>
        <w:spacing w:line="23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alone the hundreds of connections that each neuron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makes. For such reasons, we can assume that there must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w w:val="97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>be an important random factor in neural development, and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 particular, that errors must and do occur in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development of all normal brains.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4877"/>
        <w:jc w:val="left"/>
        <w:rPr>
          <w:rFonts w:ascii="Times New Roman" w:hAnsi="Times New Roman"/>
          <w:color w:val="000000"/>
          <w:w w:val="86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6"/>
          <w:kern w:val="0"/>
          <w:sz w:val="20"/>
          <w:szCs w:val="20"/>
        </w:rPr>
        <w:t>(93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86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3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48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t>153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9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1. Which of the following best describes the organization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the paragraph?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A specific case is presented, its details are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analyzed, and a conclusion is drawn from it.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A discovery is announced, its most significant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application is discussed, and possibilities for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future are suggested.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A generalization is made, specific situations in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which it is applicable are noted, and problems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with it are suggested.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An observation is made, specifics are provided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80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to support it, and a generalization is derived.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A hypothesis is presented, its implications are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807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5810" w:space="10"/>
            <w:col w:w="33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clarified, and applications of it are discussed.</w:t>
      </w:r>
      <w:r>
        <w:rPr>
          <w:noProof/>
        </w:rPr>
        <w:pict>
          <v:line id="_x0000_s1608" style="position:absolute;left:0;text-align:left;z-index:-251062272;mso-position-horizontal-relative:page;mso-position-vertical-relative:page" from="52.6pt,54.4pt" to="543.2pt,54.4pt" strokeweight="1pt">
            <w10:wrap anchorx="page" anchory="page"/>
          </v:line>
        </w:pict>
      </w:r>
      <w:r>
        <w:rPr>
          <w:noProof/>
        </w:rPr>
        <w:pict>
          <v:shape id="_x0000_s1609" type="#_x0000_t202" style="position:absolute;left:0;text-align:left;margin-left:54pt;margin-top:214.6pt;width:278.1pt;height:9.1pt;z-index:-251061248;mso-position-horizontal-relative:page;mso-position-vertical-relative:page" o:allowincell="f" filled="f" stroked="f">
            <v:textbox inset="0,0,0,0">
              <w:txbxContent>
                <w:p w:rsidR="00351788" w:rsidRDefault="00351788">
                  <w:pPr>
                    <w:autoSpaceDE w:val="0"/>
                    <w:autoSpaceDN w:val="0"/>
                    <w:adjustRightInd w:val="0"/>
                    <w:spacing w:line="181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0"/>
                      <w:szCs w:val="20"/>
                    </w:rPr>
                    <w:t>brain each of a human's 10 neurons should occupy, let</w:t>
                  </w:r>
                </w:p>
              </w:txbxContent>
            </v:textbox>
            <w10:wrap anchorx="page" anchory="page"/>
          </v:shap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Some recent historians have argued that life in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British colonies in America from approximately 1763 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1789 was marked by internal conflicts among colonists.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Inheritors of some of the viewpoints of early twentieth-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century Progressive historians such as Beard and Becker,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these recent historians have put forward arguments that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deserve evaluation.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kind of conflict most emphasized by these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historians is class conflict. Yet with the Revolutionary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War dominating these years, how does one distinguish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class conflict within that larger conflict? Certainly not by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side a person supported. Although many of these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historians have accepted the earlier assumption that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Loyalists represented an upper class, new evidence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indicates that Loyalists, like rebels, were drawn from all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socioeconomic classes. (It is nonetheless probably true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that a larger percentage of the well-to-do joined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Loyalists than joined the rebels.) Looking at the rebel side,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we find little evidence for the contention that lower-class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rebels were in conflict with upper-class rebels. Indeed,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war effort against Britain tended to suppress class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conflicts. Where it did not, the disputing rebels of one or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another class usually became Loyalists. Loyalism thus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operated as a safety valve to remove socioeconomic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discontent that existed among the rebels. Disputes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occurred, of course, among those who remained on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rebel side, but the extraordinary social mobility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eighteenth-century American society (with the obvious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exception of slaves) usually prevented such disputes from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w w:val="97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>hardening along class lines. Social structure was in fact so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fluid --- though recent statistics suggest a narrowing of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economic opportunity as the latter half of the century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progressed --- that to talk about social classes at all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w w:val="97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>requires the use of loose economic categories such as rich,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w w:val="97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>poor, and middle class, or eighteenth-century designations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like "the better sort." Despite these vague categories, one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should not claim unequivocally that hostility between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recognizable classes cannot be legitimately observed.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Outside of New York, however, there were very few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instances of openly expressed class antagonism.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7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48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t>154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Having said this, however, one must add that there is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much evidence to support the further claim of recent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historians that sectional conflicts were common between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1763 and 1789. The "Paxton Boys" incident and the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Regulator movement are representative examples of the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widespread, and justified, discontent of western settlers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against colonial or state governments dominated by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eastern interests. Although undertones of class conflict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existed beneath such hostility, the opposition was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primarily geographical. Sectional conflict ---which also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existed between North and South ---deserves further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investigation.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 summary, historians must be careful about the kind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conflict they emphasize in eighteenth-century America.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Yet those who stress the achievement of a general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consensus among the colonists cannot fully understand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that consensus without understanding the conflicts that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had to be overcome or repressed in order to reach it.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695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3" w:space="720" w:equalWidth="0">
            <w:col w:w="5810" w:space="10"/>
            <w:col w:w="33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(461 words)</w:t>
      </w:r>
      <w:r>
        <w:rPr>
          <w:noProof/>
        </w:rPr>
        <w:pict>
          <v:line id="_x0000_s1610" style="position:absolute;left:0;text-align:left;z-index:-251060224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26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2.The author most likely refers to "historians such as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56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Beard and Becker" in the first paragraph in order 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39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isolate the two historians whose work is most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81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representative of the viewpoints of Progressive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81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historians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39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emphasize the need to find connections between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81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recent historical writing and the work of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81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earlier historians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39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make a case for the importance of the views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81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the Progressive historians concerning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81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eighteenth-century American life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39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suggest that Progressive historians were the first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81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to discover the particular internal conflicts in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81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eighteenth-century American life mentioned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81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 the passage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36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point out historians whose views of history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78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anticipated some of the views of the recent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78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historians mentioned in the passage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3.According to the passage, Loyalism during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39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American Revolutionary War served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39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function of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39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eliminating the disputes that existed among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80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those colonists who supported the rebel cause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39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drawing upper, as opposed to lower, socio-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80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economic classes away from the rebel cause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39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tolerating the kinds of socioeconomic discontent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44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For the following question, consider each of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44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choices separately and select all that apply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4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4. The passage suggests that the author would be likely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46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to agree with which of the following statements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46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about the social structure of eighteenth-century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6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American society?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5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val="single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It allowed greater economic opportunity than it did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56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social mobility.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5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val="single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It permitted greater economic opportunity prior to 1750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6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than after 1750.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5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val="single"/>
        </w:rPr>
        <w:t>C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It did not contain rigidly defined socioeconomic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6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divisions.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5.The author suggests which of the following about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representativeness of colonial or state govern-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ments in America from 1763 to 1789 ?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The governments inadequately represented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interests of people in western regions.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The governments more often represented class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interests than sectional interests.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(C)The governments were less representative than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they had been before 1763 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(D)The governments were dominated by the interests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people of an upper socioeconomic class.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The governments of the northern colonies were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less representative than were the governments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the southern colonies.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010" w:space="10"/>
            <w:col w:w="588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181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that were not allowed to exist on the rebel side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39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channeling conflict that existed within a socio-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81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economic class into the war effort against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81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rebel cause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39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absorbing members of socioeconomic groups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81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on the rebel side who felt themselves in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81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contention with members of other socio-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81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economic groups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ind w:left="5821"/>
        <w:jc w:val="left"/>
        <w:rPr>
          <w:rFonts w:ascii="Times New Roman" w:hAnsi="Times New Roman"/>
          <w:color w:val="000000"/>
          <w:kern w:val="0"/>
          <w:sz w:val="18"/>
          <w:szCs w:val="18"/>
        </w:rPr>
        <w:sectPr w:rsidR="00351788">
          <w:type w:val="continuous"/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  <w:r>
        <w:rPr>
          <w:rFonts w:ascii="Times New Roman" w:hAnsi="Times New Roman"/>
          <w:color w:val="000000"/>
          <w:kern w:val="0"/>
          <w:sz w:val="18"/>
          <w:szCs w:val="18"/>
        </w:rPr>
        <w:t>155</w:t>
      </w:r>
      <w:r>
        <w:rPr>
          <w:noProof/>
        </w:rPr>
        <w:pict>
          <v:line id="_x0000_s1611" style="position:absolute;left:0;text-align:left;z-index:-251059200;mso-position-horizontal-relative:page;mso-position-vertical-relative:page" from="52.6pt,54.4pt" to="543.2pt,54.4pt" strokeweight="1pt">
            <w10:wrap anchorx="page" anchory="page"/>
          </v:line>
        </w:pict>
      </w:r>
      <w:r>
        <w:rPr>
          <w:noProof/>
        </w:rPr>
        <w:pict>
          <v:shape id="_x0000_s1612" style="position:absolute;left:0;text-align:left;margin-left:308.35pt;margin-top:182.6pt;width:.35pt;height:.35pt;z-index:-25105817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613" style="position:absolute;left:0;text-align:left;margin-left:308.35pt;margin-top:182.6pt;width:.35pt;height:.35pt;z-index:-25105715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614" style="position:absolute;left:0;text-align:left;z-index:-251056128;mso-position-horizontal-relative:page;mso-position-vertical-relative:page" from="308.7pt,182.75pt" to="314.85pt,182.75pt" strokeweight="0">
            <w10:wrap anchorx="page" anchory="page"/>
          </v:line>
        </w:pict>
      </w:r>
      <w:r>
        <w:rPr>
          <w:noProof/>
        </w:rPr>
        <w:pict>
          <v:shape id="_x0000_s1615" style="position:absolute;left:0;text-align:left;margin-left:314.85pt;margin-top:182.6pt;width:.35pt;height:.35pt;z-index:-251055104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616" style="position:absolute;left:0;text-align:left;margin-left:314.85pt;margin-top:182.6pt;width:.35pt;height:.35pt;z-index:-25105408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617" style="position:absolute;left:0;text-align:left;z-index:-251053056;mso-position-horizontal-relative:page;mso-position-vertical-relative:page" from="308.55pt,182.95pt" to="308.55pt,195.2pt" strokeweight="0">
            <w10:wrap anchorx="page" anchory="page"/>
          </v:line>
        </w:pict>
      </w:r>
      <w:r>
        <w:rPr>
          <w:noProof/>
        </w:rPr>
        <w:pict>
          <v:line id="_x0000_s1618" style="position:absolute;left:0;text-align:left;z-index:-251052032;mso-position-horizontal-relative:page;mso-position-vertical-relative:page" from="315pt,182.95pt" to="315pt,195.2pt" strokeweight="0">
            <w10:wrap anchorx="page" anchory="page"/>
          </v:line>
        </w:pict>
      </w:r>
      <w:r>
        <w:rPr>
          <w:noProof/>
        </w:rPr>
        <w:pict>
          <v:shape id="_x0000_s1619" style="position:absolute;left:0;text-align:left;margin-left:308.35pt;margin-top:195.2pt;width:.35pt;height:.4pt;z-index:-251051008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620" style="position:absolute;left:0;text-align:left;margin-left:308.35pt;margin-top:195.2pt;width:.35pt;height:.4pt;z-index:-251049984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621" style="position:absolute;left:0;text-align:left;margin-left:314.85pt;margin-top:195.2pt;width:.35pt;height:.4pt;z-index:-251048960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622" style="position:absolute;left:0;text-align:left;margin-left:314.85pt;margin-top:195.2pt;width:.35pt;height:.4pt;z-index:-251047936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623" style="position:absolute;left:0;text-align:left;margin-left:308.35pt;margin-top:213.95pt;width:.35pt;height:.35pt;z-index:-25104691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624" style="position:absolute;left:0;text-align:left;margin-left:308.35pt;margin-top:213.95pt;width:.35pt;height:.35pt;z-index:-25104588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625" style="position:absolute;left:0;text-align:left;z-index:-251044864;mso-position-horizontal-relative:page;mso-position-vertical-relative:page" from="308.7pt,214.1pt" to="315.55pt,214.1pt" strokeweight="0">
            <w10:wrap anchorx="page" anchory="page"/>
          </v:line>
        </w:pict>
      </w:r>
      <w:r>
        <w:rPr>
          <w:noProof/>
        </w:rPr>
        <w:pict>
          <v:shape id="_x0000_s1626" style="position:absolute;left:0;text-align:left;margin-left:315.55pt;margin-top:213.95pt;width:.35pt;height:.35pt;z-index:-25104384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627" style="position:absolute;left:0;text-align:left;margin-left:315.55pt;margin-top:213.95pt;width:.35pt;height:.35pt;z-index:-25104281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628" style="position:absolute;left:0;text-align:left;z-index:-251041792;mso-position-horizontal-relative:page;mso-position-vertical-relative:page" from="308.55pt,214.3pt" to="308.55pt,226.55pt" strokeweight="0">
            <w10:wrap anchorx="page" anchory="page"/>
          </v:line>
        </w:pict>
      </w:r>
      <w:r>
        <w:rPr>
          <w:noProof/>
        </w:rPr>
        <w:pict>
          <v:line id="_x0000_s1629" style="position:absolute;left:0;text-align:left;z-index:-251040768;mso-position-horizontal-relative:page;mso-position-vertical-relative:page" from="315.75pt,214.3pt" to="315.75pt,226.55pt" strokeweight="0">
            <w10:wrap anchorx="page" anchory="page"/>
          </v:line>
        </w:pict>
      </w:r>
      <w:r>
        <w:rPr>
          <w:noProof/>
        </w:rPr>
        <w:pict>
          <v:shape id="_x0000_s1630" style="position:absolute;left:0;text-align:left;margin-left:308.35pt;margin-top:226.55pt;width:.35pt;height:.35pt;z-index:-251039744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631" style="position:absolute;left:0;text-align:left;margin-left:308.35pt;margin-top:226.55pt;width:.35pt;height:.35pt;z-index:-25103872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632" style="position:absolute;left:0;text-align:left;margin-left:315.55pt;margin-top:226.55pt;width:.35pt;height:.35pt;z-index:-25103769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633" style="position:absolute;left:0;text-align:left;margin-left:315.55pt;margin-top:226.55pt;width:.35pt;height:.35pt;z-index:-25103667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634" style="position:absolute;left:0;text-align:left;margin-left:308.35pt;margin-top:245.25pt;width:.35pt;height:.35pt;z-index:-25103564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635" style="position:absolute;left:0;text-align:left;margin-left:308.35pt;margin-top:245.25pt;width:.35pt;height:.35pt;z-index:-251034624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636" style="position:absolute;left:0;text-align:left;z-index:-251033600;mso-position-horizontal-relative:page;mso-position-vertical-relative:page" from="308.7pt,245.45pt" to="315.55pt,245.45pt" strokeweight="0">
            <w10:wrap anchorx="page" anchory="page"/>
          </v:line>
        </w:pict>
      </w:r>
      <w:r>
        <w:rPr>
          <w:noProof/>
        </w:rPr>
        <w:pict>
          <v:shape id="_x0000_s1637" style="position:absolute;left:0;text-align:left;margin-left:315.55pt;margin-top:245.25pt;width:.35pt;height:.35pt;z-index:-25103257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638" style="position:absolute;left:0;text-align:left;margin-left:315.55pt;margin-top:245.25pt;width:.35pt;height:.35pt;z-index:-25103155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639" style="position:absolute;left:0;text-align:left;z-index:-251030528;mso-position-horizontal-relative:page;mso-position-vertical-relative:page" from="308.55pt,245.6pt" to="308.55pt,257.9pt" strokeweight="0">
            <w10:wrap anchorx="page" anchory="page"/>
          </v:line>
        </w:pict>
      </w:r>
      <w:r>
        <w:rPr>
          <w:noProof/>
        </w:rPr>
        <w:pict>
          <v:line id="_x0000_s1640" style="position:absolute;left:0;text-align:left;z-index:-251029504;mso-position-horizontal-relative:page;mso-position-vertical-relative:page" from="315.75pt,245.6pt" to="315.75pt,257.9pt" strokeweight="0">
            <w10:wrap anchorx="page" anchory="page"/>
          </v:line>
        </w:pict>
      </w:r>
      <w:r>
        <w:rPr>
          <w:noProof/>
        </w:rPr>
        <w:pict>
          <v:shape id="_x0000_s1641" style="position:absolute;left:0;text-align:left;margin-left:308.35pt;margin-top:257.9pt;width:.35pt;height:.35pt;z-index:-25102848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642" style="position:absolute;left:0;text-align:left;margin-left:308.35pt;margin-top:257.9pt;width:.35pt;height:.35pt;z-index:-25102745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643" style="position:absolute;left:0;text-align:left;margin-left:315.55pt;margin-top:257.9pt;width:.35pt;height:.35pt;z-index:-25102643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644" style="position:absolute;left:0;text-align:left;margin-left:315.55pt;margin-top:257.9pt;width:.35pt;height:.35pt;z-index:-25102540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6. Despite a dramatic increase in the number of people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41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riding bicycles for recreation in Parkville. a recent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419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report by the Parkville Department of Transportation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41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shows that the number of accidents involving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141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bicycles has decreased for the third consecutive year.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7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48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t>156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Which of the following, if true during the last three years,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3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best reconciles the apparent discrepancy in the facts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33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above?</w:t>
      </w:r>
    </w:p>
    <w:p w:rsidR="00351788" w:rsidRDefault="00351788">
      <w:pPr>
        <w:autoSpaceDE w:val="0"/>
        <w:autoSpaceDN w:val="0"/>
        <w:adjustRightInd w:val="0"/>
        <w:spacing w:line="25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33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The Parkville Department of Recreation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7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confiscated abandoned bicycles and sold them at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67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auction to any interested Parkville residents.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3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Increased automobile and bus traffic in Parkville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7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has been the leading cause of the most recent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67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increase in automobile accidents.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3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Because of the local increase in the number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7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people bicycling for recreation. many out -of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7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-town bicyclists ride in the Parkville area.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3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The Parkville Police Department enforced traffic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7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rules for bicycle riders much more vigorously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7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and began requiring recreational riders to pass a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7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bicycle safety course.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3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The Parkville Department of Transportation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7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canceled a program that required all bicycles 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77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3" w:space="720" w:equalWidth="0">
            <w:col w:w="5810" w:space="10"/>
            <w:col w:w="33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be inspected and registered each year.</w:t>
      </w:r>
      <w:r>
        <w:rPr>
          <w:noProof/>
        </w:rPr>
        <w:pict>
          <v:line id="_x0000_s1645" style="position:absolute;left:0;text-align:left;z-index:-251024384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Earth's magnetic field is generated as the molten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iron of the Earth's outer core revolves around its solid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inner core; when surges in the molten iron occur, magnetic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tempests are created. At the Earth's surface, these tempests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can be detected by changes in the strength of the Earth's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magnetic field. For reasons not fully understood, the field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itself reverses periodically every million years or so.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37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Clearly, geophysicists who seek to explain and forecast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changes in the field must understand what happens in the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outer core. Unlike meteorologists, however, they cannot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rely on observations made in their own lifetimes. Whereas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atmospheric storms arise in a matter of hours and last for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days, magnetic tempests develop over decades and persist for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centuries.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7.In the passage, the author is primarily concerned with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analyzing a complicated scientific phenomenon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and its impact on the Earth's surface features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describing a natural phenomenon and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challenges its study presents to researchers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discussing a scientific field of research and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gaps in researchers' methodological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approaches to it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comparing two distinct fields of physical science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7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and the different research methods employed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 each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proposing an explanation for a geophysical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phenomenon and an experiment that could help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1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confirm that explanation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13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477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(121 words)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16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8. Select the sentence in the passage that implies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36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reason why geophysicists seeking to explain magnetic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36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tempests ought to conduct research on the Earth's outer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36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core.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1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ind w:left="5821"/>
        <w:jc w:val="left"/>
        <w:rPr>
          <w:rFonts w:ascii="Times New Roman" w:hAnsi="Times New Roman"/>
          <w:color w:val="000000"/>
          <w:kern w:val="0"/>
          <w:sz w:val="18"/>
          <w:szCs w:val="18"/>
        </w:rPr>
        <w:sectPr w:rsidR="00351788">
          <w:type w:val="continuous"/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  <w:r>
        <w:rPr>
          <w:rFonts w:ascii="Times New Roman" w:hAnsi="Times New Roman"/>
          <w:color w:val="000000"/>
          <w:kern w:val="0"/>
          <w:sz w:val="18"/>
          <w:szCs w:val="18"/>
        </w:rPr>
        <w:t>157</w:t>
      </w:r>
      <w:r>
        <w:rPr>
          <w:noProof/>
        </w:rPr>
        <w:pict>
          <v:line id="_x0000_s1646" style="position:absolute;left:0;text-align:left;z-index:-251023360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The Women of Mexico City, 1796-1857</w:t>
      </w:r>
      <w:r>
        <w:rPr>
          <w:rFonts w:ascii="Times New Roman" w:hAnsi="Times New Roman"/>
          <w:color w:val="000000"/>
          <w:kern w:val="0"/>
          <w:sz w:val="20"/>
          <w:szCs w:val="20"/>
        </w:rPr>
        <w:t>, Sylvia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Marina Arrom argues that the status on women in Mexico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City improved during the nineteenth century. According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to Arrom, households headed by females and instances of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women working outside the home were much more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common than scholars have estimated; efforts by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Mexican government to encourage female education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resulted in increased female literacy; and influential male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writers wrote pieces advocating education, employment,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and increased family responsibilities for women, while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deploring women‘s political and marital inequality.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Mention of the fact that the civil codes of 1870 and 1884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significantly advanced women‘s rights would have further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strengthened Arrom‘s argument.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Arrom does not discuss whether women‘s improved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status counteracted the effects on women of instability in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Mexican economy during the nineteenth century.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However, this is not so much a weakness in her work as it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is the inevitable result of scholars‘ neglect of this period.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Indeed, such gaps in Mexican history are precisely what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make Arrom‘s pioneering study an important addition to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9. It can be inferred from the passage that Arrom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would agree with which of the following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assertions?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Efforts by the Mexican government to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encourage education for women during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nineteenth century were hampered by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economic instability of that period.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The most significant advances in the rights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Mexican women during the nineteenth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century occurred prior to 1857.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Improvements in the status of women in Mexico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City during the nineteenth century were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accompanied by similar improvements in the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status of women in other large Latin American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cities.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Scholars have in the past accorded the most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significance to nineteenth-century Mexican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literature that supported the status quo in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women‘s political and marital rights.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Scholars have in the past underestimated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number of households headed by females in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Latin American women‘s history.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(172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48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t>158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Mexico City.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3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10. Which of the following best describes the author‘s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attitude toward Arrom‘s work?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Uncritical approval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Enthusiasm tempered by minor reservations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Praise for her thesis, despite skepticism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regarding the sources of her evidence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Reluctant acceptance, despite lingering doubts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regarding the accuracy of her thesis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Rejection, despite admiration for her attempt 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4230" w:space="10"/>
            <w:col w:w="1570" w:space="10"/>
            <w:col w:w="33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break new ground in a hitherto neglected field</w:t>
      </w:r>
      <w:r>
        <w:rPr>
          <w:noProof/>
        </w:rPr>
        <w:pict>
          <v:line id="_x0000_s1647" style="position:absolute;left:0;text-align:left;z-index:-251022336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3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1" w:lineRule="exact"/>
        <w:ind w:left="5151"/>
        <w:jc w:val="left"/>
        <w:rPr>
          <w:rFonts w:ascii="Cambria" w:hAnsi="Cambria" w:cs="Cambria"/>
          <w:b/>
          <w:bCs/>
          <w:i/>
          <w:iCs/>
          <w:color w:val="000000"/>
          <w:kern w:val="0"/>
          <w:sz w:val="30"/>
          <w:szCs w:val="30"/>
        </w:rPr>
      </w:pPr>
      <w:r>
        <w:rPr>
          <w:rFonts w:ascii="Cambria" w:hAnsi="Cambria" w:cs="Cambria"/>
          <w:b/>
          <w:bCs/>
          <w:i/>
          <w:iCs/>
          <w:color w:val="000000"/>
          <w:kern w:val="0"/>
          <w:sz w:val="30"/>
          <w:szCs w:val="30"/>
        </w:rPr>
        <w:t>Exercise 28</w:t>
      </w:r>
    </w:p>
    <w:p w:rsidR="00351788" w:rsidRDefault="00351788">
      <w:pPr>
        <w:autoSpaceDE w:val="0"/>
        <w:autoSpaceDN w:val="0"/>
        <w:adjustRightInd w:val="0"/>
        <w:spacing w:line="371" w:lineRule="exact"/>
        <w:ind w:left="5151"/>
        <w:jc w:val="left"/>
        <w:rPr>
          <w:rFonts w:ascii="Cambria" w:hAnsi="Cambria" w:cs="Cambria"/>
          <w:b/>
          <w:bCs/>
          <w:i/>
          <w:iCs/>
          <w:color w:val="000000"/>
          <w:kern w:val="0"/>
          <w:sz w:val="30"/>
          <w:szCs w:val="30"/>
        </w:rPr>
        <w:sectPr w:rsidR="00351788"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34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For women feminist literary critic, the subjectivity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versus objectivity, or critic-as-artist-or-scientist, debate has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special political significance, and her definition will court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special risks whichever side of the issue it favors. If she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defines feminist criticism as objective and scientific,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definition precludes the critic-as-artist approach and may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impede accomplishment of the utilitarian political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objectives of those who seek to change the academic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establishment. If she defines feminist criticism as creative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and intuitive, privileged as art, then her work becomes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vulnerable to the prejudices of stereotypic ideas about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ways in which women think, and will be dismissed by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much of the academic establishment.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34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These questions are political in the sense that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debate over them will inevitably be less an exploration of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abstract matters in a spirit of disinterested inquiry than an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academic power struggle in which the careers and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professional fortunes of many women scholars -- only now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entering the academic profession in substantial numbers --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will be at stake, and with them the chances for a distinctive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contribution to humanistic understanding, a contribution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that might be an important influence against sexism in our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society.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4776"/>
        <w:jc w:val="left"/>
        <w:rPr>
          <w:rFonts w:ascii="Times New Roman" w:hAnsi="Times New Roman"/>
          <w:color w:val="000000"/>
          <w:w w:val="8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8"/>
          <w:kern w:val="0"/>
          <w:sz w:val="20"/>
          <w:szCs w:val="20"/>
        </w:rPr>
        <w:t>(186 words)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For the following question, consider each of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choices separately and select all that apply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1. The author specifically mentions all of the following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28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as difficulties that particularly affect women who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8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are theoreticians of feminist literary criticism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val="single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tendency of a predominantly male academic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establishment to form preconceptions about women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val="single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limitations that are imposed when criticism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is defined as objective and scientific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val="single"/>
        </w:rPr>
        <w:t>C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likelihood that the work of a woman theoretician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who claims the privilege of art will be viewed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with prejudice by some academics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6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48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t>159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2.Which of the following is presented by the author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 support of the suggestion that there is stereo-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typic thinking among members of the academic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establishment?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A distinctively feminist contribution to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humanistic understanding could work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against the influence of sexism among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members of the academic establishment.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Women who define criticism as artistic may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 seen by the academic establishment as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being incapable of critical thinking.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The debate over the role of the literary critic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is often seen as a political one.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Women scholars are only now entering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academia in substantial numbers.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The woman who is a critic is forced to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construct a theory of literary criticism.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3 .It can be inferred that the author would define as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" political" questions (in the second paragraph) that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are contested largely through contentions over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power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are primarily academic in nature and open to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abstract analysis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are not in themselves important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cannot be resolved without extensive debate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5810" w:space="10"/>
            <w:col w:w="33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will be debated by both men and women</w:t>
      </w:r>
      <w:r>
        <w:rPr>
          <w:noProof/>
        </w:rPr>
        <w:pict>
          <v:line id="_x0000_s1648" style="position:absolute;left:0;text-align:left;z-index:-251021312;mso-position-horizontal-relative:page;mso-position-vertical-relative:page" from="52.6pt,54.4pt" to="543.2pt,54.4pt" strokeweight="1pt">
            <w10:wrap anchorx="page" anchory="page"/>
          </v:line>
        </w:pict>
      </w:r>
      <w:r>
        <w:rPr>
          <w:noProof/>
        </w:rPr>
        <w:pict>
          <v:shape id="_x0000_s1649" style="position:absolute;left:0;text-align:left;margin-left:54pt;margin-top:614.4pt;width:.4pt;height:.4pt;z-index:-251020288;mso-position-horizontal-relative:page;mso-position-vertical-relative:page" coordsize="8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650" style="position:absolute;left:0;text-align:left;margin-left:54pt;margin-top:614.4pt;width:.4pt;height:.4pt;z-index:-251019264;mso-position-horizontal-relative:page;mso-position-vertical-relative:page" coordsize="8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651" style="position:absolute;left:0;text-align:left;z-index:-251018240;mso-position-horizontal-relative:page;mso-position-vertical-relative:page" from="54.4pt,614.6pt" to="60.55pt,614.6pt" strokeweight="0">
            <w10:wrap anchorx="page" anchory="page"/>
          </v:line>
        </w:pict>
      </w:r>
      <w:r>
        <w:rPr>
          <w:noProof/>
        </w:rPr>
        <w:pict>
          <v:shape id="_x0000_s1652" style="position:absolute;left:0;text-align:left;margin-left:60.55pt;margin-top:614.4pt;width:.35pt;height:.4pt;z-index:-251017216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653" style="position:absolute;left:0;text-align:left;margin-left:60.55pt;margin-top:614.4pt;width:.35pt;height:.4pt;z-index:-251016192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654" style="position:absolute;left:0;text-align:left;z-index:-251015168;mso-position-horizontal-relative:page;mso-position-vertical-relative:page" from="54.2pt,614.8pt" to="54.2pt,627pt" strokeweight="0">
            <w10:wrap anchorx="page" anchory="page"/>
          </v:line>
        </w:pict>
      </w:r>
      <w:r>
        <w:rPr>
          <w:noProof/>
        </w:rPr>
        <w:pict>
          <v:line id="_x0000_s1655" style="position:absolute;left:0;text-align:left;z-index:-251014144;mso-position-horizontal-relative:page;mso-position-vertical-relative:page" from="60.7pt,614.8pt" to="60.7pt,627pt" strokeweight="0">
            <w10:wrap anchorx="page" anchory="page"/>
          </v:line>
        </w:pict>
      </w:r>
      <w:r>
        <w:rPr>
          <w:noProof/>
        </w:rPr>
        <w:pict>
          <v:shape id="_x0000_s1656" style="position:absolute;left:0;text-align:left;margin-left:54pt;margin-top:627pt;width:.4pt;height:.4pt;z-index:-251013120;mso-position-horizontal-relative:page;mso-position-vertical-relative:page" coordsize="8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657" style="position:absolute;left:0;text-align:left;margin-left:54pt;margin-top:627pt;width:.4pt;height:.4pt;z-index:-251012096;mso-position-horizontal-relative:page;mso-position-vertical-relative:page" coordsize="8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658" style="position:absolute;left:0;text-align:left;margin-left:60.55pt;margin-top:627pt;width:.35pt;height:.4pt;z-index:-251011072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659" style="position:absolute;left:0;text-align:left;margin-left:60.55pt;margin-top:627pt;width:.35pt;height:.4pt;z-index:-251010048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660" style="position:absolute;left:0;text-align:left;margin-left:54pt;margin-top:645.75pt;width:.4pt;height:.4pt;z-index:-251009024;mso-position-horizontal-relative:page;mso-position-vertical-relative:page" coordsize="8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661" style="position:absolute;left:0;text-align:left;margin-left:54pt;margin-top:645.75pt;width:.4pt;height:.4pt;z-index:-251008000;mso-position-horizontal-relative:page;mso-position-vertical-relative:page" coordsize="8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662" style="position:absolute;left:0;text-align:left;z-index:-251006976;mso-position-horizontal-relative:page;mso-position-vertical-relative:page" from="54.4pt,645.95pt" to="61.25pt,645.95pt" strokeweight="0">
            <w10:wrap anchorx="page" anchory="page"/>
          </v:line>
        </w:pict>
      </w:r>
      <w:r>
        <w:rPr>
          <w:noProof/>
        </w:rPr>
        <w:pict>
          <v:shape id="_x0000_s1663" style="position:absolute;left:0;text-align:left;margin-left:61.25pt;margin-top:645.75pt;width:.35pt;height:.4pt;z-index:-251005952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664" style="position:absolute;left:0;text-align:left;margin-left:61.25pt;margin-top:645.75pt;width:.35pt;height:.4pt;z-index:-251004928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665" style="position:absolute;left:0;text-align:left;z-index:-251003904;mso-position-horizontal-relative:page;mso-position-vertical-relative:page" from="54.2pt,646.15pt" to="54.2pt,658.35pt" strokeweight="0">
            <w10:wrap anchorx="page" anchory="page"/>
          </v:line>
        </w:pict>
      </w:r>
      <w:r>
        <w:rPr>
          <w:noProof/>
        </w:rPr>
        <w:pict>
          <v:line id="_x0000_s1666" style="position:absolute;left:0;text-align:left;z-index:-251002880;mso-position-horizontal-relative:page;mso-position-vertical-relative:page" from="61.45pt,646.15pt" to="61.45pt,658.35pt" strokeweight="0">
            <w10:wrap anchorx="page" anchory="page"/>
          </v:line>
        </w:pict>
      </w:r>
      <w:r>
        <w:rPr>
          <w:noProof/>
        </w:rPr>
        <w:pict>
          <v:shape id="_x0000_s1667" style="position:absolute;left:0;text-align:left;margin-left:54pt;margin-top:658.35pt;width:.4pt;height:.4pt;z-index:-251001856;mso-position-horizontal-relative:page;mso-position-vertical-relative:page" coordsize="8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668" style="position:absolute;left:0;text-align:left;margin-left:54pt;margin-top:658.35pt;width:.4pt;height:.4pt;z-index:-251000832;mso-position-horizontal-relative:page;mso-position-vertical-relative:page" coordsize="8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669" style="position:absolute;left:0;text-align:left;margin-left:61.25pt;margin-top:658.35pt;width:.35pt;height:.4pt;z-index:-250999808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670" style="position:absolute;left:0;text-align:left;margin-left:61.25pt;margin-top:658.35pt;width:.35pt;height:.4pt;z-index:-250998784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671" style="position:absolute;left:0;text-align:left;margin-left:54pt;margin-top:677.1pt;width:.4pt;height:.35pt;z-index:-250997760;mso-position-horizontal-relative:page;mso-position-vertical-relative:page" coordsize="8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672" style="position:absolute;left:0;text-align:left;margin-left:54pt;margin-top:677.1pt;width:.4pt;height:.35pt;z-index:-250996736;mso-position-horizontal-relative:page;mso-position-vertical-relative:page" coordsize="8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673" style="position:absolute;left:0;text-align:left;z-index:-250995712;mso-position-horizontal-relative:page;mso-position-vertical-relative:page" from="54.4pt,677.25pt" to="61.25pt,677.25pt" strokeweight="0">
            <w10:wrap anchorx="page" anchory="page"/>
          </v:line>
        </w:pict>
      </w:r>
      <w:r>
        <w:rPr>
          <w:noProof/>
        </w:rPr>
        <w:pict>
          <v:shape id="_x0000_s1674" style="position:absolute;left:0;text-align:left;margin-left:61.25pt;margin-top:677.1pt;width:.35pt;height:.35pt;z-index:-25099468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675" style="position:absolute;left:0;text-align:left;margin-left:61.25pt;margin-top:677.1pt;width:.35pt;height:.35pt;z-index:-250993664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676" style="position:absolute;left:0;text-align:left;z-index:-250992640;mso-position-horizontal-relative:page;mso-position-vertical-relative:page" from="54.2pt,677.45pt" to="54.2pt,689.7pt" strokeweight="0">
            <w10:wrap anchorx="page" anchory="page"/>
          </v:line>
        </w:pict>
      </w:r>
      <w:r>
        <w:rPr>
          <w:noProof/>
        </w:rPr>
        <w:pict>
          <v:line id="_x0000_s1677" style="position:absolute;left:0;text-align:left;z-index:-250991616;mso-position-horizontal-relative:page;mso-position-vertical-relative:page" from="61.45pt,677.45pt" to="61.45pt,689.7pt" strokeweight="0">
            <w10:wrap anchorx="page" anchory="page"/>
          </v:line>
        </w:pict>
      </w:r>
      <w:r>
        <w:rPr>
          <w:noProof/>
        </w:rPr>
        <w:pict>
          <v:shape id="_x0000_s1678" style="position:absolute;left:0;text-align:left;margin-left:54pt;margin-top:689.7pt;width:.4pt;height:.35pt;z-index:-250990592;mso-position-horizontal-relative:page;mso-position-vertical-relative:page" coordsize="8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679" style="position:absolute;left:0;text-align:left;margin-left:54pt;margin-top:689.7pt;width:.4pt;height:.35pt;z-index:-250989568;mso-position-horizontal-relative:page;mso-position-vertical-relative:page" coordsize="8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680" style="position:absolute;left:0;text-align:left;margin-left:61.25pt;margin-top:689.7pt;width:.35pt;height:.35pt;z-index:-250988544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681" style="position:absolute;left:0;text-align:left;margin-left:61.25pt;margin-top:689.7pt;width:.35pt;height:.35pt;z-index:-25098752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484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What causes a helix in nature to appear with either a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dextral("right-handed, "or clockwise) twist or a sinistral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("left-handed," or counterclockwise) twist is one of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most intriguing puzzles in the science of form. Most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spiral-shaped snail species are predominantly dextral. But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at one time, handedness (twist direction of the shell) was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equally distributed within some snail species that have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become predominantly dextral or, in a few species,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predominantly sinistral. What mechanisms, control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handedness and keep left-handedness rare?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48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It would seem unlikely that evolution should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discriminate against sinistral snails if sinistral and dextral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snails are exact mirror images, for any disadvantage that a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sinistral twist in itself could confer on its possessor is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almost inconceivable. But left- and right-handed snails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are not actually true mirror images of one another. Their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w w:val="96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6"/>
          <w:kern w:val="0"/>
          <w:sz w:val="20"/>
          <w:szCs w:val="20"/>
        </w:rPr>
        <w:t>shapes are noticeably different. Sinistral rarity might, then,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 a consequence of possible disadvantages conferred by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these other concomitant structural features. In addition,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perhaps left- and right-handed snails cannot mate with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each other, having incompatible twist directions.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Presumably an individual of the rarer form would have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relative difficulty in finding a mate of the same hand, thus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keeping the rare form rare or creating geographically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separated right- and left-handed populations.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48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But this evolutionary mechanism combining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dissymmetry, anatomy, and chance does not provide an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adequate explanation of why right-handedness should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have become predominant. It does not explain, for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example, why the infrequent unions between snails of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opposing hands produce fewer offspring of the rarer than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commoner form in species where each parent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contributes equally to handedness. Nor does it explain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why, in a species where one parent determines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handedness,a brood is not exclusively right- or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left-handed when the offspring would have the same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7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48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t>160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genetic predisposition. In the European pond snail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Lymnaea peregra</w:t>
      </w:r>
      <w:r>
        <w:rPr>
          <w:rFonts w:ascii="Times New Roman" w:hAnsi="Times New Roman"/>
          <w:color w:val="000000"/>
          <w:kern w:val="0"/>
          <w:sz w:val="20"/>
          <w:szCs w:val="20"/>
        </w:rPr>
        <w:t>, a predominantly dextral species whose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handedness is maternally determined, a brood might be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expected to be exclusively right- or left-handed—and this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often occurs. However, some broods possess a few snails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the opposing hand, and in predominantly sinistral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broods, the incidence of dextrality is surprisingly high.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Here, the evolutionary theory must defer to a theory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based on an explicit developmental mechanism that can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favor either right- or left-handedness. In the case of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Lymnaea peregra</w:t>
      </w:r>
      <w:r>
        <w:rPr>
          <w:rFonts w:ascii="Times New Roman" w:hAnsi="Times New Roman"/>
          <w:color w:val="000000"/>
          <w:kern w:val="0"/>
          <w:sz w:val="20"/>
          <w:szCs w:val="20"/>
        </w:rPr>
        <w:t>, studies indicate that a dextral gene is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expressed during egg formation; i.e., before egg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fertilization, the gene produces a protein, found in the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cytoplasm of the egg, that controls the pattern of cell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division and thus handedness. In experiments, an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injection of cytoplasm from dextral eggs changes the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pattern of sinistral eggs, but an injection from sinistral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eggs does not influence dextral eggs. One explanation for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differing effects is that all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Lymnaea peregra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eggs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begin left-handed but most switch to being right-handed.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Thus, the path to a solution to the puzzle of handedness in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all snails appears to be as twisted as the helix itself.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695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3" w:space="720" w:equalWidth="0">
            <w:col w:w="5810" w:space="10"/>
            <w:col w:w="33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(472 words)</w:t>
      </w:r>
      <w:r>
        <w:rPr>
          <w:noProof/>
        </w:rPr>
        <w:pict>
          <v:line id="_x0000_s1682" style="position:absolute;left:0;text-align:left;z-index:-250986496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4. The second paragraph of the passage is primarily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39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concerned with offering possible reasons why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39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it is unlikely that evolutionary mechanisms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81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could discriminate against sinistral snails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39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sinistrality is relatively uncommon among snail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81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species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39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dextral and sinistral populations of a snail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81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species tend to intermingle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39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a theory based on a developmental mechanism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81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inadequately accounts for the predominance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81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dextrality across snail species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39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dextral snails breed more readily than sinistral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81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snails, even within predominantly sinistral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6. According to the passage, which of the following is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true of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Lymnaea peregra</w:t>
      </w:r>
      <w:r>
        <w:rPr>
          <w:rFonts w:ascii="Times New Roman" w:hAnsi="Times New Roman"/>
          <w:color w:val="000000"/>
          <w:kern w:val="0"/>
          <w:sz w:val="20"/>
          <w:szCs w:val="20"/>
        </w:rPr>
        <w:t>?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Handedness within the species was at one time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equally distributed between left and right.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Under laboratory conditions, dextral eggs from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Lymnaea peregra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can be artificially induced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to develop into sinistral snails.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Broods of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Lymnaea peregra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are, without varia-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tion, exclusively sinistral or dextral.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Handedness in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Lymnaea peregra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offspring is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7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determined by two parents together.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1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fewer sinistral offspring in dextral broods than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9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dextral offspring in sinistral broods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98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7" w:lineRule="exact"/>
        <w:ind w:left="181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populations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16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7. Which of the following accurately describes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167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5. In describing the "evolutionary mechanism" (the first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sentence of the third paragraph), the author mentions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which of the following?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39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The favorable conditions for nurturing new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81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offspring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39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The variable environmental conditions that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81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affect survival of adult snails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39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The availability of potential mates for breeding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39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The structural identity of offspring to parents of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79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same hand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39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The frequency of unions between snails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81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different species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7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>161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8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relationship between the evolutionary and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8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developmental theories discussed in the passage?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Although the two theories reach the same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1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conclusion, each is based on different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41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assumptions.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They present contradictory explanations of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1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same phenomenon.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The second theory accounts for certain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1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phenomena that the first cannot explain.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The second theory demonstrates why the first is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9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valid only for very unusual, special cases.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They are identical and interchangeable in that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1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second theory merely restates the first in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418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5810" w:space="10"/>
            <w:col w:w="650" w:space="10"/>
            <w:col w:w="542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less technical terms.</w:t>
      </w:r>
      <w:r>
        <w:rPr>
          <w:noProof/>
        </w:rPr>
        <w:pict>
          <v:line id="_x0000_s1683" style="position:absolute;left:0;text-align:left;z-index:-250985472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Martin Luther King's role in the movement protesting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war in Vietnam appears to require little explanation,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since he was the foremost advocate of nonviolence of his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time. But King's stance on the Vietnam War cannot be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explained in terms of pacifism alone. After all, he was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something of a latecomer to the antiwar movement, even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though by 1965 he was convinced that the role of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United States in the war was indefensible. Why then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two years that passed before he translated his private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misgivings into public dissent? Perhaps he believed that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he could not criticize American foreign policy without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endangering the support for civil rights that he had won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8.Select the sentence in the passage in which the author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indicates a reason for the delay of King‘s public protest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against the war.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from the federal government.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(116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0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kern w:val="0"/>
          <w:sz w:val="18"/>
          <w:szCs w:val="18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4510" w:space="10"/>
            <w:col w:w="1290" w:space="10"/>
            <w:col w:w="6080"/>
          </w:cols>
          <w:noEndnote/>
        </w:sectPr>
      </w:pPr>
      <w:r>
        <w:rPr>
          <w:rFonts w:ascii="Times New Roman" w:hAnsi="Times New Roman"/>
          <w:color w:val="000000"/>
          <w:kern w:val="0"/>
          <w:sz w:val="18"/>
          <w:szCs w:val="18"/>
        </w:rPr>
        <w:t>162</w:t>
      </w:r>
      <w:r>
        <w:rPr>
          <w:noProof/>
        </w:rPr>
        <w:pict>
          <v:line id="_x0000_s1684" style="position:absolute;z-index:-250984448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9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72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 economist concluded that Kregg Company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41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deliberately discriminated against people with a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41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history of union affiliation in hiring workers for its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41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new plant. The economist's evidence is that, of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419"/>
        <w:jc w:val="left"/>
        <w:rPr>
          <w:rFonts w:ascii="Times New Roman" w:hAnsi="Times New Roman"/>
          <w:color w:val="000000"/>
          <w:w w:val="96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6"/>
          <w:kern w:val="0"/>
          <w:sz w:val="20"/>
          <w:szCs w:val="20"/>
        </w:rPr>
        <w:t>1,500 people hired to work at the new plant, only 100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419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had ever belonged to a labor union, whereas in Kregg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419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Company's older plants, a much higher proportion of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141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workers have a history of union affiliation.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7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>163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7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9. Which of the following is an assumption on which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economist's argument depends?</w:t>
      </w:r>
    </w:p>
    <w:p w:rsidR="00351788" w:rsidRDefault="00351788">
      <w:pPr>
        <w:autoSpaceDE w:val="0"/>
        <w:autoSpaceDN w:val="0"/>
        <w:adjustRightInd w:val="0"/>
        <w:spacing w:line="258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None of the people with a history of union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affiliation who were hired to work at the new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plant were union organizers.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Applicants for jobs at the new plant were not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asked by Kregg's recruiters whether they had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ever belonged to a labor union.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In the plants of some of Kregg's competitors,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workforce consists predominantly of union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members.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The company believes that the cost of running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new plant will be lower if labor unions are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not represented in the workforce.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The pool of potential candidates for jobs at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new plant included some people, in addition 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those Kregg hired, with a history of union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39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3" w:space="720" w:equalWidth="0">
            <w:col w:w="5810" w:space="10"/>
            <w:col w:w="670" w:space="10"/>
            <w:col w:w="540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affiliation.</w:t>
      </w:r>
      <w:r>
        <w:rPr>
          <w:noProof/>
        </w:rPr>
        <w:pict>
          <v:line id="_x0000_s1685" style="position:absolute;left:0;text-align:left;z-index:-250983424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2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Quantum mechanics is a highly successful theory: it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supplies methods for accurately calculating the results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diverse experiments, especially with minute particles.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predictions of quantum mechanics, however, give only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probability of an event, not a deterministic statement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whether or not the event will occur. Because of this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probabilism, Einstein remained strongly dissatisfied with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theory throughout his life, though he did not maintain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that quantum mechanics is wrong. Rather, he held that it is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incomplete: in quantum mechanics the motion of a particle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must be described in terms of probabilities, he argued, only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because some parameters that determine the motion have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not been specified. Einstein's ideas have been tested by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experiments performed since his death, and as most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these experiments support traditional quantum mechanics,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Einstein's approach is almost certainly erroneous.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448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(134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7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48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t>164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10. It can be inferred from the passage that the author's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conclusion that Einstein's approach is "erroneous"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might have to be modified because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it is theoretically possible to generate plausible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theories with hidden parameters within them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some experimental tests of Einstein's theory do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not disconfirm the hidden-parameter theory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quantum mechanics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it is possible for a theory to have hidden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parameters and yet be probabilistic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traditional quantum mechanics has not yet been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used to analyze all of the phenomena 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which it could be applied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there are too many possible hidden parameters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to develop meaningful tests of hidden-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3" w:space="720" w:equalWidth="0">
            <w:col w:w="5810" w:space="10"/>
            <w:col w:w="33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parameter theories</w:t>
      </w:r>
      <w:r>
        <w:rPr>
          <w:noProof/>
        </w:rPr>
        <w:pict>
          <v:line id="_x0000_s1686" style="position:absolute;left:0;text-align:left;z-index:-250982400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1" w:lineRule="exact"/>
        <w:ind w:left="5151"/>
        <w:jc w:val="left"/>
        <w:rPr>
          <w:rFonts w:ascii="Cambria" w:hAnsi="Cambria" w:cs="Cambria"/>
          <w:b/>
          <w:bCs/>
          <w:i/>
          <w:iCs/>
          <w:color w:val="000000"/>
          <w:kern w:val="0"/>
          <w:sz w:val="30"/>
          <w:szCs w:val="30"/>
        </w:rPr>
      </w:pPr>
      <w:r>
        <w:rPr>
          <w:rFonts w:ascii="Cambria" w:hAnsi="Cambria" w:cs="Cambria"/>
          <w:b/>
          <w:bCs/>
          <w:i/>
          <w:iCs/>
          <w:color w:val="000000"/>
          <w:kern w:val="0"/>
          <w:sz w:val="30"/>
          <w:szCs w:val="30"/>
        </w:rPr>
        <w:t>Exercise 29</w:t>
      </w:r>
    </w:p>
    <w:p w:rsidR="00351788" w:rsidRDefault="00351788">
      <w:pPr>
        <w:autoSpaceDE w:val="0"/>
        <w:autoSpaceDN w:val="0"/>
        <w:adjustRightInd w:val="0"/>
        <w:spacing w:line="371" w:lineRule="exact"/>
        <w:ind w:left="5151"/>
        <w:jc w:val="left"/>
        <w:rPr>
          <w:rFonts w:ascii="Cambria" w:hAnsi="Cambria" w:cs="Cambria"/>
          <w:b/>
          <w:bCs/>
          <w:i/>
          <w:iCs/>
          <w:color w:val="000000"/>
          <w:kern w:val="0"/>
          <w:sz w:val="30"/>
          <w:szCs w:val="30"/>
        </w:rPr>
        <w:sectPr w:rsidR="00351788"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9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34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Analyzing the physics of dance can add fundamentally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to a dancer's skill. Although dancers seldom see themselves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totally in physical terms -- as body mass moving through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space under the influence of well-known forces and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obeying physical laws -- neither can they afford to ignore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physics of movement. Some movements involving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primarily vertical or horizontal motions of the body as a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whole, in which rotations can be ignored, can be studied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using simple equations of linear motion in three dimensions.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However, rotational motions require more complex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approaches that involve analyses of the way the body's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mass is distributed, the axes of rotation involved in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different types of movement, and the sources of the forces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9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1.The primary purpose of the passage is 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initiate a debate over two approaches to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analyzing a field of study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describe how one field of knowledge can be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applied to another field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point out the contradictions between two distinct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theories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Define and elaborate on an accepted scientific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principle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discuss the application of a new theory within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 new setting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For the following question, consider each of the</w:t>
      </w: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that produce the rotational movement.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(120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48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t>165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choices separately and select all that apply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2.The author mentions all of the following as contributing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to an understanding of the physics of dance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val="single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analyses of the way in which the body's mass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is distributed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val="single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equations of linear motion in three dimensions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val="single"/>
        </w:rPr>
        <w:t>C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analyses of the sources that produce rotational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4270" w:space="10"/>
            <w:col w:w="1530" w:space="10"/>
            <w:col w:w="33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motions</w:t>
      </w:r>
      <w:r>
        <w:rPr>
          <w:noProof/>
        </w:rPr>
        <w:pict>
          <v:line id="_x0000_s1687" style="position:absolute;left:0;text-align:left;z-index:-250981376;mso-position-horizontal-relative:page;mso-position-vertical-relative:page" from="52.6pt,54.4pt" to="543.2pt,54.4pt" strokeweight="1pt">
            <w10:wrap anchorx="page" anchory="page"/>
          </v:line>
        </w:pict>
      </w:r>
      <w:r>
        <w:rPr>
          <w:noProof/>
        </w:rPr>
        <w:pict>
          <v:shape id="_x0000_s1688" style="position:absolute;left:0;text-align:left;margin-left:308.35pt;margin-top:382.85pt;width:.35pt;height:.35pt;z-index:-25098035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689" style="position:absolute;left:0;text-align:left;margin-left:308.35pt;margin-top:382.85pt;width:.35pt;height:.35pt;z-index:-25097932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690" style="position:absolute;left:0;text-align:left;z-index:-250978304;mso-position-horizontal-relative:page;mso-position-vertical-relative:page" from="308.7pt,383.05pt" to="314.85pt,383.05pt" strokeweight="0">
            <w10:wrap anchorx="page" anchory="page"/>
          </v:line>
        </w:pict>
      </w:r>
      <w:r>
        <w:rPr>
          <w:noProof/>
        </w:rPr>
        <w:pict>
          <v:shape id="_x0000_s1691" style="position:absolute;left:0;text-align:left;margin-left:314.85pt;margin-top:382.85pt;width:.35pt;height:.35pt;z-index:-25097728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692" style="position:absolute;left:0;text-align:left;margin-left:314.85pt;margin-top:382.85pt;width:.35pt;height:.35pt;z-index:-25097625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693" style="position:absolute;left:0;text-align:left;z-index:-250975232;mso-position-horizontal-relative:page;mso-position-vertical-relative:page" from="308.55pt,383.2pt" to="308.55pt,395.45pt" strokeweight="0">
            <w10:wrap anchorx="page" anchory="page"/>
          </v:line>
        </w:pict>
      </w:r>
      <w:r>
        <w:rPr>
          <w:noProof/>
        </w:rPr>
        <w:pict>
          <v:line id="_x0000_s1694" style="position:absolute;left:0;text-align:left;z-index:-250974208;mso-position-horizontal-relative:page;mso-position-vertical-relative:page" from="315pt,383.2pt" to="315pt,395.45pt" strokeweight="0">
            <w10:wrap anchorx="page" anchory="page"/>
          </v:line>
        </w:pict>
      </w:r>
      <w:r>
        <w:rPr>
          <w:noProof/>
        </w:rPr>
        <w:pict>
          <v:shape id="_x0000_s1695" style="position:absolute;left:0;text-align:left;margin-left:308.35pt;margin-top:395.45pt;width:.35pt;height:.35pt;z-index:-250973184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696" style="position:absolute;left:0;text-align:left;margin-left:308.35pt;margin-top:395.45pt;width:.35pt;height:.35pt;z-index:-25097216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697" style="position:absolute;left:0;text-align:left;margin-left:314.85pt;margin-top:395.45pt;width:.35pt;height:.35pt;z-index:-25097113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698" style="position:absolute;left:0;text-align:left;margin-left:314.85pt;margin-top:395.45pt;width:.35pt;height:.35pt;z-index:-25097011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699" style="position:absolute;left:0;text-align:left;margin-left:308.35pt;margin-top:414.2pt;width:.35pt;height:.35pt;z-index:-25096908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700" style="position:absolute;left:0;text-align:left;margin-left:308.35pt;margin-top:414.2pt;width:.35pt;height:.35pt;z-index:-250968064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701" style="position:absolute;left:0;text-align:left;z-index:-250967040;mso-position-horizontal-relative:page;mso-position-vertical-relative:page" from="308.7pt,414.35pt" to="315.55pt,414.35pt" strokeweight="0">
            <w10:wrap anchorx="page" anchory="page"/>
          </v:line>
        </w:pict>
      </w:r>
      <w:r>
        <w:rPr>
          <w:noProof/>
        </w:rPr>
        <w:pict>
          <v:shape id="_x0000_s1702" style="position:absolute;left:0;text-align:left;margin-left:315.55pt;margin-top:414.2pt;width:.35pt;height:.35pt;z-index:-25096601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703" style="position:absolute;left:0;text-align:left;margin-left:315.55pt;margin-top:414.2pt;width:.35pt;height:.35pt;z-index:-25096499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704" style="position:absolute;left:0;text-align:left;z-index:-250963968;mso-position-horizontal-relative:page;mso-position-vertical-relative:page" from="308.55pt,414.55pt" to="308.55pt,426.8pt" strokeweight="0">
            <w10:wrap anchorx="page" anchory="page"/>
          </v:line>
        </w:pict>
      </w:r>
      <w:r>
        <w:rPr>
          <w:noProof/>
        </w:rPr>
        <w:pict>
          <v:line id="_x0000_s1705" style="position:absolute;left:0;text-align:left;z-index:-250962944;mso-position-horizontal-relative:page;mso-position-vertical-relative:page" from="315.75pt,414.55pt" to="315.75pt,426.8pt" strokeweight="0">
            <w10:wrap anchorx="page" anchory="page"/>
          </v:line>
        </w:pict>
      </w:r>
      <w:r>
        <w:rPr>
          <w:noProof/>
        </w:rPr>
        <w:pict>
          <v:shape id="_x0000_s1706" style="position:absolute;left:0;text-align:left;margin-left:308.35pt;margin-top:426.8pt;width:.35pt;height:.35pt;z-index:-25096192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707" style="position:absolute;left:0;text-align:left;margin-left:308.35pt;margin-top:426.8pt;width:.35pt;height:.35pt;z-index:-25096089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708" style="position:absolute;left:0;text-align:left;margin-left:315.55pt;margin-top:426.8pt;width:.35pt;height:.35pt;z-index:-25095987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709" style="position:absolute;left:0;text-align:left;margin-left:315.55pt;margin-top:426.8pt;width:.35pt;height:.35pt;z-index:-25095884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710" style="position:absolute;left:0;text-align:left;margin-left:308.35pt;margin-top:429.65pt;width:.35pt;height:.4pt;z-index:-250957824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711" style="position:absolute;left:0;text-align:left;margin-left:308.35pt;margin-top:429.65pt;width:.35pt;height:.4pt;z-index:-250956800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712" style="position:absolute;left:0;text-align:left;z-index:-250955776;mso-position-horizontal-relative:page;mso-position-vertical-relative:page" from="308.7pt,429.85pt" to="315.55pt,429.85pt" strokeweight="0">
            <w10:wrap anchorx="page" anchory="page"/>
          </v:line>
        </w:pict>
      </w:r>
      <w:r>
        <w:rPr>
          <w:noProof/>
        </w:rPr>
        <w:pict>
          <v:shape id="_x0000_s1713" style="position:absolute;left:0;text-align:left;margin-left:315.55pt;margin-top:429.65pt;width:.35pt;height:.4pt;z-index:-250954752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714" style="position:absolute;left:0;text-align:left;margin-left:315.55pt;margin-top:429.65pt;width:.35pt;height:.4pt;z-index:-250953728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715" style="position:absolute;left:0;text-align:left;z-index:-250952704;mso-position-horizontal-relative:page;mso-position-vertical-relative:page" from="308.55pt,430.05pt" to="308.55pt,442.25pt" strokeweight="0">
            <w10:wrap anchorx="page" anchory="page"/>
          </v:line>
        </w:pict>
      </w:r>
      <w:r>
        <w:rPr>
          <w:noProof/>
        </w:rPr>
        <w:pict>
          <v:line id="_x0000_s1716" style="position:absolute;left:0;text-align:left;z-index:-250951680;mso-position-horizontal-relative:page;mso-position-vertical-relative:page" from="315.75pt,430.05pt" to="315.75pt,442.25pt" strokeweight="0">
            <w10:wrap anchorx="page" anchory="page"/>
          </v:line>
        </w:pict>
      </w:r>
      <w:r>
        <w:rPr>
          <w:noProof/>
        </w:rPr>
        <w:pict>
          <v:shape id="_x0000_s1717" style="position:absolute;left:0;text-align:left;margin-left:308.35pt;margin-top:442.25pt;width:.35pt;height:.4pt;z-index:-250950656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718" style="position:absolute;left:0;text-align:left;margin-left:308.35pt;margin-top:442.25pt;width:.35pt;height:.4pt;z-index:-250949632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719" style="position:absolute;left:0;text-align:left;margin-left:315.55pt;margin-top:442.25pt;width:.35pt;height:.4pt;z-index:-250948608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720" style="position:absolute;left:0;text-align:left;margin-left:315.55pt;margin-top:442.25pt;width:.35pt;height:.4pt;z-index:-250947584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6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3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3. Hastings‘ contracture is a disorder of the connective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419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tissue in one or both hands, most commonly causing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41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loss of mobility. A survey of thousands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41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medical-insurance claims found that over 30 percent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419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of people who had one hand operated on for Hastings'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41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contracture underwent surgery a second time for this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41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disorder within three years. Clearly, therefore, a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41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single surgical treatment of Hastings' contracture is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41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often ineffective at providing long-term correction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41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disorder.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7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48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t>166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8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Which of the following, if true, most seriously weakens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3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argument?</w:t>
      </w:r>
    </w:p>
    <w:p w:rsidR="00351788" w:rsidRDefault="00351788">
      <w:pPr>
        <w:autoSpaceDE w:val="0"/>
        <w:autoSpaceDN w:val="0"/>
        <w:adjustRightInd w:val="0"/>
        <w:spacing w:line="25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33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The medical-insurance claims did not specie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7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whether the surgery was on the patient's right or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67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left hand.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3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The surgical techniques used to treat Hastings'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7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contracture are identical to those used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67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successfully to treat certain work-related injuries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7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to the hand.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3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A separate survey found that 90 percent of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7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patients operated on for Hastings' contracture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7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report increased hand mobility within one month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7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after the surgery.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3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All of the patients in the survey were required by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7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their insurance companies to seek a second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7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opinion from a qualified surgeon before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7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undergoing the operation.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3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Many people who have Hastings' contracture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7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choose to tolerate its effects rather than undergo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77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3" w:space="720" w:equalWidth="0">
            <w:col w:w="5810" w:space="10"/>
            <w:col w:w="33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risks of surgery.</w:t>
      </w:r>
      <w:r>
        <w:rPr>
          <w:noProof/>
        </w:rPr>
        <w:pict>
          <v:line id="_x0000_s1721" style="position:absolute;left:0;text-align:left;z-index:-250946560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13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Fourteenth Amendment to the United States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Constitution, ratified in 1868, prohibits state governments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from denying citizens the "equal protection of the laws."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Although precisely what the framers of the amendment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meant by this equal protection clause remains unclear, all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interpreters agree that the framers' immediate objective was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to provide a constitutional warrant for the Civil Rights Act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1866, which guaranteed the citizenship of all persons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born in the United States and subject to United States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jurisdiction. This declaration, which was echoed in the text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the Fourteenth Amendment, was designed primarily 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i/>
          <w:iCs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counter the Supreme Court's ruling in</w:t>
      </w:r>
      <w:r>
        <w:rPr>
          <w:rFonts w:ascii="Times New Roman" w:hAnsi="Times New Roman"/>
          <w:i/>
          <w:iCs/>
          <w:color w:val="000000"/>
          <w:w w:val="89"/>
          <w:kern w:val="0"/>
          <w:sz w:val="20"/>
          <w:szCs w:val="20"/>
        </w:rPr>
        <w:t xml:space="preserve"> Dred Scott v. Sandford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that Black people in the United States could be denied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citizenship. The act was vetoed by President Andrew Johnson,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who argued that the Thirteenth Amendment, which abolished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slavery, did not provide Congress with the authority to extend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citizenship and equal protection to the freed slaves.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Although Congress promptly overrode Johnson's veto,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supporters of the act sought to ensure its constitutional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w w:val="97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>foundations with the passage of the Fourteenth Amendment.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4841"/>
        <w:jc w:val="left"/>
        <w:rPr>
          <w:rFonts w:ascii="Times New Roman" w:hAnsi="Times New Roman"/>
          <w:color w:val="000000"/>
          <w:w w:val="81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1"/>
          <w:kern w:val="0"/>
          <w:sz w:val="20"/>
          <w:szCs w:val="20"/>
        </w:rPr>
        <w:t>(172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81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7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48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t>167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4.The author implies that the Fourteenth Amendment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might not have been enacted if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Congress' authority with regard to legislating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59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civil rights had not been challenged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the framers had anticipated the Supreme Court's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9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ruling in Brown v. Board of Education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the framers had believed that it would be used in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1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deciding cases of discrimination involving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9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non-racial groups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most state governments had been willing to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59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protect citizens' civil rights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its essential elements had not been implicit in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1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Thirteenth Amendment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5.According to the passage, which of the following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most accurately indicates the sequence of the events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listed below ?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51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I. Civil Rights Act of 1866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10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II.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Dred Scott v. Sandford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III. Fourteenth Amendment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0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IV. Veto by President Johnson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I, II, III, IV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I, IV, II, III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I, IV, III, II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II, I, IV, III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III, II, I, IV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6. In the context in which it appears, "overrode" most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nearly means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trampled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extended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C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annulled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D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neutralized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3" w:space="720" w:equalWidth="0">
            <w:col w:w="5810" w:space="10"/>
            <w:col w:w="330" w:space="10"/>
            <w:col w:w="5740"/>
          </w:cols>
          <w:noEndnote/>
        </w:sectPr>
      </w:pPr>
      <w:r>
        <w:rPr>
          <w:rFonts w:ascii="??" w:hAnsi="??" w:cs="??"/>
          <w:color w:val="000000"/>
          <w:kern w:val="0"/>
          <w:sz w:val="20"/>
          <w:szCs w:val="20"/>
        </w:rPr>
        <w:t>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compromised</w:t>
      </w:r>
      <w:r>
        <w:rPr>
          <w:noProof/>
        </w:rPr>
        <w:pict>
          <v:line id="_x0000_s1722" style="position:absolute;z-index:-250945536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13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Many organisms are capable of altering their habitat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significantly, sometimes limiting their own growth.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influence of the biological component of an ecosystem is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often greater in fresh waters that in marine or terrestrial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systems, because of the small size of many freshwater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bodies. Many of the important effects of organisms are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related to their physiology, especially growth and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respiration. By their growth many species can deplete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essential nutrients within the system, thus limiting their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w w:val="97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>own growth or that of other species. Lund has demonstrated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that in Lake Windermere the alga</w:t>
      </w:r>
      <w:r>
        <w:rPr>
          <w:rFonts w:ascii="Times New Roman" w:hAnsi="Times New Roman"/>
          <w:i/>
          <w:iCs/>
          <w:color w:val="000000"/>
          <w:w w:val="99"/>
          <w:kern w:val="0"/>
          <w:sz w:val="20"/>
          <w:szCs w:val="20"/>
        </w:rPr>
        <w:t xml:space="preserve"> Asterionella</w:t>
      </w: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 xml:space="preserve"> is unable 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grow in conditions that it itself has created. Once a year, in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spring, this plant starts to grow rapidly in the lake,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using up so much silica from the water that by late spring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there is no longer enough to maintain its own growth.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population decreases dramatically as a result. (147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7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48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t>168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7.It can be inferred from the passage that which of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followings is true about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Asterionella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plants in Lake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Windermere?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They are not present except in early spring.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They contribute silica to the waters as they grow.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They are food for other organisms.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They form a silica-rich layer on the lake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1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bottom.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Their growth peaks in the spring.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8. Select the sentence in the passage that indicates certain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3" w:space="720" w:equalWidth="0">
            <w:col w:w="5810" w:space="10"/>
            <w:col w:w="33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causes of the alteration of organisms to their habitat.</w:t>
      </w:r>
      <w:r>
        <w:rPr>
          <w:noProof/>
        </w:rPr>
        <w:pict>
          <v:line id="_x0000_s1723" style="position:absolute;left:0;text-align:left;z-index:-250944512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Design courses should be an essential element in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engineering curricula. Because perceptive processes are not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assumed to entail "hard thinking," nonverbal thought is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sometimes seen as a primitive stage in the development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cognitive processes and inferior to verbal or mathematical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thought. But it is paradoxical that when the staff of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Historic American Engineering Record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wished to have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drawings made of machines and isometric views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industrial processes for its historical record of American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engineering, the only college students with the requisite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abilities were not engineering students, but rather students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attending architectural schools.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If courses in design, which in a strongly analytical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engineering curriculum provide the background required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for practical problem-solving, are not provided, we can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expect to encounter silly but costly errors occurring in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advanced engineering systems. For example, early models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high-speed railroad cars loaded with sophisticated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controls were unable to operate in a snowstorm because a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9.The author calls the predicament faced by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2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Historic American Engineering Record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"para-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2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doxical" most probably because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2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the publication needed drawings that its own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2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staff could not make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2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architectural schools offered but did not require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52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engineering design courses for their students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2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college students were qualified to make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2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drawings while practicing engineers were not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22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the drawings needed were so complicated that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even students in architectural schools had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difficulty making them.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22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engineering students were not trained to make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type of drawings needed to record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development of their own discipline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10.The author uses the example of the early models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2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high-speed railroad cars primarily to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2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weaken the argument that modern engineering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23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fan sucked snow into the electrical system.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(157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1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>169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7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systems have major defects because of an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7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absence of design courses in engineering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7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curricula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support the thesis that the number of errors in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9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modern engineering systems is likely to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9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increase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illustrate the idea that courses in design are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3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most effective means for reducing the cost of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33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designing engineering systems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support the contention that a lack of attention 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3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nonscientific aspects of design results in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33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poor conceptualization by engineers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weaken the proposition that mathematics is a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82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4550" w:space="10"/>
            <w:col w:w="1250" w:space="10"/>
            <w:col w:w="550" w:space="10"/>
            <w:col w:w="552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necessary part of the study of design</w:t>
      </w:r>
      <w:r>
        <w:rPr>
          <w:noProof/>
        </w:rPr>
        <w:pict>
          <v:line id="_x0000_s1724" style="position:absolute;left:0;text-align:left;z-index:-250943488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3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1" w:lineRule="exact"/>
        <w:ind w:left="5151"/>
        <w:jc w:val="left"/>
        <w:rPr>
          <w:rFonts w:ascii="Cambria" w:hAnsi="Cambria" w:cs="Cambria"/>
          <w:b/>
          <w:bCs/>
          <w:i/>
          <w:iCs/>
          <w:color w:val="000000"/>
          <w:kern w:val="0"/>
          <w:sz w:val="30"/>
          <w:szCs w:val="30"/>
        </w:rPr>
      </w:pPr>
      <w:r>
        <w:rPr>
          <w:rFonts w:ascii="Cambria" w:hAnsi="Cambria" w:cs="Cambria"/>
          <w:b/>
          <w:bCs/>
          <w:i/>
          <w:iCs/>
          <w:color w:val="000000"/>
          <w:kern w:val="0"/>
          <w:sz w:val="30"/>
          <w:szCs w:val="30"/>
        </w:rPr>
        <w:t>Exercise 30</w:t>
      </w:r>
    </w:p>
    <w:p w:rsidR="00351788" w:rsidRDefault="00351788">
      <w:pPr>
        <w:autoSpaceDE w:val="0"/>
        <w:autoSpaceDN w:val="0"/>
        <w:adjustRightInd w:val="0"/>
        <w:spacing w:line="371" w:lineRule="exact"/>
        <w:ind w:left="5151"/>
        <w:jc w:val="left"/>
        <w:rPr>
          <w:rFonts w:ascii="Cambria" w:hAnsi="Cambria" w:cs="Cambria"/>
          <w:b/>
          <w:bCs/>
          <w:i/>
          <w:iCs/>
          <w:color w:val="000000"/>
          <w:kern w:val="0"/>
          <w:sz w:val="30"/>
          <w:szCs w:val="30"/>
        </w:rPr>
        <w:sectPr w:rsidR="00351788"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25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Sex-defined protective laws have often been based on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stereotypical assumptions concerning women's needs and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abilities, and employers have frequently used them as legal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excuses for discriminating against women. After the Second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w w:val="96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6"/>
          <w:kern w:val="0"/>
          <w:sz w:val="20"/>
          <w:szCs w:val="20"/>
        </w:rPr>
        <w:t>World War, for example, businesses and government sought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to persuade women to vacate jobs in factories, thus making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room in the labor force for returning veterans. The revival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or passage of state laws limiting the daily or weekly work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w w:val="96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6"/>
          <w:kern w:val="0"/>
          <w:sz w:val="20"/>
          <w:szCs w:val="20"/>
        </w:rPr>
        <w:t>hours of women conveniently accomplished this. Employers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had only to declare that overtime hours were a necessary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condition of employment or promotion in their factory, and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women could be quite legally fired, refused jobs, or kept at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w w:val="96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6"/>
          <w:kern w:val="0"/>
          <w:sz w:val="20"/>
          <w:szCs w:val="20"/>
        </w:rPr>
        <w:t>low wage levels, all in the name of "protecting" their health.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At the same time, even the most well- intentioned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lawmakers, courts, and employers have often been blind to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real needs of women. The lawmakers and the courts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continue to permit employers to offer employee health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insurance plans that cover all known human medical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disabilities except those relating to pregnancy and childbirth.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4776"/>
        <w:jc w:val="left"/>
        <w:rPr>
          <w:rFonts w:ascii="Times New Roman" w:hAnsi="Times New Roman"/>
          <w:color w:val="000000"/>
          <w:w w:val="8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8"/>
          <w:kern w:val="0"/>
          <w:sz w:val="20"/>
          <w:szCs w:val="20"/>
        </w:rPr>
        <w:t>(170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88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6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48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t>170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1. According to the author, which of the following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resulted from the passage or revival of state laws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limiting the work hours of women workers?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Women workers were compelled to leave their jobs in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factories.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Many employers had difficulty in providing jobs for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returning veterans.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Many employers found it hard to attract women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8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workers.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The health of most women factory workers improved.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Employment practices that addressed the real needs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women workers became common.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2. The author places the word "protecting" in quotation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marks most likely in order to suggest that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she is quoting the actual wording of the laws in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question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the protective nature of the laws in question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should not be overlooked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protecting the health of workers is important 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those who support protective labor laws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the laws in question were really used to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detriment of women workers, despite being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overtly protective in intent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the health of workers is not in need of protection,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even in jobs where many hours of overtime work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5810" w:space="10"/>
            <w:col w:w="33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are required</w:t>
      </w:r>
      <w:r>
        <w:rPr>
          <w:noProof/>
        </w:rPr>
        <w:pict>
          <v:line id="_x0000_s1725" style="position:absolute;left:0;text-align:left;z-index:-250942464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3.A society can achieve a fair distribution of resources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419"/>
        <w:jc w:val="left"/>
        <w:rPr>
          <w:rFonts w:ascii="Times New Roman" w:hAnsi="Times New Roman"/>
          <w:color w:val="000000"/>
          <w:w w:val="97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>only under conditions of economic growth. There can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419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be no economic growth unless the society guarantees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419"/>
        <w:jc w:val="left"/>
        <w:rPr>
          <w:rFonts w:ascii="Times New Roman" w:hAnsi="Times New Roman"/>
          <w:color w:val="000000"/>
          <w:w w:val="97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>equality of economic opportunity to all of its citizens.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41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Equality of economic opportunity cannot be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41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guaranteed unless a society's government actively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41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works to bring it about.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7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>171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58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If the statements given are true, it can be properly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concluded from them that</w:t>
      </w:r>
    </w:p>
    <w:p w:rsidR="00351788" w:rsidRDefault="00351788">
      <w:pPr>
        <w:autoSpaceDE w:val="0"/>
        <w:autoSpaceDN w:val="0"/>
        <w:adjustRightInd w:val="0"/>
        <w:spacing w:line="258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no government can achieve a fair distribution of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resources under conditions of economic growth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all societies that guarantee equality of economic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opportunity to all of their members are societies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3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that distribute resources fairly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a society can achieve a fair distribution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resources only if its government actively works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3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to bring about equality of economic opportunity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there can be no economic growth in a society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unless that society guarantees a fair distribution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resources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some societies that experience economic growth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fail to guarantee equality of opportunity to all of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39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3" w:space="720" w:equalWidth="0">
            <w:col w:w="5810" w:space="10"/>
            <w:col w:w="670" w:space="10"/>
            <w:col w:w="540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their citizens</w:t>
      </w:r>
      <w:r>
        <w:rPr>
          <w:noProof/>
        </w:rPr>
        <w:pict>
          <v:line id="_x0000_s1726" style="position:absolute;left:0;text-align:left;z-index:-250941440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99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sweep of narrative in A. N. Wilson's biography of C. S.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Lewis is impressive and there is much that is acute and well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argued. But much in this work is careless and unworthy of its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author. Wilson, a novelist and an accomplished biographer,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has failed to do what any writer on such a subject as Lewis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ought to do, namely work out a coherent view of how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various literary works by the subject are to be described and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commented on. Decisions have to be made on what to look at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 detail and what to pass by with just a mention. Wilson has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not thought this problem out. For instance,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Till We Have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Faces</w:t>
      </w:r>
      <w:r>
        <w:rPr>
          <w:rFonts w:ascii="Times New Roman" w:hAnsi="Times New Roman"/>
          <w:color w:val="000000"/>
          <w:kern w:val="0"/>
          <w:sz w:val="20"/>
          <w:szCs w:val="20"/>
        </w:rPr>
        <w:t>, Lewis' treatment of the Eros and Psyche story and one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his best-executed and most moving works, is merely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mentioned by Wilson, though it illuminates Lewis' spiritual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development, whereas Lewis' minor work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Pilgrim's Regress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is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5.The author of the passage would be most likely to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agree with which of the following statements regarding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Till We Have Faces</w:t>
      </w:r>
      <w:r>
        <w:rPr>
          <w:rFonts w:ascii="Times New Roman" w:hAnsi="Times New Roman"/>
          <w:color w:val="000000"/>
          <w:kern w:val="0"/>
          <w:sz w:val="20"/>
          <w:szCs w:val="20"/>
        </w:rPr>
        <w:t>?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It is an improvement over the Eros and Psyche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59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story on which it is based.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It illustrated Lewis' attempt to involve his readers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59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emotionally in the story of Eros and Psyche.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It was more highly regarded by Wilson than by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9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Lewis himself.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It is one of the outstanding literary achievements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59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Lewis' career.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It is probably one of the most popular of Lewis'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9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works.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98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looked at in considerable detail.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(156 words)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6.Which of the following best describes the organization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the passage?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4030" w:space="10"/>
            <w:col w:w="211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For the following question, consider each of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choices separately and select all that apply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4.The author of the passage implies that Wilson's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289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examination of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Pilgrim's Regress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val="single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was disproportionately long relative to the amount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383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effort Lewis devoted to writing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Pilgrim's Regress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val="single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was more extensive than warranted because of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383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relative unimportance of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Pilgrim's Regress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7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val="single"/>
        </w:rPr>
        <w:t>C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is not as coherent as his treatment of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Till We Have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383"/>
        <w:jc w:val="left"/>
        <w:rPr>
          <w:rFonts w:ascii="Times New Roman" w:hAnsi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>Faces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>172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(A) An evaluation is made, and aspects of the evaluation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9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are expanded on with supporting evidence.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A theory is proposed, and supporting examples are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41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provided.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A position is examined, analyzed, and rejected.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A contradiction is described, then the points of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9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contention are evaluated and reconciled.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Opposing views are presented and evaluated, then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411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5810" w:space="10"/>
            <w:col w:w="530" w:space="10"/>
            <w:col w:w="55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modifications are advocated.</w:t>
      </w:r>
      <w:r>
        <w:rPr>
          <w:noProof/>
        </w:rPr>
        <w:pict>
          <v:line id="_x0000_s1727" style="position:absolute;left:0;text-align:left;z-index:-250940416;mso-position-horizontal-relative:page;mso-position-vertical-relative:page" from="52.6pt,54.4pt" to="543.2pt,54.4pt" strokeweight="1pt">
            <w10:wrap anchorx="page" anchory="page"/>
          </v:line>
        </w:pict>
      </w:r>
      <w:r>
        <w:rPr>
          <w:noProof/>
        </w:rPr>
        <w:pict>
          <v:shape id="_x0000_s1728" style="position:absolute;left:0;text-align:left;margin-left:54pt;margin-top:401.2pt;width:.4pt;height:.35pt;z-index:-250939392;mso-position-horizontal-relative:page;mso-position-vertical-relative:page" coordsize="8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729" style="position:absolute;left:0;text-align:left;margin-left:54pt;margin-top:401.2pt;width:.4pt;height:.35pt;z-index:-250938368;mso-position-horizontal-relative:page;mso-position-vertical-relative:page" coordsize="8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730" style="position:absolute;left:0;text-align:left;z-index:-250937344;mso-position-horizontal-relative:page;mso-position-vertical-relative:page" from="54.4pt,401.4pt" to="60.55pt,401.4pt" strokeweight="0">
            <w10:wrap anchorx="page" anchory="page"/>
          </v:line>
        </w:pict>
      </w:r>
      <w:r>
        <w:rPr>
          <w:noProof/>
        </w:rPr>
        <w:pict>
          <v:shape id="_x0000_s1731" style="position:absolute;left:0;text-align:left;margin-left:60.55pt;margin-top:401.2pt;width:.35pt;height:.35pt;z-index:-25093632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732" style="position:absolute;left:0;text-align:left;margin-left:60.55pt;margin-top:401.2pt;width:.35pt;height:.35pt;z-index:-25093529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733" style="position:absolute;left:0;text-align:left;z-index:-250934272;mso-position-horizontal-relative:page;mso-position-vertical-relative:page" from="54.2pt,401.55pt" to="54.2pt,413.85pt" strokeweight="0">
            <w10:wrap anchorx="page" anchory="page"/>
          </v:line>
        </w:pict>
      </w:r>
      <w:r>
        <w:rPr>
          <w:noProof/>
        </w:rPr>
        <w:pict>
          <v:line id="_x0000_s1734" style="position:absolute;left:0;text-align:left;z-index:-250933248;mso-position-horizontal-relative:page;mso-position-vertical-relative:page" from="60.7pt,401.55pt" to="60.7pt,413.85pt" strokeweight="0">
            <w10:wrap anchorx="page" anchory="page"/>
          </v:line>
        </w:pict>
      </w:r>
      <w:r>
        <w:rPr>
          <w:noProof/>
        </w:rPr>
        <w:pict>
          <v:shape id="_x0000_s1735" style="position:absolute;left:0;text-align:left;margin-left:54pt;margin-top:413.85pt;width:.4pt;height:.35pt;z-index:-250932224;mso-position-horizontal-relative:page;mso-position-vertical-relative:page" coordsize="8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736" style="position:absolute;left:0;text-align:left;margin-left:54pt;margin-top:413.85pt;width:.4pt;height:.35pt;z-index:-250931200;mso-position-horizontal-relative:page;mso-position-vertical-relative:page" coordsize="8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737" style="position:absolute;left:0;text-align:left;margin-left:60.55pt;margin-top:413.85pt;width:.35pt;height:.35pt;z-index:-25093017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738" style="position:absolute;left:0;text-align:left;margin-left:60.55pt;margin-top:413.85pt;width:.35pt;height:.35pt;z-index:-25092915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739" style="position:absolute;left:0;text-align:left;margin-left:54pt;margin-top:432.55pt;width:.4pt;height:.35pt;z-index:-250928128;mso-position-horizontal-relative:page;mso-position-vertical-relative:page" coordsize="8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740" style="position:absolute;left:0;text-align:left;margin-left:54pt;margin-top:432.55pt;width:.4pt;height:.35pt;z-index:-250927104;mso-position-horizontal-relative:page;mso-position-vertical-relative:page" coordsize="8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741" style="position:absolute;left:0;text-align:left;z-index:-250926080;mso-position-horizontal-relative:page;mso-position-vertical-relative:page" from="54.4pt,432.75pt" to="61.25pt,432.75pt" strokeweight="0">
            <w10:wrap anchorx="page" anchory="page"/>
          </v:line>
        </w:pict>
      </w:r>
      <w:r>
        <w:rPr>
          <w:noProof/>
        </w:rPr>
        <w:pict>
          <v:shape id="_x0000_s1742" style="position:absolute;left:0;text-align:left;margin-left:61.25pt;margin-top:432.55pt;width:.35pt;height:.35pt;z-index:-25092505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743" style="position:absolute;left:0;text-align:left;margin-left:61.25pt;margin-top:432.55pt;width:.35pt;height:.35pt;z-index:-25092403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744" style="position:absolute;left:0;text-align:left;z-index:-250923008;mso-position-horizontal-relative:page;mso-position-vertical-relative:page" from="54.2pt,432.9pt" to="54.2pt,445.15pt" strokeweight="0">
            <w10:wrap anchorx="page" anchory="page"/>
          </v:line>
        </w:pict>
      </w:r>
      <w:r>
        <w:rPr>
          <w:noProof/>
        </w:rPr>
        <w:pict>
          <v:line id="_x0000_s1745" style="position:absolute;left:0;text-align:left;z-index:-250921984;mso-position-horizontal-relative:page;mso-position-vertical-relative:page" from="61.45pt,432.9pt" to="61.45pt,445.15pt" strokeweight="0">
            <w10:wrap anchorx="page" anchory="page"/>
          </v:line>
        </w:pict>
      </w:r>
      <w:r>
        <w:rPr>
          <w:noProof/>
        </w:rPr>
        <w:pict>
          <v:shape id="_x0000_s1746" style="position:absolute;left:0;text-align:left;margin-left:54pt;margin-top:445.15pt;width:.4pt;height:.35pt;z-index:-250920960;mso-position-horizontal-relative:page;mso-position-vertical-relative:page" coordsize="8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747" style="position:absolute;left:0;text-align:left;margin-left:54pt;margin-top:445.15pt;width:.4pt;height:.35pt;z-index:-250919936;mso-position-horizontal-relative:page;mso-position-vertical-relative:page" coordsize="8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748" style="position:absolute;left:0;text-align:left;margin-left:61.25pt;margin-top:445.15pt;width:.35pt;height:.35pt;z-index:-25091891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749" style="position:absolute;left:0;text-align:left;margin-left:61.25pt;margin-top:445.15pt;width:.35pt;height:.35pt;z-index:-25091788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750" style="position:absolute;left:0;text-align:left;margin-left:54pt;margin-top:463.5pt;width:.4pt;height:.35pt;z-index:-250916864;mso-position-horizontal-relative:page;mso-position-vertical-relative:page" coordsize="8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751" style="position:absolute;left:0;text-align:left;margin-left:54pt;margin-top:463.5pt;width:.4pt;height:.35pt;z-index:-250915840;mso-position-horizontal-relative:page;mso-position-vertical-relative:page" coordsize="8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752" style="position:absolute;left:0;text-align:left;z-index:-250914816;mso-position-horizontal-relative:page;mso-position-vertical-relative:page" from="54.4pt,463.7pt" to="61.25pt,463.7pt" strokeweight="0">
            <w10:wrap anchorx="page" anchory="page"/>
          </v:line>
        </w:pict>
      </w:r>
      <w:r>
        <w:rPr>
          <w:noProof/>
        </w:rPr>
        <w:pict>
          <v:shape id="_x0000_s1753" style="position:absolute;left:0;text-align:left;margin-left:61.25pt;margin-top:463.5pt;width:.35pt;height:.35pt;z-index:-25091379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754" style="position:absolute;left:0;text-align:left;margin-left:61.25pt;margin-top:463.5pt;width:.35pt;height:.35pt;z-index:-25091276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755" style="position:absolute;left:0;text-align:left;z-index:-250911744;mso-position-horizontal-relative:page;mso-position-vertical-relative:page" from="54.2pt,463.9pt" to="54.2pt,476.15pt" strokeweight="0">
            <w10:wrap anchorx="page" anchory="page"/>
          </v:line>
        </w:pict>
      </w:r>
      <w:r>
        <w:rPr>
          <w:noProof/>
        </w:rPr>
        <w:pict>
          <v:line id="_x0000_s1756" style="position:absolute;left:0;text-align:left;z-index:-250910720;mso-position-horizontal-relative:page;mso-position-vertical-relative:page" from="61.45pt,463.9pt" to="61.45pt,476.15pt" strokeweight="0">
            <w10:wrap anchorx="page" anchory="page"/>
          </v:line>
        </w:pict>
      </w:r>
      <w:r>
        <w:rPr>
          <w:noProof/>
        </w:rPr>
        <w:pict>
          <v:shape id="_x0000_s1757" style="position:absolute;left:0;text-align:left;margin-left:54pt;margin-top:476.15pt;width:.4pt;height:.35pt;z-index:-250909696;mso-position-horizontal-relative:page;mso-position-vertical-relative:page" coordsize="8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758" style="position:absolute;left:0;text-align:left;margin-left:54pt;margin-top:476.15pt;width:.4pt;height:.35pt;z-index:-250908672;mso-position-horizontal-relative:page;mso-position-vertical-relative:page" coordsize="8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759" style="position:absolute;left:0;text-align:left;margin-left:61.25pt;margin-top:476.15pt;width:.35pt;height:.35pt;z-index:-25090764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760" style="position:absolute;left:0;text-align:left;margin-left:61.25pt;margin-top:476.15pt;width:.35pt;height:.35pt;z-index:-250906624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13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two claws of the mature American lobster are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decidedly different from each other. The crusher claw is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short and stout; the cutter claw is long and slender. This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bilateral asymmetry begins to appear in the juvenile sixth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stage of development. One possible explanation is that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differential use of the claws determines their asymmetry;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claw that is used more becomes the crusher.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138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To test this hypothesis, researchers raised lobsters in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juvenile fourth and fifth stages of development in a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laboratory environment in which the lobsters could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manipulate oyster chips. Under these conditions,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lobsters developed asymmetric claws, half with crusher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claws on the left, and half with crusher claws on the right.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In contrast, when juvenile lobsters were reared in a smooth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tank without the oyster chips, the majority developed two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cutter claws. This unusual configuration of symmetrical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cutter claws did not change when the lobsters were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subsequently placed in a manipulatable environment or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when they lost and regenerated one or both claws.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461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(165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8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7.The passage is primarily concerned with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28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drawing an analogy between asymmetry in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81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lobsters and handedness in humans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28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developing a method for predicting whether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81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crusher claws in lobsters will appear on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81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left or right side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8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explaining differences between lobsters'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81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crusher claws and cutter claws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8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discussing a possible explanation for the way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81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bilateral asymmetry is determined in lobsters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28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summarizing the stages of development of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81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lobster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7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48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t>173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8.It can be inferred that of the two laboratory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environments mentioned in the passage, the one with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oyster chips was designed to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prove that the presence of oyster chips was not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51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necessary for the development of a crusher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1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claw.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prove that the relative length of time that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1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lobsters were exposed to the oyster-chip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1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environment had little impact on the development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1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a crusher claw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eliminate the environment as a possible influence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1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 the development of a crusher claw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control on which side the crusher claw develops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simulate the conditions that lobsters encounter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0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 their natural environment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9.Which of the following conditions does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passage suggest is a possible cause for the failure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a lobster to develop a crusher claw?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The loss of a claw during the third or earlier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stage of development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The loss of a claw during the fourth or fifth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stage of development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The loss of a claw during the sixth stage of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development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Development in an environment devoid of material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that can be manipulated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Development in an environment that changes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526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3" w:space="720" w:equalWidth="0">
            <w:col w:w="5810" w:space="10"/>
            <w:col w:w="33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frequently throughout the stages of development</w:t>
      </w:r>
      <w:r>
        <w:rPr>
          <w:noProof/>
        </w:rPr>
        <w:pict>
          <v:line id="_x0000_s1761" style="position:absolute;left:0;text-align:left;z-index:-250905600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50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the physicists, using a different method for</w:t>
      </w:r>
    </w:p>
    <w:p w:rsidR="00351788" w:rsidRDefault="00351788">
      <w:pPr>
        <w:autoSpaceDE w:val="0"/>
        <w:autoSpaceDN w:val="0"/>
        <w:adjustRightInd w:val="0"/>
        <w:spacing w:line="181" w:lineRule="exact"/>
        <w:ind w:left="6505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3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10. Which of the following, if true, most logically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41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completes the passage?</w:t>
      </w:r>
    </w:p>
    <w:p w:rsidR="00351788" w:rsidRDefault="00351788">
      <w:pPr>
        <w:autoSpaceDE w:val="0"/>
        <w:autoSpaceDN w:val="0"/>
        <w:adjustRightInd w:val="0"/>
        <w:spacing w:line="37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Every fusion reaction releases neutrinos. To test a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hypothesis about the frequency of fusion reactions in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Sun, physicists calculated the number of neutrinos the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Sun would produce annually if the hypothesis were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correct. From this they estimated how many neutrinos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should pass through a particular location on Earth. The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fact that far fewer neutrinos were counted than were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predicted to pass through the location would seem to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prove that the hypothesis is wrong, except that------.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>174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estimating how many neutrinos should reach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location, confirmed their original estimate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there are several competing hypotheses about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frequency of solar fusion reactions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there is not enough energy in the Sun to destroy a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neutrino once it is released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the method used to count neutrinos detects no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more than approximately ten percent of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neutrinos that pass through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neutrinos released in the fusion reactions of other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39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5810" w:space="10"/>
            <w:col w:w="670" w:space="10"/>
            <w:col w:w="540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stars also reach the Earth</w:t>
      </w:r>
      <w:r>
        <w:rPr>
          <w:noProof/>
        </w:rPr>
        <w:pict>
          <v:line id="_x0000_s1762" style="position:absolute;left:0;text-align:left;z-index:-250904576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3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1" w:lineRule="exact"/>
        <w:ind w:left="5151"/>
        <w:jc w:val="left"/>
        <w:rPr>
          <w:rFonts w:ascii="Cambria" w:hAnsi="Cambria" w:cs="Cambria"/>
          <w:b/>
          <w:bCs/>
          <w:i/>
          <w:iCs/>
          <w:color w:val="000000"/>
          <w:kern w:val="0"/>
          <w:sz w:val="30"/>
          <w:szCs w:val="30"/>
        </w:rPr>
      </w:pPr>
      <w:r>
        <w:rPr>
          <w:rFonts w:ascii="Cambria" w:hAnsi="Cambria" w:cs="Cambria"/>
          <w:b/>
          <w:bCs/>
          <w:i/>
          <w:iCs/>
          <w:color w:val="000000"/>
          <w:kern w:val="0"/>
          <w:sz w:val="30"/>
          <w:szCs w:val="30"/>
        </w:rPr>
        <w:t>Exercise 31</w:t>
      </w:r>
    </w:p>
    <w:p w:rsidR="00351788" w:rsidRDefault="00351788">
      <w:pPr>
        <w:autoSpaceDE w:val="0"/>
        <w:autoSpaceDN w:val="0"/>
        <w:adjustRightInd w:val="0"/>
        <w:spacing w:line="371" w:lineRule="exact"/>
        <w:ind w:left="5151"/>
        <w:jc w:val="left"/>
        <w:rPr>
          <w:rFonts w:ascii="Cambria" w:hAnsi="Cambria" w:cs="Cambria"/>
          <w:b/>
          <w:bCs/>
          <w:i/>
          <w:iCs/>
          <w:color w:val="000000"/>
          <w:kern w:val="0"/>
          <w:sz w:val="30"/>
          <w:szCs w:val="30"/>
        </w:rPr>
        <w:sectPr w:rsidR="00351788"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color w:val="000000"/>
          <w:w w:val="86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6"/>
          <w:kern w:val="0"/>
          <w:sz w:val="20"/>
          <w:szCs w:val="20"/>
        </w:rPr>
        <w:t>1.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86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4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High Towers, a company that occupies several office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buildings, is considering installing new energy-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efficient lightbulbs in its buildings. The new bulbs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require less than half the electricity consumed by the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conventional bulbs currently used to produce the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same amount of light. The new bulbs also last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considerably longer. It follows that by replacing old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bulbs as they bum out with the new kind of bulb,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High Towers would significantly reduce its overall</w:t>
      </w:r>
    </w:p>
    <w:p w:rsidR="00351788" w:rsidRDefault="00351788">
      <w:pPr>
        <w:autoSpaceDE w:val="0"/>
        <w:autoSpaceDN w:val="0"/>
        <w:adjustRightInd w:val="0"/>
        <w:spacing w:line="302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lighting costs.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6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48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t>175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1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Which of the following, if true, most strengthens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3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argument given?</w:t>
      </w:r>
    </w:p>
    <w:p w:rsidR="00351788" w:rsidRDefault="00351788">
      <w:pPr>
        <w:autoSpaceDE w:val="0"/>
        <w:autoSpaceDN w:val="0"/>
        <w:adjustRightInd w:val="0"/>
        <w:spacing w:line="25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33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If the new bulbs are widely adopted, as seems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7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likely, they will be produced in large enough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7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quantities to be offered at prices comparable to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67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those of conventional bulbs.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3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The utility that supplies High Towers with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7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electricity offers discount rates to its largest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67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customers.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3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High Towers has recently signed a contract 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7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occupy an additional small office building.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3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High Towers has begun a campaign to encourage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7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its employees to turn off lights whenever they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7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leave a room.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3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The company that manufactures the new bulbs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7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has been granted a patent on the innovative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7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technology used in the bulbs and thus has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77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1390" w:space="10"/>
            <w:col w:w="4410" w:space="10"/>
            <w:col w:w="33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exclusive rights to manufacture them.</w:t>
      </w:r>
      <w:r>
        <w:rPr>
          <w:noProof/>
        </w:rPr>
        <w:pict>
          <v:line id="_x0000_s1763" style="position:absolute;left:0;text-align:left;z-index:-250903552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368"/>
        <w:jc w:val="left"/>
        <w:rPr>
          <w:rFonts w:ascii="Times New Roman" w:hAnsi="Times New Roman"/>
          <w:color w:val="000000"/>
          <w:w w:val="97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>The defoliation of millions of acres of trees by massive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infestations of gypsy moth caterpillars is a recurring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phenomenon in the northeastern United States. In studying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these outbreaks, scientists have discovered that affected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trees fight back by releasing toxic chemicals, mainly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w w:val="96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6"/>
          <w:kern w:val="0"/>
          <w:sz w:val="20"/>
          <w:szCs w:val="20"/>
        </w:rPr>
        <w:t>phenols, into their foliage. These noxious substances limit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caterpillars' growth and reduce the number of eggs that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female moths lay. Phenols also make the eggs smaller,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which reduces the growth of the following year's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caterpillars. Because the number of eggs a female moth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produces is directly related to her size, and because her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size is determined entirely by her feeding success as a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caterpillar, the trees' defensive mechanism has an impact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on moth fecundity.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gypsy moth is also subject to attack by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nucleopolyhedrosis virus, or wilt disease, a particularly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important killer of the caterpillars in outbreak years.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Caterpillars contract wilt disease when they eat a leaf 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w w:val="97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>which the virus, encased in a protein globule, has become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attached. Once ingested by a caterpillar, the protein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globule dissolves, releasing thousands of viruses, or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w w:val="97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>virions, that after about two weeks multiply enough to fill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entire body cavity. When the caterpillar dies,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virions are released to the outside, encased in a new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protein globule synthesized from the caterpillar's tissues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and ready to be picked up by other caterpillars.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383"/>
        <w:jc w:val="left"/>
        <w:rPr>
          <w:rFonts w:ascii="Times New Roman" w:hAnsi="Times New Roman"/>
          <w:color w:val="000000"/>
          <w:w w:val="97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>Knowing that phenols, including tannins, often act by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associating with and altering the activity of proteins,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researchers focused on the effects on caterpillars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ingesting the virus and leaves together. They found that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on tannin-rich oak leaves, the virus is considerably less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effective at killing caterpillars than when it is on aspen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leaves, which are lower in phenols. In general, the more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w w:val="97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>concentrated the phenols in tree leaves, the less deadly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virus. Thus, while highly concentrated phenols in tree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leaves reduce the caterpillar population by limiting the size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caterpillars and, consequently, the size of the female's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egg cluster, these same chemicals also help caterpillars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survive by disabling the wilt virus. Forest stands of red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oaks, with their tannin-rich foliage, may even provide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caterpillars with safe havens from disease. In stands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dominated by trees such as aspen, however, incipient gypsy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w w:val="96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6"/>
          <w:kern w:val="0"/>
          <w:sz w:val="20"/>
          <w:szCs w:val="20"/>
        </w:rPr>
        <w:t>moth outbreaks are quickly suppressed by viral epidemics.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96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7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48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t>176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Further research has shown that caterpillars become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virtually immune to the wilt virus as the trees on which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they feed respond to increasing defoliation. The trees' own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defenses raise the threshold of caterpillar vulnerability to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disease, allowing populations to grow denser without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becoming more susceptible to infection. For these reasons,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benefits to the caterpillars of ingesting phenols appear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to outweigh the costs. Given the presence of the virus, the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trees' defensive tactic apparently has backfired.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400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3" w:space="720" w:equalWidth="0">
            <w:col w:w="5810" w:space="10"/>
            <w:col w:w="33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(446 words)</w:t>
      </w:r>
      <w:r>
        <w:rPr>
          <w:noProof/>
        </w:rPr>
        <w:pict>
          <v:line id="_x0000_s1764" style="position:absolute;left:0;text-align:left;z-index:-250902528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2. It can be inferred from the passage that wilt disease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28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virions depend for their survival on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8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protein synthesized from the tissues of a host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81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caterpillar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28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aspen leaves with high concentrations of phenols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8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tannin-rich oak leaves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28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nutrients that they synthesize from gypsy moth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81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egg clusters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8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a rising threshold of caterpillar vulnerability 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81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wilt disease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3.Which of the following best describes the function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8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third paragraph of the passage?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28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It resolves a contradiction between the ideas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81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presented in the first and second paragraphs.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8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It introduces research data to support the theory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81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outlined in the second paragraph.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28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It draws a conclusion from conflicting evidence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81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presented in the first two paragraphs.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28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It shows how phenomena described in the first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81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and second paragraphs act in combination.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8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It elaborates on the thesis introduced in the first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81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paragraph after a digression in the second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81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paragraph.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7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48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t>177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4. Select the sentence in the passage that the author uses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41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as a supporting idea to explicate how gypsy moth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1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caterpillars become immune to the wilt virus.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For the following question, consider each of the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choices separately and select all that apply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5.Which of the following statements about gypsy moth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caterpillars is supported by information presented in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passage EXCEPT?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val="single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Differing concentrations of phenols in leaves have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differing effects on the ability of the wilt virus 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kill gypsy moth caterpillars.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val="single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Female gypsy moth caterpillars stop growing after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they ingest leaves containing phenols.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val="single"/>
        </w:rPr>
        <w:t>C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The longer a gypsy moth population is exposed 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wilt disease, the greater the likelihood that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gypsy moth caterpillars will become immune to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3" w:space="720" w:equalWidth="0">
            <w:col w:w="5810" w:space="10"/>
            <w:col w:w="33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virus.</w:t>
      </w:r>
      <w:r>
        <w:rPr>
          <w:noProof/>
        </w:rPr>
        <w:pict>
          <v:line id="_x0000_s1765" style="position:absolute;left:0;text-align:left;z-index:-250901504;mso-position-horizontal-relative:page;mso-position-vertical-relative:page" from="52.6pt,54.4pt" to="543.2pt,54.4pt" strokeweight="1pt">
            <w10:wrap anchorx="page" anchory="page"/>
          </v:line>
        </w:pict>
      </w:r>
      <w:r>
        <w:rPr>
          <w:noProof/>
        </w:rPr>
        <w:pict>
          <v:shape id="_x0000_s1766" style="position:absolute;left:0;text-align:left;margin-left:308.35pt;margin-top:229.4pt;width:.35pt;height:.4pt;z-index:-250900480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767" style="position:absolute;left:0;text-align:left;margin-left:308.35pt;margin-top:229.4pt;width:.35pt;height:.4pt;z-index:-250899456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768" style="position:absolute;left:0;text-align:left;z-index:-250898432;mso-position-horizontal-relative:page;mso-position-vertical-relative:page" from="308.7pt,229.6pt" to="314.85pt,229.6pt" strokeweight="0">
            <w10:wrap anchorx="page" anchory="page"/>
          </v:line>
        </w:pict>
      </w:r>
      <w:r>
        <w:rPr>
          <w:noProof/>
        </w:rPr>
        <w:pict>
          <v:shape id="_x0000_s1769" style="position:absolute;left:0;text-align:left;margin-left:314.85pt;margin-top:229.4pt;width:.35pt;height:.4pt;z-index:-250897408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770" style="position:absolute;left:0;text-align:left;margin-left:314.85pt;margin-top:229.4pt;width:.35pt;height:.4pt;z-index:-250896384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771" style="position:absolute;left:0;text-align:left;z-index:-250895360;mso-position-horizontal-relative:page;mso-position-vertical-relative:page" from="308.55pt,229.8pt" to="308.55pt,242pt" strokeweight="0">
            <w10:wrap anchorx="page" anchory="page"/>
          </v:line>
        </w:pict>
      </w:r>
      <w:r>
        <w:rPr>
          <w:noProof/>
        </w:rPr>
        <w:pict>
          <v:line id="_x0000_s1772" style="position:absolute;left:0;text-align:left;z-index:-250894336;mso-position-horizontal-relative:page;mso-position-vertical-relative:page" from="315pt,229.8pt" to="315pt,242pt" strokeweight="0">
            <w10:wrap anchorx="page" anchory="page"/>
          </v:line>
        </w:pict>
      </w:r>
      <w:r>
        <w:rPr>
          <w:noProof/>
        </w:rPr>
        <w:pict>
          <v:shape id="_x0000_s1773" style="position:absolute;left:0;text-align:left;margin-left:308.35pt;margin-top:242pt;width:.35pt;height:.4pt;z-index:-250893312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774" style="position:absolute;left:0;text-align:left;margin-left:308.35pt;margin-top:242pt;width:.35pt;height:.4pt;z-index:-250892288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775" style="position:absolute;left:0;text-align:left;margin-left:314.85pt;margin-top:242pt;width:.35pt;height:.4pt;z-index:-250891264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776" style="position:absolute;left:0;text-align:left;margin-left:314.85pt;margin-top:242pt;width:.35pt;height:.4pt;z-index:-250890240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777" style="position:absolute;left:0;text-align:left;margin-left:308.35pt;margin-top:276.25pt;width:.35pt;height:.35pt;z-index:-25088921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778" style="position:absolute;left:0;text-align:left;margin-left:308.35pt;margin-top:276.25pt;width:.35pt;height:.35pt;z-index:-25088819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779" style="position:absolute;left:0;text-align:left;z-index:-250887168;mso-position-horizontal-relative:page;mso-position-vertical-relative:page" from="308.7pt,276.4pt" to="315.55pt,276.4pt" strokeweight="0">
            <w10:wrap anchorx="page" anchory="page"/>
          </v:line>
        </w:pict>
      </w:r>
      <w:r>
        <w:rPr>
          <w:noProof/>
        </w:rPr>
        <w:pict>
          <v:shape id="_x0000_s1780" style="position:absolute;left:0;text-align:left;margin-left:315.55pt;margin-top:276.25pt;width:.35pt;height:.35pt;z-index:-250886144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781" style="position:absolute;left:0;text-align:left;margin-left:315.55pt;margin-top:276.25pt;width:.35pt;height:.35pt;z-index:-25088512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782" style="position:absolute;left:0;text-align:left;z-index:-250884096;mso-position-horizontal-relative:page;mso-position-vertical-relative:page" from="308.55pt,276.6pt" to="308.55pt,288.85pt" strokeweight="0">
            <w10:wrap anchorx="page" anchory="page"/>
          </v:line>
        </w:pict>
      </w:r>
      <w:r>
        <w:rPr>
          <w:noProof/>
        </w:rPr>
        <w:pict>
          <v:line id="_x0000_s1783" style="position:absolute;left:0;text-align:left;z-index:-250883072;mso-position-horizontal-relative:page;mso-position-vertical-relative:page" from="315.75pt,276.6pt" to="315.75pt,288.85pt" strokeweight="0">
            <w10:wrap anchorx="page" anchory="page"/>
          </v:line>
        </w:pict>
      </w:r>
      <w:r>
        <w:rPr>
          <w:noProof/>
        </w:rPr>
        <w:pict>
          <v:shape id="_x0000_s1784" style="position:absolute;left:0;text-align:left;margin-left:308.35pt;margin-top:288.85pt;width:.35pt;height:.35pt;z-index:-25088204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785" style="position:absolute;left:0;text-align:left;margin-left:308.35pt;margin-top:288.85pt;width:.35pt;height:.35pt;z-index:-250881024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786" style="position:absolute;left:0;text-align:left;margin-left:315.55pt;margin-top:288.85pt;width:.35pt;height:.35pt;z-index:-25088000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787" style="position:absolute;left:0;text-align:left;margin-left:315.55pt;margin-top:288.85pt;width:.35pt;height:.35pt;z-index:-25087897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788" style="position:absolute;left:0;text-align:left;margin-left:308.35pt;margin-top:307.6pt;width:.35pt;height:.35pt;z-index:-25087795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789" style="position:absolute;left:0;text-align:left;margin-left:308.35pt;margin-top:307.6pt;width:.35pt;height:.35pt;z-index:-25087692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790" style="position:absolute;left:0;text-align:left;z-index:-250875904;mso-position-horizontal-relative:page;mso-position-vertical-relative:page" from="308.7pt,307.75pt" to="315.55pt,307.75pt" strokeweight="0">
            <w10:wrap anchorx="page" anchory="page"/>
          </v:line>
        </w:pict>
      </w:r>
      <w:r>
        <w:rPr>
          <w:noProof/>
        </w:rPr>
        <w:pict>
          <v:shape id="_x0000_s1791" style="position:absolute;left:0;text-align:left;margin-left:315.55pt;margin-top:307.6pt;width:.35pt;height:.35pt;z-index:-25087488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792" style="position:absolute;left:0;text-align:left;margin-left:315.55pt;margin-top:307.6pt;width:.35pt;height:.35pt;z-index:-25087385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793" style="position:absolute;left:0;text-align:left;z-index:-250872832;mso-position-horizontal-relative:page;mso-position-vertical-relative:page" from="308.55pt,307.95pt" to="308.55pt,320.2pt" strokeweight="0">
            <w10:wrap anchorx="page" anchory="page"/>
          </v:line>
        </w:pict>
      </w:r>
      <w:r>
        <w:rPr>
          <w:noProof/>
        </w:rPr>
        <w:pict>
          <v:line id="_x0000_s1794" style="position:absolute;left:0;text-align:left;z-index:-250871808;mso-position-horizontal-relative:page;mso-position-vertical-relative:page" from="315.75pt,307.95pt" to="315.75pt,320.2pt" strokeweight="0">
            <w10:wrap anchorx="page" anchory="page"/>
          </v:line>
        </w:pict>
      </w:r>
      <w:r>
        <w:rPr>
          <w:noProof/>
        </w:rPr>
        <w:pict>
          <v:shape id="_x0000_s1795" style="position:absolute;left:0;text-align:left;margin-left:308.35pt;margin-top:320.2pt;width:.35pt;height:.35pt;z-index:-250870784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796" style="position:absolute;left:0;text-align:left;margin-left:308.35pt;margin-top:320.2pt;width:.35pt;height:.35pt;z-index:-25086976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797" style="position:absolute;left:0;text-align:left;margin-left:315.55pt;margin-top:320.2pt;width:.35pt;height:.35pt;z-index:-25086873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798" style="position:absolute;left:0;text-align:left;margin-left:315.55pt;margin-top:320.2pt;width:.35pt;height:.35pt;z-index:-25086771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2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Although a historical lack of access to formal Spanish-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language education initially limited the opportunities of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some Chicanos to hone their skills as writers of Spanish,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their bilingual culture clearly fostered an exuberant and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compelling oral tradition. It has thus generally been by way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the emphasis on oral literary creativity that these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Chicano writers, whose English-language works are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sometimes uninspired, developed the powerful and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arresting language that characterized their Spanish-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language works. This Spanish-English difference is not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  <w:shd w:val="clear" w:color="auto" w:fill="D9D9D9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surprising.</w:t>
      </w:r>
      <w:r>
        <w:rPr>
          <w:rFonts w:ascii="Times New Roman" w:hAnsi="Times New Roman"/>
          <w:color w:val="000000"/>
          <w:kern w:val="0"/>
          <w:sz w:val="20"/>
          <w:szCs w:val="20"/>
          <w:shd w:val="clear" w:color="auto" w:fill="D9D9D9"/>
        </w:rPr>
        <w:t xml:space="preserve"> When writing in Spanish, these authors stayed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  <w:shd w:val="clear" w:color="auto" w:fill="D9D9D9"/>
        </w:rPr>
      </w:pPr>
      <w:r>
        <w:rPr>
          <w:rFonts w:ascii="Times New Roman" w:hAnsi="Times New Roman"/>
          <w:color w:val="000000"/>
          <w:kern w:val="0"/>
          <w:sz w:val="20"/>
          <w:szCs w:val="20"/>
          <w:shd w:val="clear" w:color="auto" w:fill="D9D9D9"/>
        </w:rPr>
        <w:t>close to the spoken traditions of their communities. Works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  <w:shd w:val="clear" w:color="auto" w:fill="D9D9D9"/>
        </w:rPr>
      </w:pPr>
      <w:r>
        <w:rPr>
          <w:rFonts w:ascii="Times New Roman" w:hAnsi="Times New Roman"/>
          <w:color w:val="000000"/>
          <w:kern w:val="0"/>
          <w:sz w:val="20"/>
          <w:szCs w:val="20"/>
          <w:shd w:val="clear" w:color="auto" w:fill="D9D9D9"/>
        </w:rPr>
        <w:t>in English, however, often required the elimination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  <w:shd w:val="clear" w:color="auto" w:fill="D9D9D9"/>
        </w:rPr>
      </w:pPr>
      <w:r>
        <w:rPr>
          <w:rFonts w:ascii="Times New Roman" w:hAnsi="Times New Roman"/>
          <w:color w:val="000000"/>
          <w:kern w:val="0"/>
          <w:sz w:val="20"/>
          <w:szCs w:val="20"/>
          <w:shd w:val="clear" w:color="auto" w:fill="D9D9D9"/>
        </w:rPr>
        <w:t>nuance or colloquialism, the adoption of a formal tone, and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  <w:shd w:val="clear" w:color="auto" w:fill="D9D9D9"/>
        </w:rPr>
      </w:pPr>
      <w:r>
        <w:rPr>
          <w:rFonts w:ascii="Times New Roman" w:hAnsi="Times New Roman"/>
          <w:color w:val="000000"/>
          <w:kern w:val="0"/>
          <w:sz w:val="20"/>
          <w:szCs w:val="20"/>
          <w:shd w:val="clear" w:color="auto" w:fill="D9D9D9"/>
        </w:rPr>
        <w:t>the adjustment of themes or ideas to satisfy the different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  <w:shd w:val="clear" w:color="auto" w:fill="D9D9D9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6.According to the author, the Chicano oral experience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contributed directly to which of the following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characteristics in the work of some Chicano writers?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A sensitivity to and adeptness in using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2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spoken language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A tendency to appear in national rather than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52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regional publications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A style reflecting the influence of Spanish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2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language education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A reliance on a rather formal style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A capacity to appeal to a broad range of audiences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7. Which of the following best characterizes the function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the indicated portion (the last two sentences) of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passage ?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  <w:shd w:val="clear" w:color="auto" w:fill="D9D9D9"/>
        </w:rPr>
      </w:pPr>
      <w:r>
        <w:rPr>
          <w:rFonts w:ascii="Times New Roman" w:hAnsi="Times New Roman"/>
          <w:color w:val="000000"/>
          <w:kern w:val="0"/>
          <w:sz w:val="20"/>
          <w:szCs w:val="20"/>
          <w:shd w:val="clear" w:color="auto" w:fill="D9D9D9"/>
        </w:rPr>
        <w:t>demands of national publications.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(127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>178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(A) They expand on an advantage mentioned in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first sentence of the passage.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They outline the consequences of a limitation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discussed in the first sentence of the passage.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They provide explicit examples drawn from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oral and the written works mentioned in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second sentence of the passage.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They explain the causes of a phenomenon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8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mentioned in the third sentence of the passage.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They limit the applicability of a generalization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88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4130" w:space="10"/>
            <w:col w:w="1670" w:space="10"/>
            <w:col w:w="530" w:space="10"/>
            <w:col w:w="55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made in the third sentence of the passage.</w:t>
      </w:r>
      <w:r>
        <w:rPr>
          <w:noProof/>
        </w:rPr>
        <w:pict>
          <v:line id="_x0000_s1799" style="position:absolute;left:0;text-align:left;z-index:-250866688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22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 medical tomography x-rays map the human body's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density variations (and hence internal organs);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information from the x-rays, transmitted through the body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along many different paths, is recombined to form three-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dimensional images of the body's interior. It is primarily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this multiplicative increase in data obtained from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multipath transmission of signals that accounts for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oceanographers' attraction to tomography.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2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Researchers reasoned that low-frequency sound waves,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because they are so well described mathematically and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because even small perturbations in emitted sound waves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can be detected, could be transmitted through the ocean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over many different paths and that the properties of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ocean's interior could be deduced on the basis of how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ocean altered the signals. Their initial trials were highly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successful, and ocean acoustic tomography was born.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4769"/>
        <w:jc w:val="left"/>
        <w:rPr>
          <w:rFonts w:ascii="Times New Roman" w:hAnsi="Times New Roman"/>
          <w:color w:val="000000"/>
          <w:w w:val="8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8"/>
          <w:kern w:val="0"/>
          <w:sz w:val="20"/>
          <w:szCs w:val="20"/>
        </w:rPr>
        <w:t>(128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88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7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48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t>179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8.Which of the following, if presented as the first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sentence of a succeeding paragraph, would most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logically continue the discussion presented in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passage?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Timekeeping in medical tomography must be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precise because the changes in travel time caused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by density fluctuations are slight.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To understand how ocean acoustic tomography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works, it is necessary to know how sound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travels in the ocean.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Ships are another possibility. but they would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need to stop every 50 kilometers to lower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measuring instruments.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These variations amount to only about 2 to 3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percent of the average speed of sound in water,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which is about 1,500 meters per second.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The device used in medical tomography emits a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specially coded signal, easily distinguishable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3" w:space="720" w:equalWidth="0">
            <w:col w:w="5810" w:space="10"/>
            <w:col w:w="33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from background noise</w:t>
      </w:r>
      <w:r>
        <w:rPr>
          <w:noProof/>
        </w:rPr>
        <w:pict>
          <v:line id="_x0000_s1800" style="position:absolute;left:0;text-align:left;z-index:-250865664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Ironically, now that photography is securely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established as a fine art, many photographers find it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pretentious or irrelevant to label it as such. Serious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photographers variously claim to be finding, recording,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impartially observing, witnessing events, exploring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themselves</w:t>
      </w:r>
      <w:r>
        <w:rPr>
          <w:rFonts w:ascii="??" w:hAnsi="??" w:cs="??"/>
          <w:color w:val="000000"/>
          <w:kern w:val="0"/>
          <w:sz w:val="20"/>
          <w:szCs w:val="20"/>
        </w:rPr>
        <w:t>—</w:t>
      </w:r>
      <w:r>
        <w:rPr>
          <w:rFonts w:ascii="Times New Roman" w:hAnsi="Times New Roman"/>
          <w:color w:val="000000"/>
          <w:kern w:val="0"/>
          <w:sz w:val="20"/>
          <w:szCs w:val="20"/>
        </w:rPr>
        <w:t>anything but making works of art. In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nineteenth century, photography's association with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w w:val="96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6"/>
          <w:kern w:val="0"/>
          <w:sz w:val="20"/>
          <w:szCs w:val="20"/>
        </w:rPr>
        <w:t>real world placed it in an ambivalent relation to art; late in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twentieth century, an ambivalent relation exists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because of the Modernist heritage in art. That important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photographers are no longer willing to debate whether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w w:val="97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>photography is or is not a fine art, except to proclaim that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w w:val="97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>their own work is not involved with art, shows the extent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to which they simply take for granted the concept of art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imposed by the triumph of Modernism: the better the art,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more subversive it is of the traditional aims of art.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4776"/>
        <w:jc w:val="left"/>
        <w:rPr>
          <w:rFonts w:ascii="Times New Roman" w:hAnsi="Times New Roman"/>
          <w:color w:val="000000"/>
          <w:w w:val="8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8"/>
          <w:kern w:val="0"/>
          <w:sz w:val="20"/>
          <w:szCs w:val="20"/>
        </w:rPr>
        <w:t>(142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88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7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48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t>180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9.Which of the following adjectives best describes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2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―the concept of art imposed by the triumph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2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Modernism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as the author represents it in the last sentence?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2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Objective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2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Mechanical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2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Superficial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2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Dramatic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2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Paradoxical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10. In the context in which it appears, "ambivalent " most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nearly means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2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6" w:lineRule="exact"/>
        <w:ind w:left="2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subversive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2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unambiguous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C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equivocal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D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disreputable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80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3" w:space="720" w:equalWidth="0">
            <w:col w:w="5810" w:space="10"/>
            <w:col w:w="330" w:space="10"/>
            <w:col w:w="5740"/>
          </w:cols>
          <w:noEndnote/>
        </w:sectPr>
      </w:pPr>
      <w:r>
        <w:rPr>
          <w:rFonts w:ascii="??" w:hAnsi="??" w:cs="??"/>
          <w:color w:val="000000"/>
          <w:kern w:val="0"/>
          <w:sz w:val="20"/>
          <w:szCs w:val="20"/>
        </w:rPr>
        <w:t>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contradictory</w:t>
      </w:r>
      <w:r>
        <w:rPr>
          <w:noProof/>
        </w:rPr>
        <w:pict>
          <v:line id="_x0000_s1801" style="position:absolute;left:0;text-align:left;z-index:-250864640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1" w:lineRule="exact"/>
        <w:ind w:left="5151"/>
        <w:jc w:val="left"/>
        <w:rPr>
          <w:rFonts w:ascii="Cambria" w:hAnsi="Cambria" w:cs="Cambria"/>
          <w:b/>
          <w:bCs/>
          <w:i/>
          <w:iCs/>
          <w:color w:val="000000"/>
          <w:kern w:val="0"/>
          <w:sz w:val="30"/>
          <w:szCs w:val="30"/>
        </w:rPr>
      </w:pPr>
      <w:r>
        <w:rPr>
          <w:rFonts w:ascii="Cambria" w:hAnsi="Cambria" w:cs="Cambria"/>
          <w:b/>
          <w:bCs/>
          <w:i/>
          <w:iCs/>
          <w:color w:val="000000"/>
          <w:kern w:val="0"/>
          <w:sz w:val="30"/>
          <w:szCs w:val="30"/>
        </w:rPr>
        <w:t>Exercise 32</w:t>
      </w:r>
    </w:p>
    <w:p w:rsidR="00351788" w:rsidRDefault="00351788">
      <w:pPr>
        <w:autoSpaceDE w:val="0"/>
        <w:autoSpaceDN w:val="0"/>
        <w:adjustRightInd w:val="0"/>
        <w:spacing w:line="371" w:lineRule="exact"/>
        <w:ind w:left="5151"/>
        <w:jc w:val="left"/>
        <w:rPr>
          <w:rFonts w:ascii="Cambria" w:hAnsi="Cambria" w:cs="Cambria"/>
          <w:b/>
          <w:bCs/>
          <w:i/>
          <w:iCs/>
          <w:color w:val="000000"/>
          <w:kern w:val="0"/>
          <w:sz w:val="30"/>
          <w:szCs w:val="30"/>
        </w:rPr>
        <w:sectPr w:rsidR="00351788"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9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50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recent change to all-volunteer armed forces in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United States will eventually produce a gradual increase in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proportion of women in the armed forces and in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variety of women‘s assignments, but probably not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dramatic gains for women that might have been expected.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This is so even though the armed forces operate in an ethos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institutional change oriented toward occupational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equality and under the federal sanction of equal pay for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equal work. The difficulty is that women are unlikely to be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trained for any direct combat operations; a significant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portion of the larger society remains uncomfortable as yet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with extending equality in this direction. Therefore, for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women in the military, the search for equality will still be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based on functional equivalence, not identity or even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9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For the following question, consider each of the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choices separately and select all that apply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1. The passage implies that which of the following is a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factor conducive to a more equitable representation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women in the United States armed forces than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has existed in the past?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8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val="single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The all-volunteer character of the present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armed forces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val="single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The past service records of women who had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assignments functionally equivalent to men‘s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assignments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val="single"/>
        </w:rPr>
        <w:t>C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Restrictive past policies governing the military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assignments open to women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similarity of task.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(132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06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kern w:val="0"/>
          <w:sz w:val="18"/>
          <w:szCs w:val="18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4570" w:space="10"/>
            <w:col w:w="1230" w:space="10"/>
            <w:col w:w="6080"/>
          </w:cols>
          <w:noEndnote/>
        </w:sectPr>
      </w:pPr>
      <w:r>
        <w:rPr>
          <w:rFonts w:ascii="Times New Roman" w:hAnsi="Times New Roman"/>
          <w:color w:val="000000"/>
          <w:kern w:val="0"/>
          <w:sz w:val="18"/>
          <w:szCs w:val="18"/>
        </w:rPr>
        <w:t>181</w:t>
      </w:r>
      <w:r>
        <w:rPr>
          <w:noProof/>
        </w:rPr>
        <w:pict>
          <v:line id="_x0000_s1802" style="position:absolute;z-index:-250863616;mso-position-horizontal-relative:page;mso-position-vertical-relative:page" from="52.6pt,54.4pt" to="543.2pt,54.4pt" strokeweight="1pt">
            <w10:wrap anchorx="page" anchory="page"/>
          </v:line>
        </w:pict>
      </w:r>
      <w:r>
        <w:rPr>
          <w:noProof/>
        </w:rPr>
        <w:pict>
          <v:shape id="_x0000_s1803" style="position:absolute;margin-left:308.35pt;margin-top:242.4pt;width:.35pt;height:.35pt;z-index:-25086259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804" style="position:absolute;margin-left:308.35pt;margin-top:242.4pt;width:.35pt;height:.35pt;z-index:-25086156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805" style="position:absolute;z-index:-250860544;mso-position-horizontal-relative:page;mso-position-vertical-relative:page" from="308.7pt,242.55pt" to="315.2pt,242.55pt" strokeweight="0">
            <w10:wrap anchorx="page" anchory="page"/>
          </v:line>
        </w:pict>
      </w:r>
      <w:r>
        <w:rPr>
          <w:noProof/>
        </w:rPr>
        <w:pict>
          <v:shape id="_x0000_s1806" style="position:absolute;margin-left:315.2pt;margin-top:242.4pt;width:.35pt;height:.35pt;z-index:-25085952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807" style="position:absolute;margin-left:315.2pt;margin-top:242.4pt;width:.35pt;height:.35pt;z-index:-25085849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808" style="position:absolute;z-index:-250857472;mso-position-horizontal-relative:page;mso-position-vertical-relative:page" from="308.55pt,242.75pt" to="308.55pt,255pt" strokeweight="0">
            <w10:wrap anchorx="page" anchory="page"/>
          </v:line>
        </w:pict>
      </w:r>
      <w:r>
        <w:rPr>
          <w:noProof/>
        </w:rPr>
        <w:pict>
          <v:line id="_x0000_s1809" style="position:absolute;z-index:-250856448;mso-position-horizontal-relative:page;mso-position-vertical-relative:page" from="315.35pt,242.75pt" to="315.35pt,255pt" strokeweight="0">
            <w10:wrap anchorx="page" anchory="page"/>
          </v:line>
        </w:pict>
      </w:r>
      <w:r>
        <w:rPr>
          <w:noProof/>
        </w:rPr>
        <w:pict>
          <v:shape id="_x0000_s1810" style="position:absolute;margin-left:308.35pt;margin-top:255pt;width:.35pt;height:.35pt;z-index:-250855424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811" style="position:absolute;margin-left:308.35pt;margin-top:255pt;width:.35pt;height:.35pt;z-index:-25085440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812" style="position:absolute;margin-left:315.2pt;margin-top:255pt;width:.35pt;height:.35pt;z-index:-25085337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813" style="position:absolute;margin-left:315.2pt;margin-top:255pt;width:.35pt;height:.35pt;z-index:-25085235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814" style="position:absolute;margin-left:308.35pt;margin-top:273.7pt;width:.35pt;height:.4pt;z-index:-250851328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815" style="position:absolute;margin-left:308.35pt;margin-top:273.7pt;width:.35pt;height:.4pt;z-index:-250850304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816" style="position:absolute;z-index:-250849280;mso-position-horizontal-relative:page;mso-position-vertical-relative:page" from="308.7pt,273.9pt" to="315.55pt,273.9pt" strokeweight="0">
            <w10:wrap anchorx="page" anchory="page"/>
          </v:line>
        </w:pict>
      </w:r>
      <w:r>
        <w:rPr>
          <w:noProof/>
        </w:rPr>
        <w:pict>
          <v:shape id="_x0000_s1817" style="position:absolute;margin-left:315.55pt;margin-top:273.7pt;width:.35pt;height:.4pt;z-index:-250848256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818" style="position:absolute;margin-left:315.55pt;margin-top:273.7pt;width:.35pt;height:.4pt;z-index:-250847232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819" style="position:absolute;z-index:-250846208;mso-position-horizontal-relative:page;mso-position-vertical-relative:page" from="308.55pt,274.1pt" to="308.55pt,286.3pt" strokeweight="0">
            <w10:wrap anchorx="page" anchory="page"/>
          </v:line>
        </w:pict>
      </w:r>
      <w:r>
        <w:rPr>
          <w:noProof/>
        </w:rPr>
        <w:pict>
          <v:line id="_x0000_s1820" style="position:absolute;z-index:-250845184;mso-position-horizontal-relative:page;mso-position-vertical-relative:page" from="315.75pt,274.1pt" to="315.75pt,286.3pt" strokeweight="0">
            <w10:wrap anchorx="page" anchory="page"/>
          </v:line>
        </w:pict>
      </w:r>
      <w:r>
        <w:rPr>
          <w:noProof/>
        </w:rPr>
        <w:pict>
          <v:shape id="_x0000_s1821" style="position:absolute;margin-left:308.35pt;margin-top:286.3pt;width:.35pt;height:.4pt;z-index:-250844160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822" style="position:absolute;margin-left:308.35pt;margin-top:286.3pt;width:.35pt;height:.4pt;z-index:-250843136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823" style="position:absolute;margin-left:315.55pt;margin-top:286.3pt;width:.35pt;height:.4pt;z-index:-250842112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824" style="position:absolute;margin-left:315.55pt;margin-top:286.3pt;width:.35pt;height:.4pt;z-index:-250841088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825" style="position:absolute;margin-left:308.35pt;margin-top:320.55pt;width:.35pt;height:.35pt;z-index:-250840064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826" style="position:absolute;margin-left:308.35pt;margin-top:320.55pt;width:.35pt;height:.35pt;z-index:-25083904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827" style="position:absolute;z-index:-250838016;mso-position-horizontal-relative:page;mso-position-vertical-relative:page" from="308.7pt,320.7pt" to="315.55pt,320.7pt" strokeweight="0">
            <w10:wrap anchorx="page" anchory="page"/>
          </v:line>
        </w:pict>
      </w:r>
      <w:r>
        <w:rPr>
          <w:noProof/>
        </w:rPr>
        <w:pict>
          <v:shape id="_x0000_s1828" style="position:absolute;margin-left:315.55pt;margin-top:320.55pt;width:.35pt;height:.35pt;z-index:-25083699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829" style="position:absolute;margin-left:315.55pt;margin-top:320.55pt;width:.35pt;height:.35pt;z-index:-25083596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830" style="position:absolute;z-index:-250834944;mso-position-horizontal-relative:page;mso-position-vertical-relative:page" from="308.55pt,320.9pt" to="308.55pt,333.15pt" strokeweight="0">
            <w10:wrap anchorx="page" anchory="page"/>
          </v:line>
        </w:pict>
      </w:r>
      <w:r>
        <w:rPr>
          <w:noProof/>
        </w:rPr>
        <w:pict>
          <v:line id="_x0000_s1831" style="position:absolute;z-index:-250833920;mso-position-horizontal-relative:page;mso-position-vertical-relative:page" from="315.75pt,320.9pt" to="315.75pt,333.15pt" strokeweight="0">
            <w10:wrap anchorx="page" anchory="page"/>
          </v:line>
        </w:pict>
      </w:r>
      <w:r>
        <w:rPr>
          <w:noProof/>
        </w:rPr>
        <w:pict>
          <v:shape id="_x0000_s1832" style="position:absolute;margin-left:308.35pt;margin-top:333.15pt;width:.35pt;height:.35pt;z-index:-25083289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833" style="position:absolute;margin-left:308.35pt;margin-top:333.15pt;width:.35pt;height:.35pt;z-index:-25083187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834" style="position:absolute;margin-left:315.55pt;margin-top:333.15pt;width:.35pt;height:.35pt;z-index:-25083084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835" style="position:absolute;margin-left:315.55pt;margin-top:333.15pt;width:.35pt;height:.35pt;z-index:-250829824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2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About a century ago, the Swedish physical scientist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Arrhenius proposed a law of classical chemistry that relates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chemical reaction rate to temperature. According to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Arrhenius equation, chemical reaction are increasingly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unlikely to occur as temperatures approach absolute zero,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and at absolute zero (zero degrees Kelvin, or minus 273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degrees Celsius) reactions stop. However, recent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experimental evidence reveals that although the Arrhenius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equation is generally accurate in describing the kind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chemical reaction that occurs at relatively high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temperatures, at temperatures closer to zero a quantum-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molecules, such as interstellar formaldehyde, in dark clouds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interstellar dust. Afterward complex organic molecules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would be formed, slowly but surely, by means of tunneling.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After I offered my hypothesis, Hoyle and Wickramasinghe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argued that molecules of interstellar formaldehyde have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indeed evolved into stable polysaccharides such as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cellulose and starch. Their conclusions, although strongly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disputed, have generated excitement among investigators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such as myself who are proposing that the galactic clouds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are the places where the prebiological evolution of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compounds necessary to life occurred.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010" w:space="10"/>
            <w:col w:w="588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mechanical effect known as tunneling comes into play; this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effect accounts for chemical reactions that are forbidden by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principles of classical chemistry. Specifically, entire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molecules can "tunnel" through the barriers of repulsive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forces from other molecules and chemically react even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though these molecules do not have sufficient energy,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according to classical chemistry, to overcome the repulsive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barrier.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2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rate of any chemical reaction, regardless of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temperature at which it takes place, usually depends on a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very important characteristic known as its activation energy.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Any molecule can be imagined to reside at the bottom of a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so-called potential well of energy. A chemical reaction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corresponds to the transition of a molecule from the bottom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one potential well to the bottom of another. In classical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chemistry, such a transition can be accomplished only by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going over the potential barrier between the wells, the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height of which remains constant and is called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activation energy of the reaction. In tunneling, the reacting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molecules tunnel from the bottom of one to the bottom of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another well without having to rise over the barrier between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two wells. Recently researchers have developed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concept of tunneling temperature: the temperature below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which tunneling transitions greatly outnumber Arrhenius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transitions, and classical mechanics gives way to its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quantum counterpart.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2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This tunneling phenomenon at very low temperatures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suggested my hypothesis about a cold prehistory of life: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formation of rather complex organic molecules in the deep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cold of outer space, where temperatures usually reach only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 few degrees Kelvin. Cosmic rays (high-energy protons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and other particles) might trigger the synthesis of simple</w:t>
      </w:r>
    </w:p>
    <w:p w:rsidR="00351788" w:rsidRDefault="00351788">
      <w:pPr>
        <w:autoSpaceDE w:val="0"/>
        <w:autoSpaceDN w:val="0"/>
        <w:adjustRightInd w:val="0"/>
        <w:spacing w:line="33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ind w:left="5821"/>
        <w:jc w:val="left"/>
        <w:rPr>
          <w:rFonts w:ascii="Times New Roman" w:hAnsi="Times New Roman"/>
          <w:color w:val="000000"/>
          <w:kern w:val="0"/>
          <w:sz w:val="18"/>
          <w:szCs w:val="18"/>
        </w:rPr>
        <w:sectPr w:rsidR="00351788">
          <w:type w:val="continuous"/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  <w:r>
        <w:rPr>
          <w:rFonts w:ascii="Times New Roman" w:hAnsi="Times New Roman"/>
          <w:color w:val="000000"/>
          <w:kern w:val="0"/>
          <w:sz w:val="18"/>
          <w:szCs w:val="18"/>
        </w:rPr>
        <w:t>182</w:t>
      </w:r>
      <w:r>
        <w:rPr>
          <w:noProof/>
        </w:rPr>
        <w:pict>
          <v:line id="_x0000_s1836" style="position:absolute;left:0;text-align:left;z-index:-250828800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2.According to the passage, classical chemical reactions and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tunneling reactions are alike in which of the following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ways?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(A) In both types of reactions, reacting molecules have to rise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36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over the barrier between the two wells.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In both types of reactions, a transition is made from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36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bottom of one potential well to the bottom of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36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another.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In neither type of reaction does the height of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36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barrier between the wells remain constant.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In neither type of reaction does the rate of a chemical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36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reaction depend on its activation energy.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In both types of reactions, reacting molecules are able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36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to go through the barrier between the two wells.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4.Which of the following best describes the hypothesis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8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Hoyle and Wickramasinghe as it is presented in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passage?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Cosmic rays can directly synthesize complex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organic molecules.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The galactic clouds are the places where prebio-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logical evolution of compounds necessary to life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occurred.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Interstellar formaldehyde can be synthesized by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tunneling.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Molecules of interstellar formaldehyde can evolve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into complex organic molecules.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Complex organic molecules can be synthesized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from stable polysaccharides such as cellulose and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65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starch.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3.The author's hypothesis concerning the cold prehistory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life would be most weakened if which of the following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were true?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(A)Cosmic rays are unlikely to trigger the formation of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simple molecules.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(B)Tunneling occurs only in a narrow band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temperatures around zero degrees Kelvin.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(C)The synthesis of interstellar formaldehyde can be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activated by means other than cosmic rays.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(D)Simple molecules can be synthesized by means of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tunneling.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(E)Classical chemical reactions do not occur at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temperatures close to absolute zero.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48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t>183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5.Which of the following best describes the organization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the first two paragraphs of the passage?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The author cites a basic principle of classical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chemistry and then describes the research from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which that principle was developed.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The author cites an apparent contradiction to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principles of classical chemistry and then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explains the process of a chemical reaction to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show there is in fact no contradiction.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the author describes the role of heat in chemical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reactions and then offers a detailed explanation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its function.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The author presents a law of classical chemistry in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order to introduce a kind of chemical reaction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that differs from it and then explains the essential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difference between the two.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The author presents the fundamental rules of classical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chemistry in order to introduce an explanation of a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5810" w:space="10"/>
            <w:col w:w="33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specific chemical reaction.</w:t>
      </w:r>
      <w:r>
        <w:rPr>
          <w:noProof/>
        </w:rPr>
        <w:pict>
          <v:line id="_x0000_s1837" style="position:absolute;left:0;text-align:left;z-index:-250827776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22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One explanation for the tendency of animals to be more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w w:val="97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>vigilant in smaller groups than in larger ones assumes that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vigilant behavior</w:t>
      </w:r>
      <w:r>
        <w:rPr>
          <w:rFonts w:ascii="??" w:hAnsi="??" w:cs="??"/>
          <w:color w:val="000000"/>
          <w:kern w:val="0"/>
          <w:sz w:val="20"/>
          <w:szCs w:val="20"/>
        </w:rPr>
        <w:t>—</w:t>
      </w:r>
      <w:r>
        <w:rPr>
          <w:rFonts w:ascii="Times New Roman" w:hAnsi="Times New Roman"/>
          <w:color w:val="000000"/>
          <w:kern w:val="0"/>
          <w:sz w:val="20"/>
          <w:szCs w:val="20"/>
        </w:rPr>
        <w:t>looking up, for example</w:t>
      </w:r>
      <w:r>
        <w:rPr>
          <w:rFonts w:ascii="??" w:hAnsi="??" w:cs="??"/>
          <w:color w:val="000000"/>
          <w:kern w:val="0"/>
          <w:sz w:val="20"/>
          <w:szCs w:val="20"/>
        </w:rPr>
        <w:t>—</w:t>
      </w:r>
      <w:r>
        <w:rPr>
          <w:rFonts w:ascii="Times New Roman" w:hAnsi="Times New Roman"/>
          <w:color w:val="000000"/>
          <w:kern w:val="0"/>
          <w:sz w:val="20"/>
          <w:szCs w:val="20"/>
        </w:rPr>
        <w:t>is aimed at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predators. If individuals on the edge of a group are more vigilant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because they are at greater risk of being captured, then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individuals on average would have to be more vigilant in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smaller groups, because the animals on the periphery of a group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form a greater proportion of the whole group as the size of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group diminishes.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24"/>
        <w:jc w:val="left"/>
        <w:rPr>
          <w:rFonts w:ascii="Times New Roman" w:hAnsi="Times New Roman"/>
          <w:color w:val="000000"/>
          <w:w w:val="96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6"/>
          <w:kern w:val="0"/>
          <w:sz w:val="20"/>
          <w:szCs w:val="20"/>
        </w:rPr>
        <w:t>However, a different explanation is necessary in cases where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the vigilant behavior is not directed at predators. J. Krebs has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discovered that great blue herons look up more often when in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smaller flocks than when in larger ones, solely as a consequence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of poor feeding conditions. Krebs hypothesizes that the herons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w w:val="96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6"/>
          <w:kern w:val="0"/>
          <w:sz w:val="20"/>
          <w:szCs w:val="20"/>
        </w:rPr>
        <w:t>in smaller flocks are watching for herons that they might follow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w w:val="97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>to better feeding pools, which usually attract larger numbers of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6. It can be inferred from the passage that in species in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2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which vigilant behavior is directed at predators,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2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tendency of the animals to be more vigilant in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2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smaller groups than in larger ones would most likely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2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 minimized if which of the following were true?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The vigilance of animals on the periphery of a group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41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always exceeded that of animals located in its interior,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41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even when predators were not in the area.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The risk of capture for individuals in a group was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6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same, whether they were located in the interior of the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36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group or on its periphery.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Animals on the periphery of a group tended to be less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3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capable of defending themselves from attack by predators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33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than animals located in the interior of the group.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Animals on the periphery of a group tended to bear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6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marks that were more distinctive to predators than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60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010" w:space="10"/>
            <w:col w:w="588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birds.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(162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26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26"/>
          <w:kern w:val="0"/>
          <w:sz w:val="18"/>
          <w:szCs w:val="18"/>
        </w:rPr>
        <w:t>184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animals located in the interior of the group.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Animals on the periphery of a group tended to have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5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shorter life spans than animals located in the interior of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5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group.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8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4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For the following question, consider each of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4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choices separately and select all that apply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7.The passage provides information in support of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6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which of the following assertions EXCEPT?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val="single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Similar behavior in different species of animals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6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does not necessarily serve the same purpose.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val="single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Vigilant behavior aimed at predators is seldom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36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more beneficial to groups of animals than 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6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individual animals.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val="single"/>
        </w:rPr>
        <w:t>C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The avoidance of predators is more important to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367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4410" w:space="10"/>
            <w:col w:w="1390" w:space="10"/>
            <w:col w:w="270" w:space="10"/>
            <w:col w:w="580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an animal's survival than is the quest for food.</w:t>
      </w:r>
      <w:r>
        <w:rPr>
          <w:noProof/>
        </w:rPr>
        <w:pict>
          <v:line id="_x0000_s1838" style="position:absolute;left:0;text-align:left;z-index:-250826752;mso-position-horizontal-relative:page;mso-position-vertical-relative:page" from="52.6pt,54.4pt" to="543.2pt,54.4pt" strokeweight="1pt">
            <w10:wrap anchorx="page" anchory="page"/>
          </v:line>
        </w:pict>
      </w:r>
      <w:r>
        <w:rPr>
          <w:noProof/>
        </w:rPr>
        <w:pict>
          <v:shape id="_x0000_s1839" style="position:absolute;left:0;text-align:left;margin-left:308.35pt;margin-top:479.4pt;width:.35pt;height:.35pt;z-index:-25082572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840" style="position:absolute;left:0;text-align:left;margin-left:308.35pt;margin-top:479.4pt;width:.35pt;height:.35pt;z-index:-250824704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841" style="position:absolute;left:0;text-align:left;z-index:-250823680;mso-position-horizontal-relative:page;mso-position-vertical-relative:page" from="308.7pt,479.55pt" to="315.55pt,479.55pt" strokeweight="0">
            <w10:wrap anchorx="page" anchory="page"/>
          </v:line>
        </w:pict>
      </w:r>
      <w:r>
        <w:rPr>
          <w:noProof/>
        </w:rPr>
        <w:pict>
          <v:shape id="_x0000_s1842" style="position:absolute;left:0;text-align:left;margin-left:315.55pt;margin-top:479.4pt;width:.35pt;height:.35pt;z-index:-25082265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843" style="position:absolute;left:0;text-align:left;margin-left:315.55pt;margin-top:479.4pt;width:.35pt;height:.35pt;z-index:-25082163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844" style="position:absolute;left:0;text-align:left;z-index:-250820608;mso-position-horizontal-relative:page;mso-position-vertical-relative:page" from="308.55pt,479.75pt" to="308.55pt,492pt" strokeweight="0">
            <w10:wrap anchorx="page" anchory="page"/>
          </v:line>
        </w:pict>
      </w:r>
      <w:r>
        <w:rPr>
          <w:noProof/>
        </w:rPr>
        <w:pict>
          <v:line id="_x0000_s1845" style="position:absolute;left:0;text-align:left;z-index:-250819584;mso-position-horizontal-relative:page;mso-position-vertical-relative:page" from="315.75pt,479.75pt" to="315.75pt,492pt" strokeweight="0">
            <w10:wrap anchorx="page" anchory="page"/>
          </v:line>
        </w:pict>
      </w:r>
      <w:r>
        <w:rPr>
          <w:noProof/>
        </w:rPr>
        <w:pict>
          <v:shape id="_x0000_s1846" style="position:absolute;left:0;text-align:left;margin-left:308.35pt;margin-top:492pt;width:.35pt;height:.35pt;z-index:-25081856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847" style="position:absolute;left:0;text-align:left;margin-left:308.35pt;margin-top:492pt;width:.35pt;height:.35pt;z-index:-25081753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848" style="position:absolute;left:0;text-align:left;margin-left:315.55pt;margin-top:492pt;width:.35pt;height:.35pt;z-index:-25081651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849" style="position:absolute;left:0;text-align:left;margin-left:315.55pt;margin-top:492pt;width:.35pt;height:.35pt;z-index:-25081548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850" style="position:absolute;left:0;text-align:left;margin-left:308.35pt;margin-top:510.35pt;width:.35pt;height:.35pt;z-index:-250814464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851" style="position:absolute;left:0;text-align:left;margin-left:308.35pt;margin-top:510.35pt;width:.35pt;height:.35pt;z-index:-25081344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852" style="position:absolute;left:0;text-align:left;z-index:-250812416;mso-position-horizontal-relative:page;mso-position-vertical-relative:page" from="308.7pt,510.5pt" to="315.55pt,510.5pt" strokeweight="0">
            <w10:wrap anchorx="page" anchory="page"/>
          </v:line>
        </w:pict>
      </w:r>
      <w:r>
        <w:rPr>
          <w:noProof/>
        </w:rPr>
        <w:pict>
          <v:shape id="_x0000_s1853" style="position:absolute;left:0;text-align:left;margin-left:315.55pt;margin-top:510.35pt;width:.35pt;height:.35pt;z-index:-25081139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854" style="position:absolute;left:0;text-align:left;margin-left:315.55pt;margin-top:510.35pt;width:.35pt;height:.35pt;z-index:-25081036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855" style="position:absolute;left:0;text-align:left;z-index:-250809344;mso-position-horizontal-relative:page;mso-position-vertical-relative:page" from="308.55pt,510.7pt" to="308.55pt,522.95pt" strokeweight="0">
            <w10:wrap anchorx="page" anchory="page"/>
          </v:line>
        </w:pict>
      </w:r>
      <w:r>
        <w:rPr>
          <w:noProof/>
        </w:rPr>
        <w:pict>
          <v:line id="_x0000_s1856" style="position:absolute;left:0;text-align:left;z-index:-250808320;mso-position-horizontal-relative:page;mso-position-vertical-relative:page" from="315.75pt,510.7pt" to="315.75pt,522.95pt" strokeweight="0">
            <w10:wrap anchorx="page" anchory="page"/>
          </v:line>
        </w:pict>
      </w:r>
      <w:r>
        <w:rPr>
          <w:noProof/>
        </w:rPr>
        <w:pict>
          <v:shape id="_x0000_s1857" style="position:absolute;left:0;text-align:left;margin-left:308.35pt;margin-top:522.95pt;width:.35pt;height:.35pt;z-index:-25080729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858" style="position:absolute;left:0;text-align:left;margin-left:308.35pt;margin-top:522.95pt;width:.35pt;height:.35pt;z-index:-25080627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859" style="position:absolute;left:0;text-align:left;margin-left:315.55pt;margin-top:522.95pt;width:.35pt;height:.35pt;z-index:-25080524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860" style="position:absolute;left:0;text-align:left;margin-left:315.55pt;margin-top:522.95pt;width:.35pt;height:.35pt;z-index:-250804224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861" style="position:absolute;left:0;text-align:left;margin-left:308.35pt;margin-top:557.15pt;width:.35pt;height:.35pt;z-index:-25080320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862" style="position:absolute;left:0;text-align:left;margin-left:308.35pt;margin-top:557.15pt;width:.35pt;height:.35pt;z-index:-25080217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863" style="position:absolute;left:0;text-align:left;z-index:-250801152;mso-position-horizontal-relative:page;mso-position-vertical-relative:page" from="308.7pt,557.35pt" to="315.55pt,557.35pt" strokeweight="0">
            <w10:wrap anchorx="page" anchory="page"/>
          </v:line>
        </w:pict>
      </w:r>
      <w:r>
        <w:rPr>
          <w:noProof/>
        </w:rPr>
        <w:pict>
          <v:shape id="_x0000_s1864" style="position:absolute;left:0;text-align:left;margin-left:315.55pt;margin-top:557.15pt;width:.35pt;height:.35pt;z-index:-25080012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865" style="position:absolute;left:0;text-align:left;margin-left:315.55pt;margin-top:557.15pt;width:.35pt;height:.35pt;z-index:-250799104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866" style="position:absolute;left:0;text-align:left;z-index:-250798080;mso-position-horizontal-relative:page;mso-position-vertical-relative:page" from="308.55pt,557.5pt" to="308.55pt,569.75pt" strokeweight="0">
            <w10:wrap anchorx="page" anchory="page"/>
          </v:line>
        </w:pict>
      </w:r>
      <w:r>
        <w:rPr>
          <w:noProof/>
        </w:rPr>
        <w:pict>
          <v:line id="_x0000_s1867" style="position:absolute;left:0;text-align:left;z-index:-250797056;mso-position-horizontal-relative:page;mso-position-vertical-relative:page" from="315.75pt,557.5pt" to="315.75pt,569.75pt" strokeweight="0">
            <w10:wrap anchorx="page" anchory="page"/>
          </v:line>
        </w:pict>
      </w:r>
      <w:r>
        <w:rPr>
          <w:noProof/>
        </w:rPr>
        <w:pict>
          <v:shape id="_x0000_s1868" style="position:absolute;left:0;text-align:left;margin-left:308.35pt;margin-top:569.75pt;width:.35pt;height:.35pt;z-index:-25079603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869" style="position:absolute;left:0;text-align:left;margin-left:308.35pt;margin-top:569.75pt;width:.35pt;height:.35pt;z-index:-25079500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870" style="position:absolute;left:0;text-align:left;margin-left:315.55pt;margin-top:569.75pt;width:.35pt;height:.35pt;z-index:-250793984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871" style="position:absolute;left:0;text-align:left;margin-left:315.55pt;margin-top:569.75pt;width:.35pt;height:.35pt;z-index:-25079296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9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8. The painter Peter Brandon never dated his works, and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31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their chronology is only now beginning to take shape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31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 the critical literature. A recent dating of a Brandon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31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self-portrait to 1930 is surely wrong. Brandon was 63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31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years old in 1930, yet the painting shows a young,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31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dark-haired man-obviously Brandon, but clearly not a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131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man of 63.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7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>185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7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Which of the following, if justifiably assumed, allows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conclusion to be properly drawn?</w:t>
      </w:r>
    </w:p>
    <w:p w:rsidR="00351788" w:rsidRDefault="00351788">
      <w:pPr>
        <w:autoSpaceDE w:val="0"/>
        <w:autoSpaceDN w:val="0"/>
        <w:adjustRightInd w:val="0"/>
        <w:spacing w:line="258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There is no securely dated self-portrait of Brandon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that he painted when he was significantly younger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than 63.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In refraining from dating his works, Brandon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intended to steer critical discussion of them away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from considerations of chronology.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Until recently, there was very little critical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literature on the works of Brandon.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Brandon at age 63 would not have portrayed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himself in a painting as he had looked when 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was a young man.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Brandon painted several self-portraits that showed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39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3" w:space="720" w:equalWidth="0">
            <w:col w:w="5810" w:space="10"/>
            <w:col w:w="550" w:space="10"/>
            <w:col w:w="552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him as a man past the age of 60.</w:t>
      </w:r>
      <w:r>
        <w:rPr>
          <w:noProof/>
        </w:rPr>
        <w:pict>
          <v:line id="_x0000_s1872" style="position:absolute;left:0;text-align:left;z-index:-250791936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99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This is not to deny that the Black gospel music of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early twentieth century differed in important ways from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slave spirituals. Whereas spirituals were created and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  <w:shd w:val="clear" w:color="auto" w:fill="D9D9D9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disseminated in</w:t>
      </w:r>
      <w:r>
        <w:rPr>
          <w:rFonts w:ascii="Times New Roman" w:hAnsi="Times New Roman"/>
          <w:color w:val="000000"/>
          <w:kern w:val="0"/>
          <w:sz w:val="20"/>
          <w:szCs w:val="20"/>
          <w:shd w:val="clear" w:color="auto" w:fill="D9D9D9"/>
        </w:rPr>
        <w:t xml:space="preserve"> folk fashion    , gospel music was composed,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published, copyrighted, and sold by professionals.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Nevertheless, improvisation remained central to gospel music.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One has only to listen to the recorded repertoire of gospel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songs to realize that Black gospel singers rarely sang a song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precisely the same way twice and never according to its exact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musical notation. They performed what jazz musicians call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"head arrangements" proceeding from their own feelings and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from the way "the spirit" moved them at the time. This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improvisatory element was reflected in the manner in which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9.The author mentions "folk fashion" most likely in order to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counter an assertion about the role of improvi-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1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sation in music created by Black people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compare early gospel music with gospel music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41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written later in the twentieth century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make a distinction between gospel music and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41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slave spirituals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introduce a discussion about the dissemination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1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slave spirituals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describe a similarity between gospel music and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41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slave spirituals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10.Of the following sentences, which is most likely to</w:t>
      </w: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7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gospel music was published.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(122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0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77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77"/>
          <w:kern w:val="0"/>
          <w:sz w:val="18"/>
          <w:szCs w:val="18"/>
        </w:rPr>
        <w:t>186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21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have immediately preceded the passage?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Few composers of gospel music drew on traditions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3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such as the spiritual in creating their songs.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Spirituals and Black gospel music were derived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3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from the same musical tradition.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The creation and singing of spirituals, practiced by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3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Black Americans before the Civil War, continued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3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after the war.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Spirituals and gospel music can be clearly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3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distinguished from one another.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Improvisation was one of the primary characteristics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31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4470" w:space="10"/>
            <w:col w:w="1330" w:space="10"/>
            <w:col w:w="410" w:space="10"/>
            <w:col w:w="566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the gospel music created by Black musicians.</w:t>
      </w:r>
      <w:r>
        <w:rPr>
          <w:noProof/>
        </w:rPr>
        <w:pict>
          <v:line id="_x0000_s1873" style="position:absolute;left:0;text-align:left;z-index:-250790912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3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1" w:lineRule="exact"/>
        <w:ind w:left="5151"/>
        <w:jc w:val="left"/>
        <w:rPr>
          <w:rFonts w:ascii="Cambria" w:hAnsi="Cambria" w:cs="Cambria"/>
          <w:b/>
          <w:bCs/>
          <w:i/>
          <w:iCs/>
          <w:color w:val="000000"/>
          <w:kern w:val="0"/>
          <w:sz w:val="30"/>
          <w:szCs w:val="30"/>
        </w:rPr>
      </w:pPr>
      <w:r>
        <w:rPr>
          <w:rFonts w:ascii="Cambria" w:hAnsi="Cambria" w:cs="Cambria"/>
          <w:b/>
          <w:bCs/>
          <w:i/>
          <w:iCs/>
          <w:color w:val="000000"/>
          <w:kern w:val="0"/>
          <w:sz w:val="30"/>
          <w:szCs w:val="30"/>
        </w:rPr>
        <w:t>Exercise 33</w:t>
      </w:r>
    </w:p>
    <w:p w:rsidR="00351788" w:rsidRDefault="00351788">
      <w:pPr>
        <w:autoSpaceDE w:val="0"/>
        <w:autoSpaceDN w:val="0"/>
        <w:adjustRightInd w:val="0"/>
        <w:spacing w:line="371" w:lineRule="exact"/>
        <w:ind w:left="5151"/>
        <w:jc w:val="left"/>
        <w:rPr>
          <w:rFonts w:ascii="Cambria" w:hAnsi="Cambria" w:cs="Cambria"/>
          <w:b/>
          <w:bCs/>
          <w:i/>
          <w:iCs/>
          <w:color w:val="000000"/>
          <w:kern w:val="0"/>
          <w:sz w:val="30"/>
          <w:szCs w:val="30"/>
        </w:rPr>
        <w:sectPr w:rsidR="00351788"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2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Writing of the Iroquois nation, Smith has argued that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through the chiefs' council, tribal chiefs traditionally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maintained complete control over the political affairs of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both the Iroquois tribal league and the individual tribes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belonging to the league, whereas the sole jurisdiction over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religious affairs resided with the shamans. He contended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that this division was maintained until the late nineteenth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w w:val="96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6"/>
          <w:kern w:val="0"/>
          <w:sz w:val="20"/>
          <w:szCs w:val="20"/>
        </w:rPr>
        <w:t>century. However, Smith fails to recognize that this division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power between the tribal chiefs and shamans was not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actually rooted in Iroquois tradition; rather, it resulted from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Iroquois' resettlement on reservations early in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nineteenth century. Prior to resettlement, the chiefs' council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controlled only the broad policy of the tribal league;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individual tribes had institutions― most important,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longhouse― to govern their own affairs. In the longhouse,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tribe's chief influenced both political and religious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affairs.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776"/>
        <w:jc w:val="left"/>
        <w:rPr>
          <w:rFonts w:ascii="Times New Roman" w:hAnsi="Times New Roman"/>
          <w:color w:val="000000"/>
          <w:w w:val="8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8"/>
          <w:kern w:val="0"/>
          <w:sz w:val="20"/>
          <w:szCs w:val="20"/>
        </w:rPr>
        <w:t>(137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88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6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48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t>187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1. It can be inferred that the author of the passage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regards Smith's argument as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provocative and potentially useful, but flawed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59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by poor organization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eloquently presented, but needlessly inflammatory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accurate in some of its particulars, but inaccurate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56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with regard to an important point.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historically sound, but overly detailed and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1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redundant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persuasive in its time, but now largely outdated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2. The author of the passage implies that which of the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following occurred after the Iroquois were resettled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on reservations early in the nineteenth century?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Chiefs became more involved in their tribes'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1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religious affairs.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The authority of the chiefs' council over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6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affairs of individual tribes increased.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The political influence of the Iroquois shamans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49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was diminished.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individual tribes coalesced into the Iroquois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54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tribal league.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The longhouse because a political rather than a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497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5810" w:space="10"/>
            <w:col w:w="33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religious institution.</w:t>
      </w:r>
      <w:r>
        <w:rPr>
          <w:noProof/>
        </w:rPr>
        <w:pict>
          <v:line id="_x0000_s1874" style="position:absolute;left:0;text-align:left;z-index:-250789888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2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Over the years, biologists have suggested two main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pathways by which sexual selection may have shaped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evolution of male birdsong. In the first, male competition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and intrasexual selection produce relatively short, simple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songs used mainly in territorial behavior. In the second,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female choice and intersexual selection produce longer,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more complicated songs used mainly in mate attraction;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like such visual ornamentation as the peacock's tail,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elaborate vocal characteristics increase the male's chances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being chosen as a mate, and he thus enjoys more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reproductive success than his less ostentatious rivals.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two pathways are not mutually exclusive, and we can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expect to find examples that reflect their interaction.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Teasing them apart has been an important challenge 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evolutionary biologists.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2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Early research confirmed the role of intrasexual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territory, also failed to correlate with song complexity.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confirmation researchers had been seeking was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finally achieved in studies involving two varieties of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warblers. Unlike the song sparrow, which repeats one of its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several song types in bouts before switching to another, the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warbler continuously composes much longer and more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variable songs without repetition. For the first time,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researchers found a significant correlation between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repertoire size and early mating, and they discovered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further that repertoire size had a more significant effect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than any other measure of male quality on the number of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young produced. The evidence suggests that warblers use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their extremely elaborate songs primarily to attract females,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clearly confirming the effect of intersexual selection on the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evolution of birdsong.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84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(462 words)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840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010" w:space="10"/>
            <w:col w:w="588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selection. In a variety of experiments in the field, males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responded aggressively to recorded songs by exhibiting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territorial behavior near the speakers. The breakthrough for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research into intersexual selection came in the development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a new technique for investigating female response in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laboratory. When female cowbirds raised in isolation in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soundproof chambers were exposed to recordings of male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song, they responded by exhibiting mating behavior. By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quantifying the responses, researchers were able 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determine what particular features of the song were most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important. In further experiments on song sparrows,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researchers found that when exposed to a single song type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repeated several times or to a repertoire of different song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types, females responded more to the latter. The beauty of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experimental design is that it effectively rules out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confounding variables; acoustic isolation assures that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female can respond only to the song structure itself.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2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If intersexual selection operates as theorized, males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with more complicated songs should not only attract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females more readily but should also enjoy greater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reproductive success. At first, however, researchers doing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fieldwork with song sparrows found no correlation between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larger repertoires and early mating, which has been shown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to be one indicator of reproductive success; further,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common measures of male quality used to predict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reproductive success, such as weight, size, age, and</w:t>
      </w:r>
    </w:p>
    <w:p w:rsidR="00351788" w:rsidRDefault="00351788">
      <w:pPr>
        <w:autoSpaceDE w:val="0"/>
        <w:autoSpaceDN w:val="0"/>
        <w:adjustRightInd w:val="0"/>
        <w:spacing w:line="33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ind w:left="5821"/>
        <w:jc w:val="left"/>
        <w:rPr>
          <w:rFonts w:ascii="Times New Roman" w:hAnsi="Times New Roman"/>
          <w:color w:val="000000"/>
          <w:kern w:val="0"/>
          <w:sz w:val="18"/>
          <w:szCs w:val="18"/>
        </w:rPr>
        <w:sectPr w:rsidR="00351788">
          <w:type w:val="continuous"/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  <w:r>
        <w:rPr>
          <w:rFonts w:ascii="Times New Roman" w:hAnsi="Times New Roman"/>
          <w:color w:val="000000"/>
          <w:kern w:val="0"/>
          <w:sz w:val="18"/>
          <w:szCs w:val="18"/>
        </w:rPr>
        <w:t>188</w:t>
      </w:r>
      <w:r>
        <w:rPr>
          <w:noProof/>
        </w:rPr>
        <w:pict>
          <v:line id="_x0000_s1875" style="position:absolute;left:0;text-align:left;z-index:-250788864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3. The passage is primarily concerned with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showing that intrasexual selection has a greater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65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effect on birdsong than does intersexual selection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contrasting the role of song complexity in several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65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species of birds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describing research confirming the suspected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65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relationship between intersexual selection and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65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complexity of birdsong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demonstrating the superiority of laboratory work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65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over field studies in evolutionary biology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illustrating the effectiveness of a particular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65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approach to experimental design in evolutionary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65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biology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4.The author mentions the peacock's tail in the first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paragraph most probably in order to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cite an exception to the theory of the relationship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46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between intrasexual selection and male competition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illustrate the importance of both of the pathways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46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that shaped the evolution of birdsong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draw a distinction between competing theories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46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intersexual selection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give an example of a feature that may have evolved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46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through intersexual selection by female choice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refute a commonly held assumption about the role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46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song in mate attraction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7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48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t>189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5. The passage indicates that researchers raised female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9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cowbirds in acoustic isolation in order 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eliminate confounding variables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9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approximate field conditions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9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measure reproductive success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9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quantify repertoire complexity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9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prevent early mating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  <w:u w:val="single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6. According to the passage, the song sparrow is</w:t>
      </w:r>
      <w:r>
        <w:rPr>
          <w:rFonts w:ascii="Times New Roman" w:hAnsi="Times New Roman"/>
          <w:color w:val="000000"/>
          <w:kern w:val="0"/>
          <w:sz w:val="20"/>
          <w:szCs w:val="20"/>
          <w:u w:val="single"/>
        </w:rPr>
        <w:t xml:space="preserve"> unlike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9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warbler in that the song sparrow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9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uses songs mainly in territorial behavior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9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continuously composes long and complex songs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9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has a much larger song repertoire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9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repeats one song type before switching to another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94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3" w:space="720" w:equalWidth="0">
            <w:col w:w="5810" w:space="10"/>
            <w:col w:w="33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responds aggressively to recorded songs</w:t>
      </w:r>
      <w:r>
        <w:rPr>
          <w:noProof/>
        </w:rPr>
        <w:pict>
          <v:line id="_x0000_s1876" style="position:absolute;left:0;text-align:left;z-index:-250787840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616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Which of the following, if true, most seriously challenges</w:t>
      </w:r>
    </w:p>
    <w:p w:rsidR="00351788" w:rsidRDefault="00351788">
      <w:pPr>
        <w:autoSpaceDE w:val="0"/>
        <w:autoSpaceDN w:val="0"/>
        <w:adjustRightInd w:val="0"/>
        <w:spacing w:line="181" w:lineRule="exact"/>
        <w:ind w:left="6167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3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7.Mayor: Four years ago when we reorganized the city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31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police department in order to save money, critics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311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claimed that the reorganization would make the police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311"/>
        <w:jc w:val="left"/>
        <w:rPr>
          <w:rFonts w:ascii="Times New Roman" w:hAnsi="Times New Roman"/>
          <w:color w:val="000000"/>
          <w:w w:val="97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>less responsive to citizens and would thus lead to more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31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crime. The police have compiled theft statistics from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31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years following the reorganization that show that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31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critics were wrong. There was an overall decrease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1311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in reports of thefts of all kinds, including small thefts.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3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48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t>190</w:t>
      </w:r>
    </w:p>
    <w:p w:rsidR="00351788" w:rsidRDefault="00351788">
      <w:pPr>
        <w:autoSpaceDE w:val="0"/>
        <w:autoSpaceDN w:val="0"/>
        <w:adjustRightInd w:val="0"/>
        <w:spacing w:line="302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the mayor's argument?</w:t>
      </w:r>
    </w:p>
    <w:p w:rsidR="00351788" w:rsidRDefault="00351788">
      <w:pPr>
        <w:autoSpaceDE w:val="0"/>
        <w:autoSpaceDN w:val="0"/>
        <w:adjustRightInd w:val="0"/>
        <w:spacing w:line="258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23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When city police are perceived as unresponsive,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6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victims of theft are less likely to report thefts to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56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police.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3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The mayor's critics generally agree that police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6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statistics concerning crime reports provide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56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most reliable available data on crime rates.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3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In other cities where police departments have been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56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similarly reorganized, the numbers of reported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56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thefts have generally risen following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6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reorganization.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3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The mayor's reorganization of the police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56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department failed to save as much money as it was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6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intended to save.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3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During the four years immediately preceding the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56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reorganization, reports of all types of theft had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6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been rising steadily in comparison to reports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69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5810" w:space="10"/>
            <w:col w:w="33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other crimes.</w:t>
      </w:r>
      <w:r>
        <w:rPr>
          <w:noProof/>
        </w:rPr>
        <w:pict>
          <v:line id="_x0000_s1877" style="position:absolute;left:0;text-align:left;z-index:-250786816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22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term "remote sensing" refers to the techniques of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measurement and interpretation of phenomena from a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distance. Prior to the mid-1960's the interpretation of film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images was the primary means for remote sensing of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Earth's geologic features. With the development of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w w:val="96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6"/>
          <w:kern w:val="0"/>
          <w:sz w:val="20"/>
          <w:szCs w:val="20"/>
        </w:rPr>
        <w:t>optomechanical scanner, scientists began to construct digital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multispectral images using data beyond the sensitivity range of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visible light photography. These images are constructed by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mechanically aligning pictorial representations of such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phenomena as the reflection of light waves outside the visible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spectrum, the refraction of radio waves, and the daily changes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w w:val="97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>in temperature in areas on the Earth's surface. The advantage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of digital over photographic imaging is evident: the resulting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numerical data are precisely known, and digital data are not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subject to the vagaries of difficult-to- control chemical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processing.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7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48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t>191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8. Select the sentence in the passage that implies a major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disadvantage of photographic imaging in geologic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3" w:space="720" w:equalWidth="0">
            <w:col w:w="5810" w:space="10"/>
            <w:col w:w="33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mapping.</w:t>
      </w:r>
      <w:r>
        <w:rPr>
          <w:noProof/>
        </w:rPr>
        <w:pict>
          <v:line id="_x0000_s1878" style="position:absolute;left:0;text-align:left;z-index:-250785792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1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For many years, Benjamin Quarles' seminal account of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participation of African Americans in the American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Revolution has remained the standard work in the field.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99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According to Quarles, the outcome of this conflict was mixed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for African American slaves who enlisted in Britain's fight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against its rebellious American colonies in return for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promise of freedom: the British treacherously resold many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into slavery in the West Indies, while others obtained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freedom in Canada and Africa. Building on Quarles' analysis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of the latter group, Sylvia Frey studied the former slaves who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799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emigrated to British colonies in Canada. According to Frey,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these refugees -- the most successful of the African American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Revolutionary War participants -- viewed themselves as the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ideological heirs of the American Revolution. Frey sees this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inheritances reflected in their demands for the same rights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that the American revolutionaries had demanded from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British: land ownership, limits to arbitrary authority and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burdensome taxes, and freedom of religion. (157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9.Which of the following can be inferred from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2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passage concerning Britain's rule in its Canadian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colonies after the American Revolution?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w w:val="96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6"/>
          <w:kern w:val="0"/>
          <w:sz w:val="20"/>
          <w:szCs w:val="20"/>
        </w:rPr>
        <w:t>(A) Humiliated by their defeat by the Americans, the British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24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sharply curtailed civil rights in their Canadian colonies.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The British largely ignored their Canadian colonies.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The British encouraged the colonization of Canada by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5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those African Americans who had served on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5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American side as well as by those who had served on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25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British side.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Some of Britain's policies in its Canadian colonies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32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were similar to its policies in its American colonies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32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before the American Revolution.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(E) To reduce the debt incurred during the war, the British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32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imposed even higher taxes on the Canadian colonists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32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than they had on the American colonists.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7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48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t>192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10.Which of the following is most analogous to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relationship between the African American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Revolutionary War participants who settled in Canada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after the American Revolution and the American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revolutionaries, as that relationship is described in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passage?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A brilliant pupil of a great musician rebels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8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against the teacher, but adopts the teacher's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8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musical style after the teacher's unexpected death.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9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Two warring rulers finally make peace after a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38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lifetime of strife when they realize that they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8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have been duped by a common enemy.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9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A child who has sided with a domineering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38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parent against a defiant sibling later makes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8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demands of the parent similar to those once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8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made by the sibling.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A writer spends much of her life popularizing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8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work of her mentor, only to discover late in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8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life that much of the older writer's work is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8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plagiarized from the writings of a foreign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8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contemporary.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Two research scientists spend much of their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8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careers working together toward a common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8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goal, but later quarrel over which of them should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8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receive credit for the training of a promising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88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3" w:space="720" w:equalWidth="0">
            <w:col w:w="5810" w:space="10"/>
            <w:col w:w="33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student.</w:t>
      </w:r>
      <w:r>
        <w:rPr>
          <w:noProof/>
        </w:rPr>
        <w:pict>
          <v:line id="_x0000_s1879" style="position:absolute;left:0;text-align:left;z-index:-250784768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3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1" w:lineRule="exact"/>
        <w:ind w:left="5151"/>
        <w:jc w:val="left"/>
        <w:rPr>
          <w:rFonts w:ascii="Cambria" w:hAnsi="Cambria" w:cs="Cambria"/>
          <w:b/>
          <w:bCs/>
          <w:i/>
          <w:iCs/>
          <w:color w:val="000000"/>
          <w:kern w:val="0"/>
          <w:sz w:val="30"/>
          <w:szCs w:val="30"/>
        </w:rPr>
      </w:pPr>
      <w:r>
        <w:rPr>
          <w:rFonts w:ascii="Cambria" w:hAnsi="Cambria" w:cs="Cambria"/>
          <w:b/>
          <w:bCs/>
          <w:i/>
          <w:iCs/>
          <w:color w:val="000000"/>
          <w:kern w:val="0"/>
          <w:sz w:val="30"/>
          <w:szCs w:val="30"/>
        </w:rPr>
        <w:t>Exercise 34</w:t>
      </w:r>
    </w:p>
    <w:p w:rsidR="00351788" w:rsidRDefault="00351788">
      <w:pPr>
        <w:autoSpaceDE w:val="0"/>
        <w:autoSpaceDN w:val="0"/>
        <w:adjustRightInd w:val="0"/>
        <w:spacing w:line="371" w:lineRule="exact"/>
        <w:ind w:left="5151"/>
        <w:jc w:val="left"/>
        <w:rPr>
          <w:rFonts w:ascii="Cambria" w:hAnsi="Cambria" w:cs="Cambria"/>
          <w:b/>
          <w:bCs/>
          <w:i/>
          <w:iCs/>
          <w:color w:val="000000"/>
          <w:kern w:val="0"/>
          <w:sz w:val="30"/>
          <w:szCs w:val="30"/>
        </w:rPr>
        <w:sectPr w:rsidR="00351788"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2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Only an effective collaboration between filmmakers and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0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art historians can create films that will enhance viewers'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0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perceptions of art. Filmmakers need to resist the impulse to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0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move the camera quickly from detail to detail for fear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0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boring the viewer, to frame the image for the sake of drama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0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alone, to add music for fear of silence. Filmmakers are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0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aware that an art object demands concentration and, at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0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same time, are concerned that it may not be compelling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0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enough</w:t>
      </w:r>
      <w:r>
        <w:rPr>
          <w:rFonts w:ascii="??" w:hAnsi="??" w:cs="??"/>
          <w:color w:val="000000"/>
          <w:kern w:val="0"/>
          <w:sz w:val="20"/>
          <w:szCs w:val="20"/>
        </w:rPr>
        <w:t>―</w:t>
      </w:r>
      <w:r>
        <w:rPr>
          <w:rFonts w:ascii="Times New Roman" w:hAnsi="Times New Roman"/>
          <w:color w:val="000000"/>
          <w:kern w:val="0"/>
          <w:sz w:val="20"/>
          <w:szCs w:val="20"/>
        </w:rPr>
        <w:t>and so they hope to provide relief by interposing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0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"real" scenes that bear only a tangential relationship to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0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subject. But a work of art needs to be explored on its own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0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terms. On the other hand, art historians need to trust that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00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one can indicate and analyze, not solely with words, but also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0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by directing the viewer's gaze. The specialized written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0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language of art history needs to be relinquished or at least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1</w:t>
      </w:r>
      <w:r>
        <w:rPr>
          <w:rFonts w:ascii="Times New Roman" w:hAnsi="Times New Roman"/>
          <w:color w:val="000000"/>
          <w:kern w:val="0"/>
          <w:sz w:val="20"/>
          <w:szCs w:val="20"/>
        </w:rPr>
        <w:t>.The passage suggests that a filmmaker desiring 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7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enhance viewers‘ perceptions of art should do which of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7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following?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7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Rely on the precise language of art history when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5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developing scripts for films on art.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7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Rely on dramatic narrative and music to set a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5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film's tone and style.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7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Recognize that a work of art by itself can be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5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compelling enough to hold a viewer's attention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37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Depend more strongly on narration instead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5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camera movements to guide the viewer's gaze.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7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Emphasize the social and the historical contexts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2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within which works of art have been created.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2.According to the passage, art historians desiring to</w:t>
      </w:r>
    </w:p>
    <w:p w:rsidR="00351788" w:rsidRDefault="00351788">
      <w:pPr>
        <w:autoSpaceDE w:val="0"/>
        <w:autoSpaceDN w:val="0"/>
        <w:adjustRightInd w:val="0"/>
        <w:spacing w:line="181" w:lineRule="exact"/>
        <w:ind w:left="180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2" w:space="720" w:equalWidth="0">
            <w:col w:w="5970" w:space="10"/>
            <w:col w:w="592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6" w:lineRule="exact"/>
        <w:ind w:left="90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tempered for the screen.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(158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9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>193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work with filmmakers to enhance the public's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appreciation of art need to acknowledge which of the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following?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The art historian's role in the creation of a film on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art is likely to be a relatively minor one.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Film provides an ideal opportunity to acquaint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viewers with a wide range of issues that relate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incidentally to a work of art.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An in-depth analysis of a work of art is not an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appropriate topic for a film on art.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Although silence may be an appropriate back-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ground when viewing a work of art in a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museum, it is inappropriate in a film.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Film can use nonverbal means to achieve some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same results that a spoken or written discourse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382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4430" w:space="10"/>
            <w:col w:w="1370" w:space="10"/>
            <w:col w:w="530" w:space="10"/>
            <w:col w:w="55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can achieve.</w:t>
      </w:r>
      <w:r>
        <w:rPr>
          <w:noProof/>
        </w:rPr>
        <w:pict>
          <v:line id="_x0000_s1880" style="position:absolute;left:0;text-align:left;z-index:-250783744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224"/>
        <w:jc w:val="left"/>
        <w:rPr>
          <w:rFonts w:ascii="Times New Roman" w:hAnsi="Times New Roman"/>
          <w:color w:val="000000"/>
          <w:w w:val="96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6"/>
          <w:kern w:val="0"/>
          <w:sz w:val="20"/>
          <w:szCs w:val="20"/>
        </w:rPr>
        <w:t>As people age, their cells become less efficient and less able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w w:val="96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6"/>
          <w:kern w:val="0"/>
          <w:sz w:val="20"/>
          <w:szCs w:val="20"/>
        </w:rPr>
        <w:t>to replace damaged components. At the same time their tissues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stiffen. For example, the lungs and the heart muscle expand less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successfully, the blood vessels become increasingly rigid, and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ligaments and tendons tighten.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224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Few investigators would attribute such diverse effects to a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single cause. Nevertheless, researchers have discovered that a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process long known to discolor and toughen foods may also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w w:val="97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>contribute to age- related impairment of both cells and tissues.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That process is nonenzymatic glycosylation, whereby glucose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people age), researchers studied the effect of glucose on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solutions of purified crystallin, the major protein in the lens of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eye. Glucose-free solutions remained clear, but solutions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with glucose caused the proteins to form clusters, suggesting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that the molecules had become cross-linked. The clusters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diffracted light, making the solution opaque. The researchers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also discovered that the pigmented cross-links in human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cataracts have the brownish color and fluorescence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characteristic of AGE's. These data suggest that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nonenzymatic glycosylation of lens crystallins may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010" w:space="10"/>
            <w:col w:w="588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becomes attached to proteins without the aid of enzymes. When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contribute to cataract formation.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(454 words)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6010" w:space="10"/>
            <w:col w:w="3070" w:space="10"/>
            <w:col w:w="28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enzymes attach glucose to proteins (enzymatic glycosylation),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they do so at a specific site on a specific protein molecule for a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specific purpose. In contrast, the nonenzymatic process adds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glucose haphazardly to any of several sites along any available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peptide chain within a protein molecule.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22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This nonenzymatic glycosylation of certain proteins has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been understood by food chemists for decades, although few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biologists recognized until recently that the same steps could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take place in the body. Nonenzymatic glycosylation begins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when an aldehyde group (CHO) of glucose and an amino group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(NH2) of a protein are attracted to each other. The molecules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combine, forming what is called a Schiff base within the protein.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This combination is unstable and quickly rearranges itself into a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stabler, but still reversible, substance known as an Amadori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product.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2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If a given protein persists in the body for months or years,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some of its Amadori products slowly dehydrate and rearrange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themselves yet again, into new glucose-derived structures.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These can combine with various kinds of molecules to form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irreversible structures named advanced glycosylation end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products (AGE's). Most AGE's are yellowish brown and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fluorescent and have specific spectrographic properties. More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important for the body, many are also able to cross-link adjacent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proteins, particularly ones that give structure to tissues and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organs. Although no one has yet satisfactorily described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origin of all such bridges between proteins, many investigators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agree that extensive cross-linking of proteins probably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contributes to the stiffening and loss of elasticity characteristic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aging tissues.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2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 an attempt to link this process with the development of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cataracts (the browning and clouding of the lens of the eye as</w:t>
      </w:r>
    </w:p>
    <w:p w:rsidR="00351788" w:rsidRDefault="00351788">
      <w:pPr>
        <w:autoSpaceDE w:val="0"/>
        <w:autoSpaceDN w:val="0"/>
        <w:adjustRightInd w:val="0"/>
        <w:spacing w:line="33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ind w:left="5821"/>
        <w:jc w:val="left"/>
        <w:rPr>
          <w:rFonts w:ascii="Times New Roman" w:hAnsi="Times New Roman"/>
          <w:color w:val="000000"/>
          <w:kern w:val="0"/>
          <w:sz w:val="18"/>
          <w:szCs w:val="18"/>
        </w:rPr>
        <w:sectPr w:rsidR="00351788">
          <w:type w:val="continuous"/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  <w:r>
        <w:rPr>
          <w:rFonts w:ascii="Times New Roman" w:hAnsi="Times New Roman"/>
          <w:color w:val="000000"/>
          <w:kern w:val="0"/>
          <w:sz w:val="18"/>
          <w:szCs w:val="18"/>
        </w:rPr>
        <w:t>194</w:t>
      </w:r>
      <w:r>
        <w:rPr>
          <w:noProof/>
        </w:rPr>
        <w:pict>
          <v:line id="_x0000_s1881" style="position:absolute;left:0;text-align:left;z-index:-250782720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For the following question, consider each of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choices separately and select all that apply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3. According to the passage, which of the following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28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is NOT characteristic of enzymatic glycosylation of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28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proteins?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val="single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Proteins affected by the process are made unstable.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val="single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Glucose attachment impairs and stiffens tissues.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val="single"/>
        </w:rPr>
        <w:t>C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Glucose is attached to proteins for specific purposes.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4. According to the passage, which of the following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28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statements is true of Amadori products in proteins?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8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They are more plentiful in a dehydrated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67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environment.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289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(B) They are created through enzymatic glycosylation.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8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They are composed entirely of glucose molecules.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8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They are derived from Schiff bases.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28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They are derived from AGE's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7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48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t>195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5. Which of the following best describes the function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the third paragraph of the passage?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It offers evidence that contradicts the findings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6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described in the first two paragraphs.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It presents a specific example of the process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discussed in the first two paragraphs.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It explains a problem that the researchers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54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mentioned in the second paragraph have yet to solve.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It evaluates the research discoveries described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9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 the previous paragraph.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It begins a detailed description of the process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4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introduced in the previous two paragraphs.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6. The passage suggests that which of the following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would be LEAST important in determining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whether nonenzymatic glycosylation is likely to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have taken place in the proteins of a particular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tissue?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The likelihood that the tissue has been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4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exposed to free glucose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The color and spectrographic properties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4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structures within the tissue.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The amount of time that the proteins in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1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tissue have persisted in the body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The number of amino groups within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1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proteins in the tissue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3" w:space="720" w:equalWidth="0">
            <w:col w:w="5810" w:space="10"/>
            <w:col w:w="33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The degree of elasticity that the tissue exhibits</w:t>
      </w:r>
      <w:r>
        <w:rPr>
          <w:noProof/>
        </w:rPr>
        <w:pict>
          <v:line id="_x0000_s1882" style="position:absolute;left:0;text-align:left;z-index:-250781696;mso-position-horizontal-relative:page;mso-position-vertical-relative:page" from="52.6pt,54.4pt" to="543.2pt,54.4pt" strokeweight="1pt">
            <w10:wrap anchorx="page" anchory="page"/>
          </v:line>
        </w:pict>
      </w:r>
      <w:r>
        <w:rPr>
          <w:noProof/>
        </w:rPr>
        <w:pict>
          <v:shape id="_x0000_s1883" style="position:absolute;left:0;text-align:left;margin-left:54pt;margin-top:167.1pt;width:.4pt;height:.35pt;z-index:-250780672;mso-position-horizontal-relative:page;mso-position-vertical-relative:page" coordsize="8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884" style="position:absolute;left:0;text-align:left;margin-left:54pt;margin-top:167.1pt;width:.4pt;height:.35pt;z-index:-250779648;mso-position-horizontal-relative:page;mso-position-vertical-relative:page" coordsize="8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885" style="position:absolute;left:0;text-align:left;z-index:-250778624;mso-position-horizontal-relative:page;mso-position-vertical-relative:page" from="54.4pt,167.3pt" to="60.55pt,167.3pt" strokeweight="0">
            <w10:wrap anchorx="page" anchory="page"/>
          </v:line>
        </w:pict>
      </w:r>
      <w:r>
        <w:rPr>
          <w:noProof/>
        </w:rPr>
        <w:pict>
          <v:shape id="_x0000_s1886" style="position:absolute;left:0;text-align:left;margin-left:60.55pt;margin-top:167.1pt;width:.35pt;height:.35pt;z-index:-25077760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887" style="position:absolute;left:0;text-align:left;margin-left:60.55pt;margin-top:167.1pt;width:.35pt;height:.35pt;z-index:-25077657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888" style="position:absolute;left:0;text-align:left;z-index:-250775552;mso-position-horizontal-relative:page;mso-position-vertical-relative:page" from="54.2pt,167.45pt" to="54.2pt,179.7pt" strokeweight="0">
            <w10:wrap anchorx="page" anchory="page"/>
          </v:line>
        </w:pict>
      </w:r>
      <w:r>
        <w:rPr>
          <w:noProof/>
        </w:rPr>
        <w:pict>
          <v:line id="_x0000_s1889" style="position:absolute;left:0;text-align:left;z-index:-250774528;mso-position-horizontal-relative:page;mso-position-vertical-relative:page" from="60.7pt,167.45pt" to="60.7pt,179.7pt" strokeweight="0">
            <w10:wrap anchorx="page" anchory="page"/>
          </v:line>
        </w:pict>
      </w:r>
      <w:r>
        <w:rPr>
          <w:noProof/>
        </w:rPr>
        <w:pict>
          <v:shape id="_x0000_s1890" style="position:absolute;left:0;text-align:left;margin-left:54pt;margin-top:179.7pt;width:.4pt;height:.35pt;z-index:-250773504;mso-position-horizontal-relative:page;mso-position-vertical-relative:page" coordsize="8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891" style="position:absolute;left:0;text-align:left;margin-left:54pt;margin-top:179.7pt;width:.4pt;height:.35pt;z-index:-250772480;mso-position-horizontal-relative:page;mso-position-vertical-relative:page" coordsize="8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892" style="position:absolute;left:0;text-align:left;margin-left:60.55pt;margin-top:179.7pt;width:.35pt;height:.35pt;z-index:-25077145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893" style="position:absolute;left:0;text-align:left;margin-left:60.55pt;margin-top:179.7pt;width:.35pt;height:.35pt;z-index:-25077043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894" style="position:absolute;left:0;text-align:left;margin-left:54pt;margin-top:182.6pt;width:.4pt;height:.35pt;z-index:-250769408;mso-position-horizontal-relative:page;mso-position-vertical-relative:page" coordsize="8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895" style="position:absolute;left:0;text-align:left;margin-left:54pt;margin-top:182.6pt;width:.4pt;height:.35pt;z-index:-250768384;mso-position-horizontal-relative:page;mso-position-vertical-relative:page" coordsize="8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896" style="position:absolute;left:0;text-align:left;z-index:-250767360;mso-position-horizontal-relative:page;mso-position-vertical-relative:page" from="54.4pt,182.75pt" to="61.25pt,182.75pt" strokeweight="0">
            <w10:wrap anchorx="page" anchory="page"/>
          </v:line>
        </w:pict>
      </w:r>
      <w:r>
        <w:rPr>
          <w:noProof/>
        </w:rPr>
        <w:pict>
          <v:shape id="_x0000_s1897" style="position:absolute;left:0;text-align:left;margin-left:61.25pt;margin-top:182.6pt;width:.35pt;height:.35pt;z-index:-25076633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898" style="position:absolute;left:0;text-align:left;margin-left:61.25pt;margin-top:182.6pt;width:.35pt;height:.35pt;z-index:-25076531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899" style="position:absolute;left:0;text-align:left;z-index:-250764288;mso-position-horizontal-relative:page;mso-position-vertical-relative:page" from="54.2pt,182.95pt" to="54.2pt,195.2pt" strokeweight="0">
            <w10:wrap anchorx="page" anchory="page"/>
          </v:line>
        </w:pict>
      </w:r>
      <w:r>
        <w:rPr>
          <w:noProof/>
        </w:rPr>
        <w:pict>
          <v:line id="_x0000_s1900" style="position:absolute;left:0;text-align:left;z-index:-250763264;mso-position-horizontal-relative:page;mso-position-vertical-relative:page" from="61.45pt,182.95pt" to="61.45pt,195.2pt" strokeweight="0">
            <w10:wrap anchorx="page" anchory="page"/>
          </v:line>
        </w:pict>
      </w:r>
      <w:r>
        <w:rPr>
          <w:noProof/>
        </w:rPr>
        <w:pict>
          <v:shape id="_x0000_s1901" style="position:absolute;left:0;text-align:left;margin-left:54pt;margin-top:195.2pt;width:.4pt;height:.4pt;z-index:-250762240;mso-position-horizontal-relative:page;mso-position-vertical-relative:page" coordsize="8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902" style="position:absolute;left:0;text-align:left;margin-left:54pt;margin-top:195.2pt;width:.4pt;height:.4pt;z-index:-250761216;mso-position-horizontal-relative:page;mso-position-vertical-relative:page" coordsize="8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903" style="position:absolute;left:0;text-align:left;margin-left:61.25pt;margin-top:195.2pt;width:.35pt;height:.4pt;z-index:-250760192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904" style="position:absolute;left:0;text-align:left;margin-left:61.25pt;margin-top:195.2pt;width:.35pt;height:.4pt;z-index:-250759168;mso-position-horizontal-relative:page;mso-position-vertical-relative:page" coordsize="7,8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905" style="position:absolute;left:0;text-align:left;margin-left:54pt;margin-top:198.45pt;width:.4pt;height:.35pt;z-index:-250758144;mso-position-horizontal-relative:page;mso-position-vertical-relative:page" coordsize="8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906" style="position:absolute;left:0;text-align:left;margin-left:54pt;margin-top:198.45pt;width:.4pt;height:.35pt;z-index:-250757120;mso-position-horizontal-relative:page;mso-position-vertical-relative:page" coordsize="8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907" style="position:absolute;left:0;text-align:left;z-index:-250756096;mso-position-horizontal-relative:page;mso-position-vertical-relative:page" from="54.4pt,198.65pt" to="61.25pt,198.65pt" strokeweight="0">
            <w10:wrap anchorx="page" anchory="page"/>
          </v:line>
        </w:pict>
      </w:r>
      <w:r>
        <w:rPr>
          <w:noProof/>
        </w:rPr>
        <w:pict>
          <v:shape id="_x0000_s1908" style="position:absolute;left:0;text-align:left;margin-left:61.25pt;margin-top:198.45pt;width:.35pt;height:.35pt;z-index:-25075507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909" style="position:absolute;left:0;text-align:left;margin-left:61.25pt;margin-top:198.45pt;width:.35pt;height:.35pt;z-index:-25075404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910" style="position:absolute;left:0;text-align:left;z-index:-250753024;mso-position-horizontal-relative:page;mso-position-vertical-relative:page" from="54.2pt,198.8pt" to="54.2pt,211.05pt" strokeweight="0">
            <w10:wrap anchorx="page" anchory="page"/>
          </v:line>
        </w:pict>
      </w:r>
      <w:r>
        <w:rPr>
          <w:noProof/>
        </w:rPr>
        <w:pict>
          <v:line id="_x0000_s1911" style="position:absolute;left:0;text-align:left;z-index:-250752000;mso-position-horizontal-relative:page;mso-position-vertical-relative:page" from="61.45pt,198.8pt" to="61.45pt,211.05pt" strokeweight="0">
            <w10:wrap anchorx="page" anchory="page"/>
          </v:line>
        </w:pict>
      </w:r>
      <w:r>
        <w:rPr>
          <w:noProof/>
        </w:rPr>
        <w:pict>
          <v:shape id="_x0000_s1912" style="position:absolute;left:0;text-align:left;margin-left:54pt;margin-top:211.05pt;width:.4pt;height:.35pt;z-index:-250750976;mso-position-horizontal-relative:page;mso-position-vertical-relative:page" coordsize="8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913" style="position:absolute;left:0;text-align:left;margin-left:54pt;margin-top:211.05pt;width:.4pt;height:.35pt;z-index:-250749952;mso-position-horizontal-relative:page;mso-position-vertical-relative:page" coordsize="8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914" style="position:absolute;left:0;text-align:left;margin-left:61.25pt;margin-top:211.05pt;width:.35pt;height:.35pt;z-index:-25074892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915" style="position:absolute;left:0;text-align:left;margin-left:61.25pt;margin-top:211.05pt;width:.35pt;height:.35pt;z-index:-250747904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7. It takes a particular talent to be a successful business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41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manager. Business courses can help people to solve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41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management problems, but such courses can do so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41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only for those people with managerial talent. Such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41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people should take business courses to acquire ideas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41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that they can subsequently use to good advantage if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41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management problems happen to arise.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7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48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t>196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If the statements above are true, which of the following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3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must also be true on the basis of them?</w:t>
      </w:r>
    </w:p>
    <w:p w:rsidR="00351788" w:rsidRDefault="00351788">
      <w:pPr>
        <w:autoSpaceDE w:val="0"/>
        <w:autoSpaceDN w:val="0"/>
        <w:adjustRightInd w:val="0"/>
        <w:spacing w:line="258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33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People who are helped by business courses in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7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solving management problems also have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7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managerial talent.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3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People who are already skilled at solving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7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management problems are unlikely to benefit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7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from business courses.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3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Most ideas that are used successfully in solving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7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management problems are those acquired in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7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business courses.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3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People who lack managerial talent are more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7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likely to take business courses than are people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7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who have managerial talent.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3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Those people who have never taken business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7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courses are unable to solve management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677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3" w:space="720" w:equalWidth="0">
            <w:col w:w="5810" w:space="10"/>
            <w:col w:w="33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problems when such problems arise.</w:t>
      </w:r>
      <w:r>
        <w:rPr>
          <w:noProof/>
        </w:rPr>
        <w:pict>
          <v:line id="_x0000_s1916" style="position:absolute;left:0;text-align:left;z-index:-250746880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22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age at which young children begin to make moral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discriminations about harmful actions committed against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themselves or others has been the focus of recent research into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moral development of children. Until recently, child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psychologists supported pioneer developmentalist Jean Piaget in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his hypothesis that because of their immaturity, children under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w w:val="96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6"/>
          <w:kern w:val="0"/>
          <w:sz w:val="20"/>
          <w:szCs w:val="20"/>
        </w:rPr>
        <w:t>age seven do not take into account the intentions of a person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committing accidental or deliberate harm, but rather simply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assign punishment for transgressions on the basis of the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magnitude of the negative consequences caused.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24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However, in recent research, Keasey found that six- year-old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children not only distinguish between accidental and intentional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harm, but also judge intentional harm as naughtier, regardless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the amount of damage produced. Both of these findings seem 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indicate that children, at an earlier age than Piaget claimed,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advance into the second stage of moral development, moral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autonomy, in which they accept social rules but view them as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more arbitrary than do children in the first stage. (163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7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48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t>197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8.According to the passage, Piaget and Keasey would not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have agreed on which of the following points?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The kinds of excuses children give for harmful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acts they commit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The age at which children begin to discriminate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40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between intentional and unintentional harm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The intentions children have in perpetrating harm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The circumstances under which children punish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1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harmful acts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8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The justifications children recognize for mitigating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1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punishment for harmful acts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9.According to the passage, Keasey's findings support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which of the following conclusions about six-year-old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children?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(A)They have the ability to make autonomous moral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judgments.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(B)They regard moral absolutism as a threat to their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moral autonomy.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(C)They do not understand the concept of public duty.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(D)They accept moral judgment made by their peers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more easily than do older children.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3" w:space="720" w:equalWidth="0">
            <w:col w:w="5810" w:space="10"/>
            <w:col w:w="33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(E)They make arbitrary moral judgments.</w:t>
      </w:r>
      <w:r>
        <w:rPr>
          <w:noProof/>
        </w:rPr>
        <w:pict>
          <v:line id="_x0000_s1917" style="position:absolute;z-index:-250745856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28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As of the late 1980's. neither theorists nor large-scale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computer climate models could accurately predict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whether cloud systems would help or hurt a warming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w w:val="97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>globe. Some studies suggested that a four percent increase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in stratocumulus clouds over the ocean could compensate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for a doubling in atmospheric carbon dioxide, preventing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 potentially disastrous planetwide temperature increase.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On the other hand, an increase in cirrus clouds could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increase global warming.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289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That clouds represented the weakest element in climate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w w:val="96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6"/>
          <w:kern w:val="0"/>
          <w:sz w:val="20"/>
          <w:szCs w:val="20"/>
        </w:rPr>
        <w:t>models was illustrated by a study of fourteen such models.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Comparing climate forecasts for a world with double the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current amount of carbon dioxide, researchers found that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the models agreed quite well if clouds were not included.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But when clouds were incorporated, a wide range of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forecasts was produced.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4776"/>
        <w:jc w:val="left"/>
        <w:rPr>
          <w:rFonts w:ascii="Times New Roman" w:hAnsi="Times New Roman"/>
          <w:color w:val="000000"/>
          <w:w w:val="8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8"/>
          <w:kern w:val="0"/>
          <w:sz w:val="20"/>
          <w:szCs w:val="20"/>
        </w:rPr>
        <w:t>(125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88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7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48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t>198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10. Select the sentence that indicates one reason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fourteen models described in the passage failed to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80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3" w:space="720" w:equalWidth="0">
            <w:col w:w="5810" w:space="10"/>
            <w:col w:w="33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agree.</w:t>
      </w:r>
      <w:r>
        <w:rPr>
          <w:noProof/>
        </w:rPr>
        <w:pict>
          <v:line id="_x0000_s1918" style="position:absolute;left:0;text-align:left;z-index:-250744832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3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1" w:lineRule="exact"/>
        <w:ind w:left="5151"/>
        <w:jc w:val="left"/>
        <w:rPr>
          <w:rFonts w:ascii="Cambria" w:hAnsi="Cambria" w:cs="Cambria"/>
          <w:b/>
          <w:bCs/>
          <w:i/>
          <w:iCs/>
          <w:color w:val="000000"/>
          <w:kern w:val="0"/>
          <w:sz w:val="30"/>
          <w:szCs w:val="30"/>
        </w:rPr>
      </w:pPr>
      <w:r>
        <w:rPr>
          <w:rFonts w:ascii="Cambria" w:hAnsi="Cambria" w:cs="Cambria"/>
          <w:b/>
          <w:bCs/>
          <w:i/>
          <w:iCs/>
          <w:color w:val="000000"/>
          <w:kern w:val="0"/>
          <w:sz w:val="30"/>
          <w:szCs w:val="30"/>
        </w:rPr>
        <w:t>Exercise 35</w:t>
      </w:r>
    </w:p>
    <w:p w:rsidR="00351788" w:rsidRDefault="00351788">
      <w:pPr>
        <w:autoSpaceDE w:val="0"/>
        <w:autoSpaceDN w:val="0"/>
        <w:adjustRightInd w:val="0"/>
        <w:spacing w:line="371" w:lineRule="exact"/>
        <w:ind w:left="5151"/>
        <w:jc w:val="left"/>
        <w:rPr>
          <w:rFonts w:ascii="Cambria" w:hAnsi="Cambria" w:cs="Cambria"/>
          <w:b/>
          <w:bCs/>
          <w:i/>
          <w:iCs/>
          <w:color w:val="000000"/>
          <w:kern w:val="0"/>
          <w:sz w:val="30"/>
          <w:szCs w:val="30"/>
        </w:rPr>
        <w:sectPr w:rsidR="00351788"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99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It is their sensitive response to human circumstance that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accounts for the persistence of certain universal ideas. Rabbi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Meir, a second-century scholar, admonished his disciples to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look not at the pitcher but at its contents because, he stated,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  <w:shd w:val="clear" w:color="auto" w:fill="D9D9D9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"Many a</w:t>
      </w:r>
      <w:r>
        <w:rPr>
          <w:rFonts w:ascii="Times New Roman" w:hAnsi="Times New Roman"/>
          <w:color w:val="000000"/>
          <w:kern w:val="0"/>
          <w:sz w:val="20"/>
          <w:szCs w:val="20"/>
          <w:shd w:val="clear" w:color="auto" w:fill="D9D9D9"/>
        </w:rPr>
        <w:t xml:space="preserve"> new pitcher has been found to be full of old wine."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Creative ideas not only produce their own instruments of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survival as time and circumstances demand, but permit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substitution of new forms for old under the pressure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changed circumstances. For example democracy, as an idea,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originated in ancient Greece and was carried from there 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Western Europe and the Americas. But it did not retain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ancient Greek form: it passed through several reforming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processes and exists today in many countries. Democratic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governments differ in form because democracy is in principle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dynamic and has therefore responded to local needs.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417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(141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6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48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t>199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1. Select the sentence that contains the idea the example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democracy is intended to illustrate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2.The "new pitcher" mentioned in the passage is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equivalent of which of the following elements in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author's discussion of democracy?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Ancient Greece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The idea of democracy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A modern democratic government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A dynamic principle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5810" w:space="10"/>
            <w:col w:w="33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The Greek form of democracy</w:t>
      </w:r>
      <w:r>
        <w:rPr>
          <w:noProof/>
        </w:rPr>
        <w:pict>
          <v:line id="_x0000_s1919" style="position:absolute;left:0;text-align:left;z-index:-250743808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Aided by the recent ability to analyze samples of air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trapped in glaciers, scientists now have a clearer idea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relationship between atmospheric composition and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global temperature change over the past 160,000 years.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 particular, determination of atmospheric composition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during periods of glacial expansion and retreat (cooling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w w:val="97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>and warming) is possible using data from the 2,000-meter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Vostok ice core drilled in Antarctica. The technique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involved is similar to that used in analyzing cores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marine sediments, where the ratio of the two common</w:t>
      </w:r>
    </w:p>
    <w:p w:rsidR="00351788" w:rsidRDefault="00351788">
      <w:pPr>
        <w:autoSpaceDE w:val="0"/>
        <w:autoSpaceDN w:val="0"/>
        <w:adjustRightInd w:val="0"/>
        <w:spacing w:line="207" w:lineRule="exact"/>
        <w:ind w:left="2687"/>
        <w:jc w:val="left"/>
        <w:rPr>
          <w:rFonts w:ascii="Times New Roman" w:hAnsi="Times New Roman"/>
          <w:color w:val="000000"/>
          <w:kern w:val="0"/>
          <w:sz w:val="12"/>
          <w:szCs w:val="12"/>
        </w:rPr>
      </w:pPr>
      <w:r>
        <w:rPr>
          <w:rFonts w:ascii="Times New Roman" w:hAnsi="Times New Roman"/>
          <w:color w:val="000000"/>
          <w:kern w:val="0"/>
          <w:sz w:val="12"/>
          <w:szCs w:val="12"/>
        </w:rPr>
        <w:t>18      16</w:t>
      </w:r>
    </w:p>
    <w:p w:rsidR="00351788" w:rsidRDefault="00351788">
      <w:pPr>
        <w:autoSpaceDE w:val="0"/>
        <w:autoSpaceDN w:val="0"/>
        <w:adjustRightInd w:val="0"/>
        <w:spacing w:line="23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temperature changes. Isotopic analysis of oxygen in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Vostok core suggests mean global temperature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fluctuations of up to 10 degrees centigrade over the past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160,000 years.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39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Data from the Vostok core also indicate that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amount of carbon dioxide has fluctuated with temperature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over the same period: the higher the temperature,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higher the concentration of carbon dioxide and the lower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temperature, the lower the concentration. Although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change in carbon dioxide content closely follows change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 temperature during periods of deglaciation, it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apparently lags behind temperature during periods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cooling. The correlation of carbon dioxide with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temperature, of course, does not establish whether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changes in atmospheric composition caused the warming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and cooling trends or were caused by them.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39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correlation between carbon dioxide and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temperature throughout the Vostok record is consistent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and predictable. The absolute temperature changes,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however, are from 5 to 14 times greater than would be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expected on the basis of carbon dioxide‘s own ability 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absorb infrared radiation, or radiant heat. This reaction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suggests that, quite aside from changes in heat-trapping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gases, commonly known as greenhouse gases, certain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positive feedbacks are also amplifying the temperature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w w:val="96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6"/>
          <w:kern w:val="0"/>
          <w:sz w:val="20"/>
          <w:szCs w:val="20"/>
        </w:rPr>
        <w:t>change. Such feedbacks might involve ice on land and sea,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clouds, or water vapor, which also absorb radiant heat.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39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Other data from the Vostok core show that methane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gas also correlates closely with temperature and carbon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dioxide. The methane concentration nearly doubled, for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example, between the peak of the penultimate glacial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period and the following interglacial period. Within the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7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48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t>200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present interglacial period it has more than doubled in just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past 300 years and is rising rapidly. Although the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concentration of atmospheric methane is more than two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orders of magnitude lower than that of carbon dioxide, it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cannot be ignored: the radiative properties of methane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make it 20 times more effective, molecule for molecule,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than carbon dioxide in absorbing radiant heat. On the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basis of a simulation model that climatological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researchers have developed, methane appears to have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been about 25 percent as important as carbon dioxide in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warming that took place during the most recent glacial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retreat 8,000 to 10,000 years ago.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493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3" w:space="720" w:equalWidth="0">
            <w:col w:w="5810" w:space="10"/>
            <w:col w:w="33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(445 words)</w:t>
      </w:r>
      <w:r>
        <w:rPr>
          <w:noProof/>
        </w:rPr>
        <w:pict>
          <v:line id="_x0000_s1920" style="position:absolute;left:0;text-align:left;z-index:-250742784;mso-position-horizontal-relative:page;mso-position-vertical-relative:page" from="52.6pt,54.4pt" to="543.2pt,54.4pt" strokeweight="1pt">
            <w10:wrap anchorx="page" anchory="page"/>
          </v:line>
        </w:pict>
      </w:r>
      <w:r>
        <w:rPr>
          <w:noProof/>
        </w:rPr>
        <w:pict>
          <v:shape id="_x0000_s1921" type="#_x0000_t202" style="position:absolute;left:0;text-align:left;margin-left:54pt;margin-top:248.5pt;width:280.3pt;height:9.05pt;z-index:-250741760;mso-position-horizontal-relative:page;mso-position-vertical-relative:page" o:allowincell="f" filled="f" stroked="f">
            <v:textbox inset="0,0,0,0">
              <w:txbxContent>
                <w:p w:rsidR="00351788" w:rsidRDefault="00351788">
                  <w:pPr>
                    <w:autoSpaceDE w:val="0"/>
                    <w:autoSpaceDN w:val="0"/>
                    <w:adjustRightInd w:val="0"/>
                    <w:spacing w:line="181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0"/>
                      <w:szCs w:val="20"/>
                    </w:rPr>
                    <w:t>isotopes of oxygen, O and O, accurately reflects past</w:t>
                  </w:r>
                </w:p>
              </w:txbxContent>
            </v:textbox>
            <w10:wrap anchorx="page" anchory="page"/>
          </v:shap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For the following question, consider each of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choices separately and select all that apply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6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3. The passage provides information to support which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26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the following statements about methane EXCEPT?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26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val="single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Methane is more effective than carbon dioxide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58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 absorbing radiant heat.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26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val="single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The higher the concentration of carbon dioxide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56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 the Earth‘s atmosphere; the lower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58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concentration of methane.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26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val="single"/>
        </w:rPr>
        <w:t>C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Most of the global warming that has occurred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56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during the past 10 years has been associated with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5. It can be inferred from the passage that a long-term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decrease in the concentration of carbon dioxide in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Earth‘s atmosphere would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increase methane concentration in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Earth‘s atmosphere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accompany a period of glaciation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encourage the formation of more oxygen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isotopes in the Earth‘s atmosphere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promote the formation of more water in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Earth‘s global environment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increase the amount of infrared radiation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absorbed by the Earth‘s atmosphere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04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158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increased methane concentration.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616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6. The passage suggests that when the methane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6167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126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4. According to the passage, which of the following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56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statements best describes the relationship between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56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carbon dioxide and global temperature?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46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Carbon dioxide levels change immediately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86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 response to changes in temperature.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46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Carbon dioxide levels correlate with global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76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temperature during cooling periods only.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46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Once carbon dioxide levels increase, they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76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remain high regardless of changes in global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76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temperature.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46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(D)Carbon dioxide levels increase more quickly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76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than global temperature does.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46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During cooling periods, carbon dioxide levels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76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initially remain high and then decline.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8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>201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concentration in the Earth‘s atmosphere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decreases, which of the following also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happens?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Glaciers melt faster.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The concentration of carbon dioxide increases.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The mean global temperature decreases.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Carbon dioxide absorbs more radiant beat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5810" w:space="10"/>
            <w:col w:w="530" w:space="10"/>
            <w:col w:w="55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More clouds form in the Earth‘s atmosphere</w:t>
      </w:r>
      <w:r>
        <w:rPr>
          <w:noProof/>
        </w:rPr>
        <w:pict>
          <v:line id="_x0000_s1922" style="position:absolute;z-index:-250740736;mso-position-horizontal-relative:page;mso-position-vertical-relative:page" from="52.6pt,54.4pt" to="543.2pt,54.4pt" strokeweight="1pt">
            <w10:wrap anchorx="page" anchory="page"/>
          </v:line>
        </w:pict>
      </w:r>
      <w:r>
        <w:rPr>
          <w:noProof/>
        </w:rPr>
        <w:pict>
          <v:shape id="_x0000_s1923" style="position:absolute;margin-left:63.05pt;margin-top:167.1pt;width:.35pt;height:.35pt;z-index:-25073971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924" style="position:absolute;margin-left:63.05pt;margin-top:167.1pt;width:.35pt;height:.35pt;z-index:-25073868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925" style="position:absolute;z-index:-250737664;mso-position-horizontal-relative:page;mso-position-vertical-relative:page" from="63.4pt,167.3pt" to="69.55pt,167.3pt" strokeweight="0">
            <w10:wrap anchorx="page" anchory="page"/>
          </v:line>
        </w:pict>
      </w:r>
      <w:r>
        <w:rPr>
          <w:noProof/>
        </w:rPr>
        <w:pict>
          <v:shape id="_x0000_s1926" style="position:absolute;margin-left:69.55pt;margin-top:167.1pt;width:.35pt;height:.35pt;z-index:-25073664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927" style="position:absolute;margin-left:69.55pt;margin-top:167.1pt;width:.35pt;height:.35pt;z-index:-25073561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928" style="position:absolute;z-index:-250734592;mso-position-horizontal-relative:page;mso-position-vertical-relative:page" from="63.25pt,167.45pt" to="63.25pt,179.7pt" strokeweight="0">
            <w10:wrap anchorx="page" anchory="page"/>
          </v:line>
        </w:pict>
      </w:r>
      <w:r>
        <w:rPr>
          <w:noProof/>
        </w:rPr>
        <w:pict>
          <v:line id="_x0000_s1929" style="position:absolute;z-index:-250733568;mso-position-horizontal-relative:page;mso-position-vertical-relative:page" from="69.7pt,167.45pt" to="69.7pt,179.7pt" strokeweight="0">
            <w10:wrap anchorx="page" anchory="page"/>
          </v:line>
        </w:pict>
      </w:r>
      <w:r>
        <w:rPr>
          <w:noProof/>
        </w:rPr>
        <w:pict>
          <v:shape id="_x0000_s1930" style="position:absolute;margin-left:63.05pt;margin-top:179.7pt;width:.35pt;height:.35pt;z-index:-250732544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931" style="position:absolute;margin-left:63.05pt;margin-top:179.7pt;width:.35pt;height:.35pt;z-index:-25073152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932" style="position:absolute;margin-left:69.55pt;margin-top:179.7pt;width:.35pt;height:.35pt;z-index:-25073049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933" style="position:absolute;margin-left:69.55pt;margin-top:179.7pt;width:.35pt;height:.35pt;z-index:-25072947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934" style="position:absolute;margin-left:63.05pt;margin-top:198.45pt;width:.35pt;height:.35pt;z-index:-25072844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935" style="position:absolute;margin-left:63.05pt;margin-top:198.45pt;width:.35pt;height:.35pt;z-index:-250727424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936" style="position:absolute;z-index:-250726400;mso-position-horizontal-relative:page;mso-position-vertical-relative:page" from="63.4pt,198.65pt" to="70.25pt,198.65pt" strokeweight="0">
            <w10:wrap anchorx="page" anchory="page"/>
          </v:line>
        </w:pict>
      </w:r>
      <w:r>
        <w:rPr>
          <w:noProof/>
        </w:rPr>
        <w:pict>
          <v:shape id="_x0000_s1937" style="position:absolute;margin-left:70.25pt;margin-top:198.45pt;width:.35pt;height:.35pt;z-index:-25072537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938" style="position:absolute;margin-left:70.25pt;margin-top:198.45pt;width:.35pt;height:.35pt;z-index:-25072435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939" style="position:absolute;z-index:-250723328;mso-position-horizontal-relative:page;mso-position-vertical-relative:page" from="63.25pt,198.8pt" to="63.25pt,211.05pt" strokeweight="0">
            <w10:wrap anchorx="page" anchory="page"/>
          </v:line>
        </w:pict>
      </w:r>
      <w:r>
        <w:rPr>
          <w:noProof/>
        </w:rPr>
        <w:pict>
          <v:line id="_x0000_s1940" style="position:absolute;z-index:-250722304;mso-position-horizontal-relative:page;mso-position-vertical-relative:page" from="70.45pt,198.8pt" to="70.45pt,211.05pt" strokeweight="0">
            <w10:wrap anchorx="page" anchory="page"/>
          </v:line>
        </w:pict>
      </w:r>
      <w:r>
        <w:rPr>
          <w:noProof/>
        </w:rPr>
        <w:pict>
          <v:shape id="_x0000_s1941" style="position:absolute;margin-left:63.05pt;margin-top:211.05pt;width:.35pt;height:.35pt;z-index:-25072128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942" style="position:absolute;margin-left:63.05pt;margin-top:211.05pt;width:.35pt;height:.35pt;z-index:-25072025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943" style="position:absolute;margin-left:70.25pt;margin-top:211.05pt;width:.35pt;height:.35pt;z-index:-25071923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944" style="position:absolute;margin-left:70.25pt;margin-top:211.05pt;width:.35pt;height:.35pt;z-index:-25071820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945" style="position:absolute;margin-left:63.05pt;margin-top:245.25pt;width:.35pt;height:.35pt;z-index:-250717184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946" style="position:absolute;margin-left:63.05pt;margin-top:245.25pt;width:.35pt;height:.35pt;z-index:-25071616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947" style="position:absolute;z-index:-250715136;mso-position-horizontal-relative:page;mso-position-vertical-relative:page" from="63.4pt,245.45pt" to="70.25pt,245.45pt" strokeweight="0">
            <w10:wrap anchorx="page" anchory="page"/>
          </v:line>
        </w:pict>
      </w:r>
      <w:r>
        <w:rPr>
          <w:noProof/>
        </w:rPr>
        <w:pict>
          <v:shape id="_x0000_s1948" style="position:absolute;margin-left:70.25pt;margin-top:245.25pt;width:.35pt;height:.35pt;z-index:-25071411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949" style="position:absolute;margin-left:70.25pt;margin-top:245.25pt;width:.35pt;height:.35pt;z-index:-25071308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950" style="position:absolute;z-index:-250712064;mso-position-horizontal-relative:page;mso-position-vertical-relative:page" from="63.25pt,245.6pt" to="63.25pt,257.9pt" strokeweight="0">
            <w10:wrap anchorx="page" anchory="page"/>
          </v:line>
        </w:pict>
      </w:r>
      <w:r>
        <w:rPr>
          <w:noProof/>
        </w:rPr>
        <w:pict>
          <v:line id="_x0000_s1951" style="position:absolute;z-index:-250711040;mso-position-horizontal-relative:page;mso-position-vertical-relative:page" from="70.45pt,245.6pt" to="70.45pt,257.9pt" strokeweight="0">
            <w10:wrap anchorx="page" anchory="page"/>
          </v:line>
        </w:pict>
      </w:r>
      <w:r>
        <w:rPr>
          <w:noProof/>
        </w:rPr>
        <w:pict>
          <v:shape id="_x0000_s1952" style="position:absolute;margin-left:63.05pt;margin-top:257.9pt;width:.35pt;height:.35pt;z-index:-25071001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953" style="position:absolute;margin-left:63.05pt;margin-top:257.9pt;width:.35pt;height:.35pt;z-index:-25070899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954" style="position:absolute;margin-left:70.25pt;margin-top:257.9pt;width:.35pt;height:.35pt;z-index:-25070796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955" style="position:absolute;margin-left:70.25pt;margin-top:257.9pt;width:.35pt;height:.35pt;z-index:-250706944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essential condition for the decay of the vacuum is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presence of an intense electric field. As a result of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decay of the vacuum, the space permeated by such a field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can be said to acquire an electric charge, and it can be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called a charged vacuum. The particles that materialize in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space make the charge manifest. An electric field of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sufficient intensity to create a charged vacuum is likely to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be found in only one place: in the immediate vicinity of a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w w:val="97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>superheavy atomic nucleus, one with about twice as many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protons as the heaviest natural nuclei known. A nucleus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that large cannot be stable, but it might be possible 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assemble one next to a vacuum for long enough 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observe the decay of the vacuum.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4776"/>
        <w:jc w:val="left"/>
        <w:rPr>
          <w:rFonts w:ascii="Times New Roman" w:hAnsi="Times New Roman"/>
          <w:color w:val="000000"/>
          <w:w w:val="8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8"/>
          <w:kern w:val="0"/>
          <w:sz w:val="20"/>
          <w:szCs w:val="20"/>
        </w:rPr>
        <w:t>(131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88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7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48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t>202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23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7. The author‘s assertions concerning the conditions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that lead to the decay of the vacuum would be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most weakened if which of the following occurred?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Scientists created an electric field next to a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vacuum, but found that the electric field was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not intense enough to create a charged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vacuum.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Scientists assembled a superheavy atomic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nucleus next to a vacuum, but found that no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7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virtual particles were created in the vacuum‘s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region of space.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Scientists assembled a superheavy atomic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nucleus next to a vacuum, but found that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they could not then detect any real particles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 the vacuum‘s region of space.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(D)Scientists introduced a virtual electron and a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3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virtual positron into a vacuum‘s region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space, but found that the vacuum did not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2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then fluctuate.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Scientists introduced a real electron and a real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positron into a vacuum‘s region of space, but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found that the total energy of the space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increased by the energy equivalent of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06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3" w:space="720" w:equalWidth="0">
            <w:col w:w="5810" w:space="10"/>
            <w:col w:w="33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mass of the particles.</w:t>
      </w:r>
      <w:r>
        <w:rPr>
          <w:noProof/>
        </w:rPr>
        <w:pict>
          <v:line id="_x0000_s1956" style="position:absolute;left:0;text-align:left;z-index:-250705920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69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38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Historians have only recently begun to note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increase in demand for luxury goods and services that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took place in eighteenth-century England. To answer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question of why consumers became so eager to buy, some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historians have pointed to the ability of manufacturers to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advertise in a relatively uncensored press. This, however,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hardly seems a sufficient answer. McKendrick favors a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Veblen model of conspicuous consumption stimulated by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competition for status. The "middling sort" bought goods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and services because they wanted to follow fashions set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by the rich. Again, we may wonder whether this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explanation is sufficient. Do not people enjoy buying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things as a form of self-gratification? If so, consumerism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could be seen as a product of the rise of new concepts of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individualism and materialism, but not necessarily of the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69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8.In the paragraph, the author is primarily concerned with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contrasting two theses and offering a compromise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questioning two explanations and proposing a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possible alternative to them.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paraphrasing the work of two historians and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questioning their assumptions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examining two theories and endorsing one over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other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raising several questions but implying that they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cannot be answered.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9.According to the passage, a Veblen model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conspicuous consumption has been used 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investigate the extent of the demand for luxury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goods among social classes in eighteenth-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34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frenzy for conspicuous competition.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(135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8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>203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42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century England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classify the kinds of luxury goods desired by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42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eighteenth-century consumers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explain the motivation of eighteenth-century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2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consumers to buy luxury goods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establish the extent to which the tastes of rich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2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consumers were shaped by the middle classes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42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 eighteenth-century England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(E)compare luxury consumerism in eighteenth-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2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century England with such consumerism in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25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4270" w:space="10"/>
            <w:col w:w="1530" w:space="10"/>
            <w:col w:w="530" w:space="10"/>
            <w:col w:w="55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twentieth century</w:t>
      </w:r>
      <w:r>
        <w:rPr>
          <w:noProof/>
        </w:rPr>
        <w:pict>
          <v:line id="_x0000_s1957" style="position:absolute;left:0;text-align:left;z-index:-250704896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361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How can the hormone adrenaline that does not act directly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on the brain have a regulatory effect on brain function?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Recently, we tested the possibility that one of the hormone's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actions outside the brain might be responsible. Since one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consequence of adrenaline release in an animal is an increase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in blood glucose levels, we examined the effects of glucose on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memory in rats. We found that glucose injected immediately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w w:val="97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>after training enhances memory tested the next day. Additional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  <w:shd w:val="clear" w:color="auto" w:fill="D9D9D9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evidence was provided by</w:t>
      </w:r>
      <w:r>
        <w:rPr>
          <w:rFonts w:ascii="Times New Roman" w:hAnsi="Times New Roman"/>
          <w:color w:val="000000"/>
          <w:kern w:val="0"/>
          <w:sz w:val="20"/>
          <w:szCs w:val="20"/>
          <w:shd w:val="clear" w:color="auto" w:fill="D9D9D9"/>
        </w:rPr>
        <w:t xml:space="preserve"> negative findings    : drugs called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adrenergic antagonists, which block peripheral adrenaline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receptors, disrupted adrenaline's ability to regulate memory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but did not affect memory enhancements produced by glucose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w w:val="96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6"/>
          <w:kern w:val="0"/>
          <w:sz w:val="20"/>
          <w:szCs w:val="20"/>
        </w:rPr>
        <w:t>that was not stimulated by adrenaline. These results are as they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should be if adrenaline affects memory modulation by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10.The author refers to the results of the experiment using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adrenergic antagonists as "negative findings"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most likely because the adrenergic antagonists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failed to disrupt adrenaline's effect on memory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did not affect glucose's ability to enhance memory.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did not block adrenaline's ability to increase blood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glucose levels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only partially affected adrenaline's ability to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enhance memory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disrupted both adrenaline's and glucose's effect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on memory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increasing blood glucose levels.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(131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7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kern w:val="0"/>
          <w:sz w:val="18"/>
          <w:szCs w:val="18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4310" w:space="10"/>
            <w:col w:w="1490" w:space="10"/>
            <w:col w:w="6080"/>
          </w:cols>
          <w:noEndnote/>
        </w:sectPr>
      </w:pPr>
      <w:r>
        <w:rPr>
          <w:rFonts w:ascii="Times New Roman" w:hAnsi="Times New Roman"/>
          <w:color w:val="000000"/>
          <w:kern w:val="0"/>
          <w:sz w:val="18"/>
          <w:szCs w:val="18"/>
        </w:rPr>
        <w:t>204</w:t>
      </w:r>
      <w:r>
        <w:rPr>
          <w:noProof/>
        </w:rPr>
        <w:pict>
          <v:line id="_x0000_s1958" style="position:absolute;z-index:-250703872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3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71" w:lineRule="exact"/>
        <w:ind w:left="5151"/>
        <w:jc w:val="left"/>
        <w:rPr>
          <w:rFonts w:ascii="Cambria" w:hAnsi="Cambria" w:cs="Cambria"/>
          <w:b/>
          <w:bCs/>
          <w:i/>
          <w:iCs/>
          <w:color w:val="000000"/>
          <w:kern w:val="0"/>
          <w:sz w:val="30"/>
          <w:szCs w:val="30"/>
        </w:rPr>
      </w:pPr>
      <w:r>
        <w:rPr>
          <w:rFonts w:ascii="Cambria" w:hAnsi="Cambria" w:cs="Cambria"/>
          <w:b/>
          <w:bCs/>
          <w:i/>
          <w:iCs/>
          <w:color w:val="000000"/>
          <w:kern w:val="0"/>
          <w:sz w:val="30"/>
          <w:szCs w:val="30"/>
        </w:rPr>
        <w:t>Exercise 36</w:t>
      </w:r>
    </w:p>
    <w:p w:rsidR="00351788" w:rsidRDefault="00351788">
      <w:pPr>
        <w:autoSpaceDE w:val="0"/>
        <w:autoSpaceDN w:val="0"/>
        <w:adjustRightInd w:val="0"/>
        <w:spacing w:line="371" w:lineRule="exact"/>
        <w:ind w:left="5151"/>
        <w:jc w:val="left"/>
        <w:rPr>
          <w:rFonts w:ascii="Cambria" w:hAnsi="Cambria" w:cs="Cambria"/>
          <w:b/>
          <w:bCs/>
          <w:i/>
          <w:iCs/>
          <w:color w:val="000000"/>
          <w:kern w:val="0"/>
          <w:sz w:val="30"/>
          <w:szCs w:val="30"/>
        </w:rPr>
        <w:sectPr w:rsidR="00351788"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7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An experiment conducted aboard Space Lab in 1983 was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first attempt to grow protein crystals in the low-gravity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environment of space. That experiment is still cited as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evidence that growing crystals in microgravity can increase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crystal size: the authors reported that they grew lysozyme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99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protein crystals 1,000 times larger than crystals grown in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same device on Earth. Unfortunately, the authors did not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point out that their crystals were no larger than the average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crystal grown using other, more standard techniques in an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Earth laboratory. No research has yet produced results that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could justify the enormous costs of producing crystals on a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large scale in space. To get an unbiased view of the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usefulness of microgravity crystal growth, crystals grown in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space must be compared with the best crystals that have been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9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grown with standard techniques on Earth.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4776"/>
        <w:jc w:val="left"/>
        <w:rPr>
          <w:rFonts w:ascii="Times New Roman" w:hAnsi="Times New Roman"/>
          <w:color w:val="000000"/>
          <w:w w:val="8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8"/>
          <w:kern w:val="0"/>
          <w:sz w:val="20"/>
          <w:szCs w:val="20"/>
        </w:rPr>
        <w:t>(139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88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6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48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t>205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1.It can be inferred from the passage that the author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94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would find the Space Lab experiment more impressive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65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if which of the following were true?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The results of the Space Lab experiment could be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8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replicated in producing other kinds of crystals in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8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addition to lysozyme protein.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The device used in the experiment produced larger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1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crystals on Earth than it did in space.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The size of the crystals produced in the experiment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38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exceeded the size of crystals grown in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8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Earth laboratories using standard techniques.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(D)The cost of producing the crystals in space exceeded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41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that of producing them using standard laboratory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1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techniques.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The standard techniques used in Earth laboratories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6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were modified in the Space Lab experiment due to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6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effects of microgravity.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2.Which of the following can be inferred from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passage about the device used to grow crystals in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Space Lab experiment?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The device is more expensive to manufacture than are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8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devices used in standard techniques in an Earth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8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laboratory.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The device has not been used to grow crystals in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8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space since the Space Lab experiment of 1983.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Crystals grown in the device on Earth tend to be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8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much smaller than crystals grown in it in space.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Crystals grown in the device in space have been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8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exceeded in size by crystals grown in subsequent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38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experiments in space using other devices.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The experiments in which the device was used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88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5810" w:space="10"/>
            <w:col w:w="33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were conducted with proper controls.</w:t>
      </w:r>
      <w:r>
        <w:rPr>
          <w:noProof/>
        </w:rPr>
        <w:pict>
          <v:line id="_x0000_s1959" style="position:absolute;left:0;text-align:left;z-index:-250702848;mso-position-horizontal-relative:page;mso-position-vertical-relative:page" from="46.8pt,54.4pt" to="548.95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21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 experimental version of the traditional scholarly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methods course was designed to raise students'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consciousness about the usefulness of traditional learning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for any modern critic or theorist. To minimize the artificial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aspects of the conventional course, the usual procedure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assigning a large number of small problems drawn from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entire range of historical periods was abandoned, though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this procedure has the obvious advantage of at least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superficially familiarizing students with a wide range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reference sources. Instead, students were engaged in a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collective effort to do original work on a neglected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eighteenth-century writer, Elizabeth Griffith, to give them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 authentic experience of literary scholarship and to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inspire them to take responsibility for the quality of their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own work. Griffith's work presented a number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advantages for this particular pedagogical purpose.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body of extant scholarship on Griffith was so tiny that it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could all be read in a day. In addition, because Griffith was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successful in the eighteenth century, her exclusion from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canon and virtual disappearance from literary history also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helped raise issues concerning the current canon.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4769"/>
        <w:jc w:val="left"/>
        <w:rPr>
          <w:rFonts w:ascii="Times New Roman" w:hAnsi="Times New Roman"/>
          <w:color w:val="000000"/>
          <w:w w:val="8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8"/>
          <w:kern w:val="0"/>
          <w:sz w:val="20"/>
          <w:szCs w:val="20"/>
        </w:rPr>
        <w:t>(179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88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7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48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t>206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3. The author of the passage suggests that which of the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following is a disadvantage of the strategy employed in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experimental scholarly methods course?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Students were not given an opportunity to study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51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women writers outside the canon.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Students' original work would not be appreciated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51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by recognized scholars.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Little scholarly work has been done on the work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1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Elizabeth Griffith.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Most of the students in the course had had little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51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opportunity to study eighteenth-century literature.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Students were not given an opportunity 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51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encounter certain sources of information that could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51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prove useful in their future studies.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4. It can be inferred that the author of the passage con-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siders traditional scholarly methods courses to be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irrelevant to the work of most students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inconsequential because of their narrow focus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unconcerned about the accuracy of reference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51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sources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too superficial to establish important facts about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51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authors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too wide-ranging to approximate genuine scholarly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54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activity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5. In the context in which it appears, "canon" most nearly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means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9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dogma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classic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C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tour de force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D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ordinance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3" w:space="720" w:equalWidth="0">
            <w:col w:w="5810" w:space="10"/>
            <w:col w:w="330" w:space="10"/>
            <w:col w:w="5740"/>
          </w:cols>
          <w:noEndnote/>
        </w:sectPr>
      </w:pPr>
      <w:r>
        <w:rPr>
          <w:rFonts w:ascii="??" w:hAnsi="??" w:cs="??"/>
          <w:color w:val="000000"/>
          <w:kern w:val="0"/>
          <w:sz w:val="20"/>
          <w:szCs w:val="20"/>
        </w:rPr>
        <w:t>E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tenet</w:t>
      </w:r>
      <w:r>
        <w:rPr>
          <w:noProof/>
        </w:rPr>
        <w:pict>
          <v:line id="_x0000_s1960" style="position:absolute;z-index:-250701824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138"/>
        <w:jc w:val="left"/>
        <w:rPr>
          <w:rFonts w:ascii="Times New Roman" w:hAnsi="Times New Roman"/>
          <w:color w:val="000000"/>
          <w:w w:val="97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>Experiments show that insects can function as pollinators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cycads, rare, palmlike tropical plants. Furthermore,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cycads removed from their native habitats</w:t>
      </w:r>
      <w:r>
        <w:rPr>
          <w:rFonts w:ascii="??" w:hAnsi="??" w:cs="??"/>
          <w:color w:val="000000"/>
          <w:kern w:val="0"/>
          <w:sz w:val="20"/>
          <w:szCs w:val="20"/>
        </w:rPr>
        <w:t>—</w:t>
      </w:r>
      <w:r>
        <w:rPr>
          <w:rFonts w:ascii="Times New Roman" w:hAnsi="Times New Roman"/>
          <w:color w:val="000000"/>
          <w:kern w:val="0"/>
          <w:sz w:val="20"/>
          <w:szCs w:val="20"/>
        </w:rPr>
        <w:t>and therefore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from insects native to those habitats</w:t>
      </w:r>
      <w:r>
        <w:rPr>
          <w:rFonts w:ascii="??" w:hAnsi="??" w:cs="??"/>
          <w:color w:val="000000"/>
          <w:kern w:val="0"/>
          <w:sz w:val="20"/>
          <w:szCs w:val="20"/>
        </w:rPr>
        <w:t>—</w:t>
      </w:r>
      <w:r>
        <w:rPr>
          <w:rFonts w:ascii="Times New Roman" w:hAnsi="Times New Roman"/>
          <w:color w:val="000000"/>
          <w:kern w:val="0"/>
          <w:sz w:val="20"/>
          <w:szCs w:val="20"/>
        </w:rPr>
        <w:t>are usually infertile.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Nevertheless, anecdotal reports of wind pollination in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cycads cannot be ignored. The structure of cycads male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cones is quite consistent with the wind dispersal of pollen,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clouds of which are released from some of the larger cones.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male cone of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Cycas circinalis</w:t>
      </w:r>
      <w:r>
        <w:rPr>
          <w:rFonts w:ascii="Times New Roman" w:hAnsi="Times New Roman"/>
          <w:color w:val="000000"/>
          <w:kern w:val="0"/>
          <w:sz w:val="20"/>
          <w:szCs w:val="20"/>
        </w:rPr>
        <w:t>, for example, sheds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almost 100 cubic centimeters of pollen, most of which is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probably dispersed by wind. Furthermore, the structure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most female cycad cones seems inconsistent with direct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pollination by wind. Only in the</w:t>
      </w: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 Cycas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genus are the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females' ovules accessible to airborne pollen, since only in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this genus are the ovules surrounded by a loose aggregation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megasporophylls rather than by a tight cone.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4776"/>
        <w:jc w:val="left"/>
        <w:rPr>
          <w:rFonts w:ascii="Times New Roman" w:hAnsi="Times New Roman"/>
          <w:color w:val="000000"/>
          <w:w w:val="8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8"/>
          <w:kern w:val="0"/>
          <w:sz w:val="20"/>
          <w:szCs w:val="20"/>
        </w:rPr>
        <w:t>(141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88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7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48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t>207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For the following question, consider each of the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choices separately and select all that apply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6. The passage suggests that which of the following is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true of the structure of cycad cones?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val="single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The structure of cycad cones provides conclusive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evidence in favor of one particular explanation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cycad pollination.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val="single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The structure of male cycad cones rules out a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possible mechanism for cycad pollination that is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7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suggested by the structure of most female cycad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273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cones.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val="single"/>
        </w:rPr>
        <w:t>C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The structure of male cycad cones is consistent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with a certain means of cycad pollination, but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that means is inconsistent with the structure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most female cycad cones.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7. The evidence in favor of insect pollination of cycads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presented in the second sentence would be more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201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convincing if which of the following were also true?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Only a small variety of cycad species can be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successfully transplanted.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Cycads can sometimes be pollinated by means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other than wind or insects.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Insects indigenous to regions to which cycads are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transplanted sometimes feed on cycads.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Winds in the areas to which cycads are usually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transplanted are similar to winds in cycads'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native habitats.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The transplantation of cycads from one region to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another usually involves the accidental removal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3" w:space="720" w:equalWidth="0">
            <w:col w:w="5810" w:space="10"/>
            <w:col w:w="33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and introduction of insects as well.</w:t>
      </w:r>
      <w:r>
        <w:rPr>
          <w:noProof/>
        </w:rPr>
        <w:pict>
          <v:line id="_x0000_s1961" style="position:absolute;left:0;text-align:left;z-index:-250700800;mso-position-horizontal-relative:page;mso-position-vertical-relative:page" from="52.6pt,54.4pt" to="543.2pt,54.4pt" strokeweight="1pt">
            <w10:wrap anchorx="page" anchory="page"/>
          </v:line>
        </w:pict>
      </w:r>
      <w:r>
        <w:rPr>
          <w:noProof/>
        </w:rPr>
        <w:pict>
          <v:shape id="_x0000_s1962" style="position:absolute;left:0;text-align:left;margin-left:308.35pt;margin-top:151.65pt;width:.35pt;height:.35pt;z-index:-25069977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963" style="position:absolute;left:0;text-align:left;margin-left:308.35pt;margin-top:151.65pt;width:.35pt;height:.35pt;z-index:-25069875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964" style="position:absolute;left:0;text-align:left;z-index:-250697728;mso-position-horizontal-relative:page;mso-position-vertical-relative:page" from="308.7pt,151.8pt" to="315.2pt,151.8pt" strokeweight="0">
            <w10:wrap anchorx="page" anchory="page"/>
          </v:line>
        </w:pict>
      </w:r>
      <w:r>
        <w:rPr>
          <w:noProof/>
        </w:rPr>
        <w:pict>
          <v:shape id="_x0000_s1965" style="position:absolute;left:0;text-align:left;margin-left:315.2pt;margin-top:151.65pt;width:.35pt;height:.35pt;z-index:-250696704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966" style="position:absolute;left:0;text-align:left;margin-left:315.2pt;margin-top:151.65pt;width:.35pt;height:.35pt;z-index:-25069568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967" style="position:absolute;left:0;text-align:left;z-index:-250694656;mso-position-horizontal-relative:page;mso-position-vertical-relative:page" from="308.55pt,152pt" to="308.55pt,164.25pt" strokeweight="0">
            <w10:wrap anchorx="page" anchory="page"/>
          </v:line>
        </w:pict>
      </w:r>
      <w:r>
        <w:rPr>
          <w:noProof/>
        </w:rPr>
        <w:pict>
          <v:line id="_x0000_s1968" style="position:absolute;left:0;text-align:left;z-index:-250693632;mso-position-horizontal-relative:page;mso-position-vertical-relative:page" from="315.35pt,152pt" to="315.35pt,164.25pt" strokeweight="0">
            <w10:wrap anchorx="page" anchory="page"/>
          </v:line>
        </w:pict>
      </w:r>
      <w:r>
        <w:rPr>
          <w:noProof/>
        </w:rPr>
        <w:pict>
          <v:shape id="_x0000_s1969" style="position:absolute;left:0;text-align:left;margin-left:308.35pt;margin-top:164.25pt;width:.35pt;height:.35pt;z-index:-25069260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970" style="position:absolute;left:0;text-align:left;margin-left:308.35pt;margin-top:164.25pt;width:.35pt;height:.35pt;z-index:-250691584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971" style="position:absolute;left:0;text-align:left;margin-left:315.2pt;margin-top:164.25pt;width:.35pt;height:.35pt;z-index:-25069056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972" style="position:absolute;left:0;text-align:left;margin-left:315.2pt;margin-top:164.25pt;width:.35pt;height:.35pt;z-index:-25068953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973" style="position:absolute;left:0;text-align:left;margin-left:308.35pt;margin-top:198.45pt;width:.35pt;height:.35pt;z-index:-25068851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974" style="position:absolute;left:0;text-align:left;margin-left:308.35pt;margin-top:198.45pt;width:.35pt;height:.35pt;z-index:-25068748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975" style="position:absolute;left:0;text-align:left;z-index:-250686464;mso-position-horizontal-relative:page;mso-position-vertical-relative:page" from="308.7pt,198.65pt" to="315.55pt,198.65pt" strokeweight="0">
            <w10:wrap anchorx="page" anchory="page"/>
          </v:line>
        </w:pict>
      </w:r>
      <w:r>
        <w:rPr>
          <w:noProof/>
        </w:rPr>
        <w:pict>
          <v:shape id="_x0000_s1976" style="position:absolute;left:0;text-align:left;margin-left:315.55pt;margin-top:198.45pt;width:.35pt;height:.35pt;z-index:-25068544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977" style="position:absolute;left:0;text-align:left;margin-left:315.55pt;margin-top:198.45pt;width:.35pt;height:.35pt;z-index:-25068441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978" style="position:absolute;left:0;text-align:left;z-index:-250683392;mso-position-horizontal-relative:page;mso-position-vertical-relative:page" from="308.55pt,198.8pt" to="308.55pt,211.05pt" strokeweight="0">
            <w10:wrap anchorx="page" anchory="page"/>
          </v:line>
        </w:pict>
      </w:r>
      <w:r>
        <w:rPr>
          <w:noProof/>
        </w:rPr>
        <w:pict>
          <v:line id="_x0000_s1979" style="position:absolute;left:0;text-align:left;z-index:-250682368;mso-position-horizontal-relative:page;mso-position-vertical-relative:page" from="315.75pt,198.8pt" to="315.75pt,211.05pt" strokeweight="0">
            <w10:wrap anchorx="page" anchory="page"/>
          </v:line>
        </w:pict>
      </w:r>
      <w:r>
        <w:rPr>
          <w:noProof/>
        </w:rPr>
        <w:pict>
          <v:shape id="_x0000_s1980" style="position:absolute;left:0;text-align:left;margin-left:308.35pt;margin-top:211.05pt;width:.35pt;height:.35pt;z-index:-250681344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981" style="position:absolute;left:0;text-align:left;margin-left:308.35pt;margin-top:211.05pt;width:.35pt;height:.35pt;z-index:-25068032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982" style="position:absolute;left:0;text-align:left;margin-left:315.55pt;margin-top:211.05pt;width:.35pt;height:.35pt;z-index:-25067929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983" style="position:absolute;left:0;text-align:left;margin-left:315.55pt;margin-top:211.05pt;width:.35pt;height:.35pt;z-index:-25067827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984" style="position:absolute;left:0;text-align:left;margin-left:308.35pt;margin-top:260.75pt;width:.35pt;height:.35pt;z-index:-25067724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985" style="position:absolute;left:0;text-align:left;margin-left:308.35pt;margin-top:260.75pt;width:.35pt;height:.35pt;z-index:-250676224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986" style="position:absolute;left:0;text-align:left;z-index:-250675200;mso-position-horizontal-relative:page;mso-position-vertical-relative:page" from="308.7pt,260.95pt" to="315.55pt,260.95pt" strokeweight="0">
            <w10:wrap anchorx="page" anchory="page"/>
          </v:line>
        </w:pict>
      </w:r>
      <w:r>
        <w:rPr>
          <w:noProof/>
        </w:rPr>
        <w:pict>
          <v:shape id="_x0000_s1987" style="position:absolute;left:0;text-align:left;margin-left:315.55pt;margin-top:260.75pt;width:.35pt;height:.35pt;z-index:-25067417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988" style="position:absolute;left:0;text-align:left;margin-left:315.55pt;margin-top:260.75pt;width:.35pt;height:.35pt;z-index:-25067315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989" style="position:absolute;left:0;text-align:left;z-index:-250672128;mso-position-horizontal-relative:page;mso-position-vertical-relative:page" from="308.55pt,261.1pt" to="308.55pt,273.35pt" strokeweight="0">
            <w10:wrap anchorx="page" anchory="page"/>
          </v:line>
        </w:pict>
      </w:r>
      <w:r>
        <w:rPr>
          <w:noProof/>
        </w:rPr>
        <w:pict>
          <v:line id="_x0000_s1990" style="position:absolute;left:0;text-align:left;z-index:-250671104;mso-position-horizontal-relative:page;mso-position-vertical-relative:page" from="315.75pt,261.1pt" to="315.75pt,273.35pt" strokeweight="0">
            <w10:wrap anchorx="page" anchory="page"/>
          </v:line>
        </w:pict>
      </w:r>
      <w:r>
        <w:rPr>
          <w:noProof/>
        </w:rPr>
        <w:pict>
          <v:shape id="_x0000_s1991" style="position:absolute;left:0;text-align:left;margin-left:308.35pt;margin-top:273.35pt;width:.35pt;height:.35pt;z-index:-25067008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992" style="position:absolute;left:0;text-align:left;margin-left:308.35pt;margin-top:273.35pt;width:.35pt;height:.35pt;z-index:-25066905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993" style="position:absolute;left:0;text-align:left;margin-left:315.55pt;margin-top:273.35pt;width:.35pt;height:.35pt;z-index:-25066803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994" style="position:absolute;left:0;text-align:left;margin-left:315.55pt;margin-top:273.35pt;width:.35pt;height:.35pt;z-index:-25066700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8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8. That sales can be increased by the presence of sunlight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41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within a store has been shown by the experience of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41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only Savefast department store with a large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419"/>
        <w:jc w:val="left"/>
        <w:rPr>
          <w:rFonts w:ascii="Times New Roman" w:hAnsi="Times New Roman"/>
          <w:color w:val="000000"/>
          <w:w w:val="96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6"/>
          <w:kern w:val="0"/>
          <w:sz w:val="20"/>
          <w:szCs w:val="20"/>
        </w:rPr>
        <w:t>skylight. The skylight allows sunlight into half of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419"/>
        <w:jc w:val="left"/>
        <w:rPr>
          <w:rFonts w:ascii="Times New Roman" w:hAnsi="Times New Roman"/>
          <w:color w:val="000000"/>
          <w:w w:val="98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8"/>
          <w:kern w:val="0"/>
          <w:sz w:val="20"/>
          <w:szCs w:val="20"/>
        </w:rPr>
        <w:t>store, reducing the need for artificial light. The rest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41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store uses only artificial light. Since the store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41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opened two years ago, the departments on the sunlit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419"/>
        <w:jc w:val="left"/>
        <w:rPr>
          <w:rFonts w:ascii="Times New Roman" w:hAnsi="Times New Roman"/>
          <w:color w:val="000000"/>
          <w:w w:val="97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7"/>
          <w:kern w:val="0"/>
          <w:sz w:val="20"/>
          <w:szCs w:val="20"/>
        </w:rPr>
        <w:t>side have had substantially higher sales than the other</w:t>
      </w:r>
    </w:p>
    <w:p w:rsidR="00351788" w:rsidRDefault="00351788">
      <w:pPr>
        <w:autoSpaceDE w:val="0"/>
        <w:autoSpaceDN w:val="0"/>
        <w:adjustRightInd w:val="0"/>
        <w:spacing w:line="302" w:lineRule="exact"/>
        <w:ind w:left="141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departments.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7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48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t>208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58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Which of the following, if true, most strengthens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3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argument?</w:t>
      </w:r>
    </w:p>
    <w:p w:rsidR="00351788" w:rsidRDefault="00351788">
      <w:pPr>
        <w:autoSpaceDE w:val="0"/>
        <w:autoSpaceDN w:val="0"/>
        <w:adjustRightInd w:val="0"/>
        <w:spacing w:line="258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33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(A) On particularly cloudy days, more artificial light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7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is used to illuminate the part of the store under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7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skylight.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3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(B) When the store is open at night, the departments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67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 the part of the store under the skylight have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7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sales that are no higher than those of other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7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departments.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33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(C) Many customers purchase items from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7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departments in both parts of the store on a single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7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shopping trip.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3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(D) Besides the skylight, there are several significant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7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architectural differences between the two parts of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7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store.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3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(E) The departments in the part of the store under the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7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skylight are the departments that generally have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7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highest sales in other stores in the Savefast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677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3" w:space="720" w:equalWidth="0">
            <w:col w:w="5810" w:space="10"/>
            <w:col w:w="330" w:space="10"/>
            <w:col w:w="57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chain.</w:t>
      </w:r>
      <w:r>
        <w:rPr>
          <w:noProof/>
        </w:rPr>
        <w:pict>
          <v:line id="_x0000_s1995" style="position:absolute;left:0;text-align:left;z-index:-250665984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239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Influenced by the view of some twentieth-century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feminists that women's position within the family is one of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central factors determining women's social position,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some historians have underestimated the significance of the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woman suffrage movement. These historians contend that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nineteenth-century suffragism was less radical and, hence,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less important than, for example, the moral reform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movement or domestic feminism</w:t>
      </w:r>
      <w:r>
        <w:rPr>
          <w:rFonts w:ascii="??" w:hAnsi="??" w:cs="??"/>
          <w:color w:val="000000"/>
          <w:kern w:val="0"/>
          <w:sz w:val="20"/>
          <w:szCs w:val="20"/>
        </w:rPr>
        <w:t>—</w:t>
      </w:r>
      <w:r>
        <w:rPr>
          <w:rFonts w:ascii="Times New Roman" w:hAnsi="Times New Roman"/>
          <w:color w:val="000000"/>
          <w:kern w:val="0"/>
          <w:sz w:val="20"/>
          <w:szCs w:val="20"/>
        </w:rPr>
        <w:t>two nineteenth-century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movements in which women struggled for more power and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autonomy within the family. True, by emphasizing these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struggles, such historians have broadened the conventional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view of nineteenth-century feminism, but they do a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historical disservice to suffragism. Nineteenth-century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feminists and anti-feminist alike perceived the suffragists'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demand for enfranchisement as the most radical element in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women's protest, in part because suffragists were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93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demanding power that was</w:t>
      </w:r>
      <w:r>
        <w:rPr>
          <w:rFonts w:ascii="Times New Roman" w:hAnsi="Times New Roman"/>
          <w:color w:val="000000"/>
          <w:kern w:val="0"/>
          <w:sz w:val="20"/>
          <w:szCs w:val="20"/>
          <w:u w:val="single"/>
        </w:rPr>
        <w:t xml:space="preserve"> not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based on the institution of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9. Select the sentence that includes a qualification of the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author‘s critical attitude toward the study of the historians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as they are described in the passage.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For the following question, consider each of the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choices separately and select all that apply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10. The passage provides information to support which of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following statements about the historians discussed in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passage EXCEPT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val="single"/>
        </w:rPr>
        <w:t>A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They rely too greatly on the perceptions of the actual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participants in the events they study.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val="single"/>
        </w:rPr>
        <w:t>B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Their assessment of the significance of nineteenth-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century suffragism differs considerably from that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30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of nineteenth-century feminists.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val="single"/>
        </w:rPr>
        <w:t>C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They devote too much attention to nineteenth-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7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936"/>
        <w:jc w:val="left"/>
        <w:rPr>
          <w:rFonts w:ascii="Times New Roman" w:hAnsi="Times New Roman"/>
          <w:color w:val="000000"/>
          <w:w w:val="9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99"/>
          <w:kern w:val="0"/>
          <w:sz w:val="20"/>
          <w:szCs w:val="20"/>
        </w:rPr>
        <w:t>the family, women's traditional sphere.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(135 words)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38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>209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century suffragism at the expense of more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radical movements that emerged shortly after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4210" w:space="10"/>
            <w:col w:w="1590" w:space="10"/>
            <w:col w:w="630" w:space="10"/>
            <w:col w:w="5440"/>
          </w:cols>
          <w:noEndnote/>
        </w:sectPr>
      </w:pPr>
      <w:r>
        <w:rPr>
          <w:rFonts w:ascii="Times New Roman" w:hAnsi="Times New Roman"/>
          <w:color w:val="000000"/>
          <w:kern w:val="0"/>
          <w:sz w:val="20"/>
          <w:szCs w:val="20"/>
        </w:rPr>
        <w:t>the turn of the century.</w:t>
      </w:r>
      <w:r>
        <w:rPr>
          <w:noProof/>
        </w:rPr>
        <w:pict>
          <v:line id="_x0000_s1996" style="position:absolute;z-index:-250664960;mso-position-horizontal-relative:page;mso-position-vertical-relative:page" from="52.6pt,54.4pt" to="543.2pt,54.4pt" strokeweight="1pt">
            <w10:wrap anchorx="page" anchory="page"/>
          </v:line>
        </w:pict>
      </w:r>
      <w:r>
        <w:rPr>
          <w:noProof/>
        </w:rPr>
        <w:pict>
          <v:shape id="_x0000_s1997" style="position:absolute;margin-left:308.35pt;margin-top:276.25pt;width:.35pt;height:.35pt;z-index:-25066393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998" style="position:absolute;margin-left:308.35pt;margin-top:276.25pt;width:.35pt;height:.35pt;z-index:-25066291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999" style="position:absolute;z-index:-250661888;mso-position-horizontal-relative:page;mso-position-vertical-relative:page" from="308.7pt,276.4pt" to="315.2pt,276.4pt" strokeweight="0">
            <w10:wrap anchorx="page" anchory="page"/>
          </v:line>
        </w:pict>
      </w:r>
      <w:r>
        <w:rPr>
          <w:noProof/>
        </w:rPr>
        <w:pict>
          <v:shape id="_x0000_s2000" style="position:absolute;margin-left:315.2pt;margin-top:276.25pt;width:.35pt;height:.35pt;z-index:-250660864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2001" style="position:absolute;margin-left:315.2pt;margin-top:276.25pt;width:.35pt;height:.35pt;z-index:-25065984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2002" style="position:absolute;z-index:-250658816;mso-position-horizontal-relative:page;mso-position-vertical-relative:page" from="308.55pt,276.6pt" to="308.55pt,288.85pt" strokeweight="0">
            <w10:wrap anchorx="page" anchory="page"/>
          </v:line>
        </w:pict>
      </w:r>
      <w:r>
        <w:rPr>
          <w:noProof/>
        </w:rPr>
        <w:pict>
          <v:line id="_x0000_s2003" style="position:absolute;z-index:-250657792;mso-position-horizontal-relative:page;mso-position-vertical-relative:page" from="315.35pt,276.6pt" to="315.35pt,288.85pt" strokeweight="0">
            <w10:wrap anchorx="page" anchory="page"/>
          </v:line>
        </w:pict>
      </w:r>
      <w:r>
        <w:rPr>
          <w:noProof/>
        </w:rPr>
        <w:pict>
          <v:shape id="_x0000_s2004" style="position:absolute;margin-left:308.35pt;margin-top:288.85pt;width:.35pt;height:.35pt;z-index:-25065676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2005" style="position:absolute;margin-left:308.35pt;margin-top:288.85pt;width:.35pt;height:.35pt;z-index:-250655744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2006" style="position:absolute;margin-left:315.2pt;margin-top:288.85pt;width:.35pt;height:.35pt;z-index:-25065472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2007" style="position:absolute;margin-left:315.2pt;margin-top:288.85pt;width:.35pt;height:.35pt;z-index:-25065369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2008" style="position:absolute;margin-left:308.35pt;margin-top:307.6pt;width:.35pt;height:.35pt;z-index:-25065267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2009" style="position:absolute;margin-left:308.35pt;margin-top:307.6pt;width:.35pt;height:.35pt;z-index:-25065164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2010" style="position:absolute;z-index:-250650624;mso-position-horizontal-relative:page;mso-position-vertical-relative:page" from="308.7pt,307.75pt" to="315.55pt,307.75pt" strokeweight="0">
            <w10:wrap anchorx="page" anchory="page"/>
          </v:line>
        </w:pict>
      </w:r>
      <w:r>
        <w:rPr>
          <w:noProof/>
        </w:rPr>
        <w:pict>
          <v:shape id="_x0000_s2011" style="position:absolute;margin-left:315.55pt;margin-top:307.6pt;width:.35pt;height:.35pt;z-index:-25064960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2012" style="position:absolute;margin-left:315.55pt;margin-top:307.6pt;width:.35pt;height:.35pt;z-index:-25064857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2013" style="position:absolute;z-index:-250647552;mso-position-horizontal-relative:page;mso-position-vertical-relative:page" from="308.55pt,307.95pt" to="308.55pt,320.2pt" strokeweight="0">
            <w10:wrap anchorx="page" anchory="page"/>
          </v:line>
        </w:pict>
      </w:r>
      <w:r>
        <w:rPr>
          <w:noProof/>
        </w:rPr>
        <w:pict>
          <v:line id="_x0000_s2014" style="position:absolute;z-index:-250646528;mso-position-horizontal-relative:page;mso-position-vertical-relative:page" from="315.75pt,307.95pt" to="315.75pt,320.2pt" strokeweight="0">
            <w10:wrap anchorx="page" anchory="page"/>
          </v:line>
        </w:pict>
      </w:r>
      <w:r>
        <w:rPr>
          <w:noProof/>
        </w:rPr>
        <w:pict>
          <v:shape id="_x0000_s2015" style="position:absolute;margin-left:308.35pt;margin-top:320.2pt;width:.35pt;height:.35pt;z-index:-250645504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2016" style="position:absolute;margin-left:308.35pt;margin-top:320.2pt;width:.35pt;height:.35pt;z-index:-25064448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2017" style="position:absolute;margin-left:315.55pt;margin-top:320.2pt;width:.35pt;height:.35pt;z-index:-25064345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2018" style="position:absolute;margin-left:315.55pt;margin-top:320.2pt;width:.35pt;height:.35pt;z-index:-25064243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2019" style="position:absolute;margin-left:308.35pt;margin-top:354.4pt;width:.35pt;height:.35pt;z-index:-25064140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2020" style="position:absolute;margin-left:308.35pt;margin-top:354.4pt;width:.35pt;height:.35pt;z-index:-250640384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2021" style="position:absolute;z-index:-250639360;mso-position-horizontal-relative:page;mso-position-vertical-relative:page" from="308.7pt,354.55pt" to="315.55pt,354.55pt" strokeweight="0">
            <w10:wrap anchorx="page" anchory="page"/>
          </v:line>
        </w:pict>
      </w:r>
      <w:r>
        <w:rPr>
          <w:noProof/>
        </w:rPr>
        <w:pict>
          <v:shape id="_x0000_s2022" style="position:absolute;margin-left:315.55pt;margin-top:354.4pt;width:.35pt;height:.35pt;z-index:-25063833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2023" style="position:absolute;margin-left:315.55pt;margin-top:354.4pt;width:.35pt;height:.35pt;z-index:-25063731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2024" style="position:absolute;z-index:-250636288;mso-position-horizontal-relative:page;mso-position-vertical-relative:page" from="308.55pt,354.75pt" to="308.55pt,367pt" strokeweight="0">
            <w10:wrap anchorx="page" anchory="page"/>
          </v:line>
        </w:pict>
      </w:r>
      <w:r>
        <w:rPr>
          <w:noProof/>
        </w:rPr>
        <w:pict>
          <v:line id="_x0000_s2025" style="position:absolute;z-index:-250635264;mso-position-horizontal-relative:page;mso-position-vertical-relative:page" from="315.75pt,354.75pt" to="315.75pt,367pt" strokeweight="0">
            <w10:wrap anchorx="page" anchory="page"/>
          </v:line>
        </w:pict>
      </w:r>
      <w:r>
        <w:rPr>
          <w:noProof/>
        </w:rPr>
        <w:pict>
          <v:shape id="_x0000_s2026" style="position:absolute;margin-left:308.35pt;margin-top:367pt;width:.35pt;height:.35pt;z-index:-250634240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2027" style="position:absolute;margin-left:308.35pt;margin-top:367pt;width:.35pt;height:.35pt;z-index:-250633216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2028" style="position:absolute;margin-left:315.55pt;margin-top:367pt;width:.35pt;height:.35pt;z-index:-250632192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2029" style="position:absolute;margin-left:315.55pt;margin-top:367pt;width:.35pt;height:.35pt;z-index:-250631168;mso-position-horizontal-relative:page;mso-position-vertical-relative:page" coordsize="7,7" path="m,7r7,l7,,,,,7xe" fillcolor="black" stroked="f" strokeweight="1pt">
            <v:path arrowok="t"/>
            <w10:wrap anchorx="page" anchory="page"/>
          </v:shap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5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1" w:lineRule="exact"/>
        <w:ind w:left="1080"/>
        <w:jc w:val="left"/>
        <w:rPr>
          <w:rFonts w:ascii="??" w:hAnsi="??" w:cs="??"/>
          <w:color w:val="000000"/>
          <w:kern w:val="0"/>
          <w:sz w:val="20"/>
          <w:szCs w:val="20"/>
        </w:rPr>
      </w:pPr>
      <w:r>
        <w:rPr>
          <w:rFonts w:ascii="??" w:hAnsi="??" w:cs="??" w:hint="eastAsia"/>
          <w:color w:val="000000"/>
          <w:kern w:val="0"/>
          <w:sz w:val="20"/>
          <w:szCs w:val="20"/>
        </w:rPr>
        <w:t>第一部分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6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Exe 1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2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??" w:hAnsi="??" w:cs="??"/>
          <w:color w:val="000000"/>
          <w:kern w:val="0"/>
          <w:sz w:val="30"/>
          <w:szCs w:val="30"/>
        </w:rPr>
      </w:pPr>
      <w:r>
        <w:rPr>
          <w:rFonts w:ascii="??" w:hAnsi="??" w:cs="??" w:hint="eastAsia"/>
          <w:color w:val="000000"/>
          <w:kern w:val="0"/>
          <w:sz w:val="30"/>
          <w:szCs w:val="30"/>
        </w:rPr>
        <w:t>答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??" w:hAnsi="??" w:cs="??"/>
          <w:color w:val="000000"/>
          <w:kern w:val="0"/>
          <w:sz w:val="30"/>
          <w:szCs w:val="3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2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16" w:lineRule="exact"/>
        <w:ind w:left="107"/>
        <w:jc w:val="left"/>
        <w:rPr>
          <w:rFonts w:ascii="??" w:hAnsi="??" w:cs="??"/>
          <w:color w:val="000000"/>
          <w:kern w:val="0"/>
          <w:sz w:val="30"/>
          <w:szCs w:val="30"/>
        </w:rPr>
      </w:pPr>
      <w:r>
        <w:rPr>
          <w:rFonts w:ascii="??" w:hAnsi="??" w:cs="??" w:hint="eastAsia"/>
          <w:color w:val="000000"/>
          <w:kern w:val="0"/>
          <w:sz w:val="30"/>
          <w:szCs w:val="30"/>
        </w:rPr>
        <w:t>案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3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Exe 6</w:t>
      </w: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3" w:space="720" w:equalWidth="0">
            <w:col w:w="5290" w:space="10"/>
            <w:col w:w="8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1. C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2. B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3. D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1. E 2. E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1590" w:space="10"/>
            <w:col w:w="530" w:space="10"/>
            <w:col w:w="401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4. D 5. 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6. D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3. B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w w:val="67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67"/>
          <w:kern w:val="0"/>
          <w:sz w:val="20"/>
          <w:szCs w:val="20"/>
        </w:rPr>
        <w:t>5. AC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4. BC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6. E 7. ―Part of this response was…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22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6150" w:space="10"/>
            <w:col w:w="530" w:space="10"/>
            <w:col w:w="52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7. AB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8. A 9. E 10. B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8. A 9. D 10. B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11. D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1730" w:space="10"/>
            <w:col w:w="4410" w:space="10"/>
            <w:col w:w="1690" w:space="10"/>
            <w:col w:w="40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11. Without invoking gods or demons… 12. D 13. C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Exe 2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12. E 13. ―I have been increasingly impressed with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Exe 7</w:t>
      </w: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1. A 2. D 3. D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1. C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2. A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6150" w:space="10"/>
            <w:col w:w="530" w:space="10"/>
            <w:col w:w="52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4. AB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6. B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5. 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3. B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6. C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4. E 5. A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1730" w:space="10"/>
            <w:col w:w="4410" w:space="10"/>
            <w:col w:w="530" w:space="10"/>
            <w:col w:w="52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7. C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8. A 9. AB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10. E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7. C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8. A 9. ―Their present high standing is due to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5" w:space="720" w:equalWidth="0">
            <w:col w:w="1610" w:space="10"/>
            <w:col w:w="1170" w:space="10"/>
            <w:col w:w="3350" w:space="10"/>
            <w:col w:w="530" w:space="10"/>
            <w:col w:w="52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11. ABC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12. 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10. C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11. BC 12. E 13. A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1950" w:space="10"/>
            <w:col w:w="4190" w:space="10"/>
            <w:col w:w="630" w:space="10"/>
            <w:col w:w="51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128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13. ―The fact that distantly related kin…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6167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Exe 8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6167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Exe 3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1. C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1. BC 2. C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2. A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3. 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6150" w:space="10"/>
            <w:col w:w="610" w:space="10"/>
            <w:col w:w="512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3. D 4. C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5. A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4. C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5. ABC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6. C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5" w:space="720" w:equalWidth="0">
            <w:col w:w="2150" w:space="10"/>
            <w:col w:w="3990" w:space="10"/>
            <w:col w:w="530" w:space="10"/>
            <w:col w:w="790" w:space="10"/>
            <w:col w:w="44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6. B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7. A 8. A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7. AC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8. ―I do not mean that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1590" w:space="10"/>
            <w:col w:w="4550" w:space="10"/>
            <w:col w:w="650" w:space="10"/>
            <w:col w:w="508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9. E 10. ―The Amazons were often characterized… 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9. D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6" w:lineRule="exact"/>
        <w:ind w:left="1577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11. D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10. C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11. E 12. D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6150" w:space="10"/>
            <w:col w:w="630" w:space="10"/>
            <w:col w:w="51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12. D 13. BC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167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Exe 9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6167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Exe 4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1. D 2. A 3. B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1. C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2. AC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4. D 5. B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6. C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7. C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5" w:space="720" w:equalWidth="0">
            <w:col w:w="1590" w:space="10"/>
            <w:col w:w="4550" w:space="10"/>
            <w:col w:w="1070" w:space="10"/>
            <w:col w:w="530" w:space="10"/>
            <w:col w:w="412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3. D 4. A 5. E 6. 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7. A 8. A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8. B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w w:val="73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73"/>
          <w:kern w:val="0"/>
          <w:sz w:val="20"/>
          <w:szCs w:val="20"/>
        </w:rPr>
        <w:t>10. C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9. AC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6150" w:space="10"/>
            <w:col w:w="530" w:space="10"/>
            <w:col w:w="52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9. A 10. B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Exe 5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11. D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11. A 12. C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Exe 10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13. ―Undoubtedly such elements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2210" w:space="10"/>
            <w:col w:w="3930" w:space="10"/>
            <w:col w:w="1230" w:space="10"/>
            <w:col w:w="45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1. D 2. B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3. AB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4. C 5. 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1. A 2. C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2150" w:space="10"/>
            <w:col w:w="650" w:space="10"/>
            <w:col w:w="333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6. B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7. ―Long before the Romantics stressed intuition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3. BC 4. C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5. D 6. 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1630" w:space="10"/>
            <w:col w:w="4510" w:space="10"/>
            <w:col w:w="1190" w:space="10"/>
            <w:col w:w="45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8. C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7. D 8. E 9. C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9. D 10. AC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10. AC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11. C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12. B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6150" w:space="10"/>
            <w:col w:w="750" w:space="10"/>
            <w:col w:w="630" w:space="10"/>
            <w:col w:w="43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11. A 12. E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6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ind w:left="5821"/>
        <w:jc w:val="left"/>
        <w:rPr>
          <w:rFonts w:ascii="Times New Roman" w:hAnsi="Times New Roman"/>
          <w:color w:val="000000"/>
          <w:kern w:val="0"/>
          <w:sz w:val="18"/>
          <w:szCs w:val="18"/>
        </w:rPr>
        <w:sectPr w:rsidR="00351788">
          <w:type w:val="continuous"/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  <w:r>
        <w:rPr>
          <w:rFonts w:ascii="Times New Roman" w:hAnsi="Times New Roman"/>
          <w:color w:val="000000"/>
          <w:kern w:val="0"/>
          <w:sz w:val="18"/>
          <w:szCs w:val="18"/>
        </w:rPr>
        <w:t>210</w:t>
      </w:r>
      <w:r>
        <w:rPr>
          <w:noProof/>
        </w:rPr>
        <w:pict>
          <v:line id="_x0000_s2030" style="position:absolute;left:0;text-align:left;z-index:-250630144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Exe 11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Exe 14</w:t>
      </w: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1. D 2. B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3. B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4.B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1. C. 2. C 3 D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2150" w:space="10"/>
            <w:col w:w="510" w:space="10"/>
            <w:col w:w="347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5. AB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6. B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7."For example, some of the large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4. B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1890" w:space="10"/>
            <w:col w:w="690" w:space="10"/>
            <w:col w:w="35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sedentary" 8. E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5. A C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6. D.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6150" w:space="10"/>
            <w:col w:w="690" w:space="10"/>
            <w:col w:w="50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9. D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7. C 8. B. 9. A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10. E 11. AB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13. D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Exe 12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12. A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10. D 11. It is now established...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12. A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Exe 15</w:t>
      </w: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2450" w:space="10"/>
            <w:col w:w="369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1. C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2. A 3. 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1. Other workers quickly devoured... 2. A 3. B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1590" w:space="10"/>
            <w:col w:w="45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4. A 5. ABC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6. "However, the variations are large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4. A B C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5. But the diabetic generally receives ...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2530" w:space="10"/>
            <w:col w:w="3610" w:space="10"/>
            <w:col w:w="970" w:space="10"/>
            <w:col w:w="476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enough" 7. 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8. D 9. A</w:t>
      </w: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10. C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11. D 12. C 13. B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4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Exe 13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1. C 2. B 3. But the recent discovery...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4. A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6.B 7. D 8. C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9. AC 10. D 11. A 12. B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Exe 16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1. AB 2. Some researchers point out that... 3. A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4. A 5. E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6. A 7. BC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8. C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5. D.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6. AB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7.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They were fighting, albeit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9. E 10. B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5" w:space="720" w:equalWidth="0">
            <w:col w:w="1910" w:space="10"/>
            <w:col w:w="910" w:space="10"/>
            <w:col w:w="470" w:space="10"/>
            <w:col w:w="283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discreetly, ... 8. A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9. C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10. A 11. A 12. E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11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48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t>211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5810" w:space="10"/>
            <w:col w:w="330" w:space="10"/>
            <w:col w:w="5740"/>
          </w:cols>
          <w:noEndnote/>
        </w:sect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11. D 12. C 13. The difference between the two is ...</w:t>
      </w:r>
      <w:r>
        <w:rPr>
          <w:noProof/>
        </w:rPr>
        <w:pict>
          <v:line id="_x0000_s2031" style="position:absolute;z-index:-250629120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7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1" w:lineRule="exact"/>
        <w:ind w:left="1080"/>
        <w:jc w:val="left"/>
        <w:rPr>
          <w:rFonts w:ascii="??" w:hAnsi="??" w:cs="??"/>
          <w:color w:val="000000"/>
          <w:kern w:val="0"/>
          <w:sz w:val="20"/>
          <w:szCs w:val="20"/>
        </w:rPr>
      </w:pPr>
      <w:r>
        <w:rPr>
          <w:rFonts w:ascii="??" w:hAnsi="??" w:cs="??" w:hint="eastAsia"/>
          <w:color w:val="000000"/>
          <w:kern w:val="0"/>
          <w:sz w:val="20"/>
          <w:szCs w:val="20"/>
        </w:rPr>
        <w:t>第二部分</w:t>
      </w:r>
    </w:p>
    <w:p w:rsidR="00351788" w:rsidRDefault="00351788">
      <w:pPr>
        <w:autoSpaceDE w:val="0"/>
        <w:autoSpaceDN w:val="0"/>
        <w:adjustRightInd w:val="0"/>
        <w:spacing w:line="201" w:lineRule="exact"/>
        <w:ind w:left="1080"/>
        <w:jc w:val="left"/>
        <w:rPr>
          <w:rFonts w:ascii="??" w:hAnsi="??" w:cs="??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6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Exe 17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1. A 2. A 3. B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4. B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5. D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6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Exe 22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1. D 2. B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3. E 4. AC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5. D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6. B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8. B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7. D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6. E 7. ―But the play's complex view… 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8. C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9. E 10. A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1590" w:space="10"/>
            <w:col w:w="45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9. ―The critic‘s knowledge and training are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10. 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167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Exe 23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6167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Exe 18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1. BC 2. D 3. B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1. B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4. B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2. A 3. E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6150" w:space="10"/>
            <w:col w:w="530" w:space="10"/>
            <w:col w:w="52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4. C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5. D 6. B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7. B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5. 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1590" w:space="10"/>
            <w:col w:w="1070" w:space="10"/>
            <w:col w:w="347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8. E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9. ―Yet this rush into practical applications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10. C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Exe 19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1. E 2. D 3. B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4. D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6. B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7. A 8. ―This dichotomy has its uses…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9. E 10.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ABC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Exe 24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1. E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2. ―Practically speaking, the artistic maturing...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3. D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5. A 6. D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4. ABC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5. C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6. C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6150" w:space="10"/>
            <w:col w:w="790" w:space="10"/>
            <w:col w:w="530" w:space="10"/>
            <w:col w:w="44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7. A 8. A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7. E 8. 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9. ABC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10. "When speaking of Romare Bearden"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9. D 10. C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1850" w:space="10"/>
            <w:col w:w="429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8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Exe 20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1. D 2. ―These minerals can be dated…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38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Exe 25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1. A 2. C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3. B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4. AB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5. C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6. B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3. A 4. D 5. AC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6. B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6" w:space="720" w:equalWidth="0">
            <w:col w:w="1590" w:space="10"/>
            <w:col w:w="670" w:space="10"/>
            <w:col w:w="530" w:space="10"/>
            <w:col w:w="3330" w:space="10"/>
            <w:col w:w="1710" w:space="10"/>
            <w:col w:w="402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7. A 8. B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7. B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9. B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8. C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9. B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6150" w:space="10"/>
            <w:col w:w="530" w:space="10"/>
            <w:col w:w="52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10. AB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Exe 21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1. D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10. E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Exe 26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1. A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2. D 3. A 4. B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6. E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5. A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2. B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4. B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3. ABC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5. E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2650" w:space="10"/>
            <w:col w:w="3490" w:space="10"/>
            <w:col w:w="530" w:space="10"/>
            <w:col w:w="52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7. D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6. D 7. C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8. E 9. A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6150" w:space="10"/>
            <w:col w:w="1070" w:space="10"/>
            <w:col w:w="466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8. B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9. ABC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10. D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10. ―She shunned bodily ornamentation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1590" w:space="10"/>
            <w:col w:w="790" w:space="10"/>
            <w:col w:w="37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1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ind w:left="5821"/>
        <w:jc w:val="left"/>
        <w:rPr>
          <w:rFonts w:ascii="Times New Roman" w:hAnsi="Times New Roman"/>
          <w:color w:val="000000"/>
          <w:kern w:val="0"/>
          <w:sz w:val="18"/>
          <w:szCs w:val="18"/>
        </w:rPr>
        <w:sectPr w:rsidR="00351788">
          <w:type w:val="continuous"/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  <w:r>
        <w:rPr>
          <w:rFonts w:ascii="Times New Roman" w:hAnsi="Times New Roman"/>
          <w:color w:val="000000"/>
          <w:kern w:val="0"/>
          <w:sz w:val="18"/>
          <w:szCs w:val="18"/>
        </w:rPr>
        <w:t>212</w:t>
      </w:r>
      <w:r>
        <w:rPr>
          <w:noProof/>
        </w:rPr>
        <w:pict>
          <v:line id="_x0000_s2032" style="position:absolute;left:0;text-align:left;z-index:-250628096;mso-position-horizontal-relative:page;mso-position-vertical-relative:page" from="52.6pt,54.4pt" to="543.2pt,54.4pt" strokeweight="1pt">
            <w10:wrap anchorx="page" anchory="page"/>
          </v:line>
        </w:pic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Exe 27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1. D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3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Exe 32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1. A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2. E 3. E 4. BC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6. D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5. A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2. B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6. B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3. A 4. D 5. D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7. BC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2770" w:space="10"/>
            <w:col w:w="3370" w:space="10"/>
            <w:col w:w="530" w:space="10"/>
            <w:col w:w="52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7. B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8. ―The Earth's magnetic field is generated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8. D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1590" w:space="10"/>
            <w:col w:w="45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9. E 10. B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9. C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10. B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6150" w:space="10"/>
            <w:col w:w="530" w:space="10"/>
            <w:col w:w="52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Exe 28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Exe 33</w:t>
      </w: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1. ABC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2. B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3. A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1. C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2. B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5" w:space="720" w:equalWidth="0">
            <w:col w:w="1850" w:space="10"/>
            <w:col w:w="530" w:space="10"/>
            <w:col w:w="3750" w:space="10"/>
            <w:col w:w="530" w:space="10"/>
            <w:col w:w="52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4. B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5. C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6. E 7. C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3. C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4. D 5. A 6. D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5" w:space="720" w:equalWidth="0">
            <w:col w:w="1590" w:space="10"/>
            <w:col w:w="530" w:space="10"/>
            <w:col w:w="4010" w:space="10"/>
            <w:col w:w="530" w:space="10"/>
            <w:col w:w="52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8. ―Perhaps he believed that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9. D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10. B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Exe 29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7. A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8."The advantage of digital over photographic imaging "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9. D 10. C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Exe 34</w:t>
      </w: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1. B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3. D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2. ABC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1. C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w w:val="67"/>
          <w:kern w:val="0"/>
          <w:sz w:val="20"/>
          <w:szCs w:val="20"/>
        </w:rPr>
      </w:pPr>
      <w:r>
        <w:rPr>
          <w:rFonts w:ascii="Times New Roman" w:hAnsi="Times New Roman"/>
          <w:color w:val="000000"/>
          <w:w w:val="67"/>
          <w:kern w:val="0"/>
          <w:sz w:val="20"/>
          <w:szCs w:val="20"/>
        </w:rPr>
        <w:t>3. AB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2. E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22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4. D 5. E 6. D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22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4" w:space="720" w:equalWidth="0">
            <w:col w:w="1590" w:space="10"/>
            <w:col w:w="4550" w:space="10"/>
            <w:col w:w="530" w:space="10"/>
            <w:col w:w="52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4. A 5. D 6. C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7. A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7. E 8. ―Many of the important effects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8. B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9. A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6150" w:space="10"/>
            <w:col w:w="530" w:space="10"/>
            <w:col w:w="52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9. E 10. D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8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Exe 30</w:t>
      </w: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1. A 2. D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10."But when clouds were incorporated"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38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Exe 35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1. ―Creative ideas not only produce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2. C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3.C</w:t>
      </w:r>
    </w:p>
    <w:p w:rsidR="00351788" w:rsidRDefault="00351788">
      <w:pPr>
        <w:autoSpaceDE w:val="0"/>
        <w:autoSpaceDN w:val="0"/>
        <w:adjustRightInd w:val="0"/>
        <w:spacing w:line="310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4. B 5. D 6. A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3. BC 4. E 5. B</w:t>
      </w:r>
    </w:p>
    <w:p w:rsidR="00351788" w:rsidRDefault="00351788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7. C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6. C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6150" w:space="10"/>
            <w:col w:w="1710" w:space="10"/>
            <w:col w:w="402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6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7. D 8. E 9. D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8. B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9. C</w:t>
      </w:r>
    </w:p>
    <w:p w:rsidR="00351788" w:rsidRDefault="00351788">
      <w:pPr>
        <w:autoSpaceDE w:val="0"/>
        <w:autoSpaceDN w:val="0"/>
        <w:adjustRightInd w:val="0"/>
        <w:spacing w:line="316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6150" w:space="10"/>
            <w:col w:w="530" w:space="10"/>
            <w:col w:w="52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10. E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Exe 31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10. B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45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>Exe 36</w:t>
      </w:r>
    </w:p>
    <w:p w:rsidR="00351788" w:rsidRDefault="00351788">
      <w:pPr>
        <w:autoSpaceDE w:val="0"/>
        <w:autoSpaceDN w:val="0"/>
        <w:adjustRightInd w:val="0"/>
        <w:spacing w:line="181" w:lineRule="exact"/>
        <w:jc w:val="left"/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1. A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1. C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2. C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6150" w:space="10"/>
            <w:col w:w="530" w:space="10"/>
            <w:col w:w="52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2. A 3. D 4. "The trees' own defenses raise...." 5. BC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3. E 4. E 5. B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2" w:space="720" w:equalWidth="0">
            <w:col w:w="6150" w:space="10"/>
            <w:col w:w="574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17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6. A 7. D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w w:val="89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w w:val="89"/>
          <w:kern w:val="0"/>
          <w:sz w:val="20"/>
          <w:szCs w:val="20"/>
        </w:rPr>
        <w:t>6. C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7. D</w:t>
      </w:r>
    </w:p>
    <w:p w:rsidR="00351788" w:rsidRDefault="00351788">
      <w:pPr>
        <w:autoSpaceDE w:val="0"/>
        <w:autoSpaceDN w:val="0"/>
        <w:adjustRightInd w:val="0"/>
        <w:spacing w:line="317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  <w:sectPr w:rsidR="00351788">
          <w:type w:val="continuous"/>
          <w:pgSz w:w="11908" w:h="16840"/>
          <w:pgMar w:top="0" w:right="0" w:bottom="0" w:left="0" w:header="720" w:footer="720" w:gutter="0"/>
          <w:cols w:num="3" w:space="720" w:equalWidth="0">
            <w:col w:w="6150" w:space="10"/>
            <w:col w:w="530" w:space="10"/>
            <w:col w:w="5200"/>
          </w:cols>
          <w:noEndnote/>
        </w:sectPr>
      </w:pP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8. B</w:t>
      </w:r>
    </w:p>
    <w:p w:rsidR="00351788" w:rsidRDefault="00351788">
      <w:pPr>
        <w:autoSpaceDE w:val="0"/>
        <w:autoSpaceDN w:val="0"/>
        <w:adjustRightInd w:val="0"/>
        <w:spacing w:line="309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9. E 10. C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8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81" w:lineRule="exact"/>
        <w:ind w:left="108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[THE END]</w:t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200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366" w:lineRule="exact"/>
        <w:jc w:val="left"/>
        <w:rPr>
          <w:rFonts w:ascii="??" w:hAnsi="??"/>
          <w:kern w:val="0"/>
          <w:sz w:val="24"/>
          <w:szCs w:val="24"/>
        </w:rPr>
      </w:pPr>
    </w:p>
    <w:p w:rsidR="00351788" w:rsidRDefault="00351788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w w:val="48"/>
          <w:kern w:val="0"/>
          <w:sz w:val="18"/>
          <w:szCs w:val="18"/>
        </w:rPr>
      </w:pPr>
      <w:r>
        <w:rPr>
          <w:rFonts w:ascii="Times New Roman" w:hAnsi="Times New Roman"/>
          <w:color w:val="000000"/>
          <w:w w:val="48"/>
          <w:kern w:val="0"/>
          <w:sz w:val="18"/>
          <w:szCs w:val="18"/>
        </w:rPr>
        <w:t>213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??" w:hAnsi="??"/>
          <w:kern w:val="0"/>
          <w:sz w:val="24"/>
          <w:szCs w:val="24"/>
        </w:rPr>
        <w:br w:type="column"/>
      </w:r>
      <w:r>
        <w:rPr>
          <w:rFonts w:ascii="Times New Roman" w:hAnsi="Times New Roman"/>
          <w:color w:val="000000"/>
          <w:kern w:val="0"/>
          <w:sz w:val="20"/>
          <w:szCs w:val="20"/>
        </w:rPr>
        <w:t>8. B</w:t>
      </w:r>
    </w:p>
    <w:p w:rsidR="00351788" w:rsidRDefault="00351788">
      <w:pPr>
        <w:autoSpaceDE w:val="0"/>
        <w:autoSpaceDN w:val="0"/>
        <w:adjustRightInd w:val="0"/>
        <w:spacing w:line="309" w:lineRule="exact"/>
        <w:jc w:val="left"/>
      </w:pPr>
      <w:r>
        <w:rPr>
          <w:rFonts w:ascii="Times New Roman" w:hAnsi="Times New Roman"/>
          <w:color w:val="000000"/>
          <w:kern w:val="0"/>
          <w:sz w:val="20"/>
          <w:szCs w:val="20"/>
        </w:rPr>
        <w:t>9. ―True, by emphasizing these struggles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‖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10. AC</w:t>
      </w:r>
      <w:r>
        <w:rPr>
          <w:noProof/>
        </w:rPr>
        <w:pict>
          <v:line id="_x0000_s2033" style="position:absolute;z-index:-250627072;mso-position-horizontal-relative:page;mso-position-vertical-relative:page" from="52.6pt,54.4pt" to="543.2pt,54.4pt" strokeweight="1pt">
            <w10:wrap anchorx="page" anchory="page"/>
          </v:line>
        </w:pict>
      </w:r>
    </w:p>
    <w:sectPr w:rsidR="00351788" w:rsidSect="00765B3E">
      <w:type w:val="continuous"/>
      <w:pgSz w:w="11908" w:h="16840"/>
      <w:pgMar w:top="0" w:right="0" w:bottom="0" w:left="0" w:header="720" w:footer="720" w:gutter="0"/>
      <w:cols w:num="3" w:space="720" w:equalWidth="0">
        <w:col w:w="5810" w:space="10"/>
        <w:col w:w="330" w:space="10"/>
        <w:col w:w="574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1788" w:rsidRDefault="00351788" w:rsidP="001048FA">
      <w:r>
        <w:separator/>
      </w:r>
    </w:p>
  </w:endnote>
  <w:endnote w:type="continuationSeparator" w:id="0">
    <w:p w:rsidR="00351788" w:rsidRDefault="00351788" w:rsidP="001048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?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1788" w:rsidRDefault="00351788" w:rsidP="001048FA">
      <w:r>
        <w:separator/>
      </w:r>
    </w:p>
  </w:footnote>
  <w:footnote w:type="continuationSeparator" w:id="0">
    <w:p w:rsidR="00351788" w:rsidRDefault="00351788" w:rsidP="001048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048FA"/>
    <w:rsid w:val="000E0863"/>
    <w:rsid w:val="001048FA"/>
    <w:rsid w:val="00351788"/>
    <w:rsid w:val="004B3933"/>
    <w:rsid w:val="00765B3E"/>
    <w:rsid w:val="00882221"/>
    <w:rsid w:val="0093782F"/>
    <w:rsid w:val="009419BD"/>
    <w:rsid w:val="00AC07C2"/>
    <w:rsid w:val="00C905C3"/>
    <w:rsid w:val="00CD5DA1"/>
    <w:rsid w:val="00E23E72"/>
    <w:rsid w:val="00E80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B3E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048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1048FA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1048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1048FA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634</TotalTime>
  <Pages>218</Pages>
  <Words>-32766</Words>
  <Characters>-32766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4</cp:revision>
  <dcterms:created xsi:type="dcterms:W3CDTF">2011-07-17T02:12:00Z</dcterms:created>
  <dcterms:modified xsi:type="dcterms:W3CDTF">2012-05-26T16:29:00Z</dcterms:modified>
</cp:coreProperties>
</file>